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E3E65" w14:textId="77777777" w:rsidR="001E0E93" w:rsidRDefault="001E0E93" w:rsidP="00492F87">
      <w:pPr>
        <w:jc w:val="center"/>
        <w:rPr>
          <w:rFonts w:ascii="Times New Roman" w:hAnsi="Times New Roman"/>
          <w:noProof/>
          <w:lang w:eastAsia="zh-TW"/>
        </w:rPr>
      </w:pPr>
    </w:p>
    <w:p w14:paraId="2E55AE51" w14:textId="77777777" w:rsidR="001E0E93" w:rsidRDefault="001E0E93" w:rsidP="00492F87">
      <w:pPr>
        <w:jc w:val="center"/>
        <w:rPr>
          <w:rFonts w:ascii="Times New Roman" w:hAnsi="Times New Roman"/>
          <w:noProof/>
          <w:lang w:eastAsia="zh-TW"/>
        </w:rPr>
      </w:pPr>
    </w:p>
    <w:p w14:paraId="1B218426" w14:textId="77777777" w:rsidR="001E0E93" w:rsidRDefault="001E0E93" w:rsidP="00492F87">
      <w:pPr>
        <w:jc w:val="center"/>
        <w:rPr>
          <w:rFonts w:ascii="Times New Roman" w:hAnsi="Times New Roman"/>
          <w:noProof/>
          <w:lang w:eastAsia="zh-TW"/>
        </w:rPr>
      </w:pPr>
    </w:p>
    <w:p w14:paraId="36FD94D8" w14:textId="280D23C2" w:rsidR="00492F87" w:rsidRDefault="004040C1" w:rsidP="00492F87">
      <w:pPr>
        <w:jc w:val="center"/>
        <w:rPr>
          <w:rFonts w:ascii="Times New Roman" w:hAnsi="Times New Roman"/>
          <w:noProof/>
          <w:lang w:eastAsia="zh-TW"/>
        </w:rPr>
      </w:pPr>
      <w:r>
        <w:rPr>
          <w:rFonts w:ascii="Times New Roman" w:hAnsi="Times New Roman"/>
          <w:noProof/>
          <w:lang w:eastAsia="zh-TW"/>
        </w:rPr>
        <w:pict w14:anchorId="43275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color%20logo_u" style="width:77.9pt;height:77.9pt;visibility:visible;mso-wrap-style:square">
            <v:imagedata r:id="rId11" o:title="color%20logo_u"/>
          </v:shape>
        </w:pict>
      </w:r>
    </w:p>
    <w:p w14:paraId="5F6FBBA6" w14:textId="77777777" w:rsidR="001E0E93" w:rsidRDefault="001E0E93" w:rsidP="00492F87">
      <w:pPr>
        <w:jc w:val="center"/>
        <w:rPr>
          <w:rFonts w:ascii="Times New Roman" w:hAnsi="Times New Roman"/>
          <w:noProof/>
          <w:lang w:eastAsia="zh-CN"/>
        </w:rPr>
      </w:pPr>
    </w:p>
    <w:p w14:paraId="075326C2" w14:textId="77777777" w:rsidR="001E0E93" w:rsidRPr="001E0E93" w:rsidRDefault="001E0E93" w:rsidP="00492F87">
      <w:pPr>
        <w:jc w:val="center"/>
        <w:rPr>
          <w:rFonts w:ascii="Times New Roman" w:hAnsi="Times New Roman"/>
          <w:sz w:val="28"/>
          <w:lang w:eastAsia="zh-CN"/>
        </w:rPr>
      </w:pPr>
    </w:p>
    <w:p w14:paraId="3943E5E8" w14:textId="77777777" w:rsidR="00492F87" w:rsidRPr="001E0E93" w:rsidRDefault="00492F87" w:rsidP="00492F87">
      <w:pPr>
        <w:rPr>
          <w:rFonts w:ascii="Times New Roman" w:hAnsi="Times New Roman"/>
          <w:sz w:val="30"/>
          <w:szCs w:val="30"/>
          <w:lang w:eastAsia="zh-CN"/>
        </w:rPr>
      </w:pPr>
    </w:p>
    <w:p w14:paraId="7CD7BB09" w14:textId="77777777" w:rsidR="00492F87" w:rsidRPr="001E0E93" w:rsidRDefault="00492F87" w:rsidP="00492F87">
      <w:pPr>
        <w:jc w:val="center"/>
        <w:rPr>
          <w:rFonts w:ascii="Times New Roman" w:hAnsi="Times New Roman"/>
          <w:b/>
          <w:sz w:val="30"/>
          <w:szCs w:val="30"/>
        </w:rPr>
      </w:pPr>
      <w:r w:rsidRPr="001E0E93">
        <w:rPr>
          <w:rFonts w:ascii="Times New Roman" w:hAnsi="Times New Roman"/>
          <w:b/>
          <w:sz w:val="30"/>
          <w:szCs w:val="30"/>
        </w:rPr>
        <w:t>MACAU UNIVERSITY OF SCIENCE AND TECHNOLOGY</w:t>
      </w:r>
    </w:p>
    <w:p w14:paraId="72FBA7DD" w14:textId="77777777" w:rsidR="001E0E93" w:rsidRDefault="001E0E93" w:rsidP="00492F87">
      <w:pPr>
        <w:jc w:val="center"/>
        <w:rPr>
          <w:rFonts w:ascii="Times New Roman" w:hAnsi="Times New Roman"/>
          <w:b/>
          <w:sz w:val="30"/>
          <w:szCs w:val="30"/>
          <w:lang w:eastAsia="zh-CN"/>
        </w:rPr>
      </w:pPr>
    </w:p>
    <w:p w14:paraId="7C050B4C" w14:textId="77777777" w:rsidR="001E0E93" w:rsidRPr="001E0E93" w:rsidRDefault="001E0E93" w:rsidP="00492F87">
      <w:pPr>
        <w:jc w:val="center"/>
        <w:rPr>
          <w:rFonts w:ascii="Times New Roman" w:hAnsi="Times New Roman"/>
          <w:b/>
          <w:sz w:val="30"/>
          <w:szCs w:val="30"/>
          <w:lang w:eastAsia="zh-CN"/>
        </w:rPr>
      </w:pPr>
    </w:p>
    <w:p w14:paraId="609A34AA" w14:textId="77777777" w:rsidR="00492F87" w:rsidRPr="001E0E93" w:rsidRDefault="00492F87" w:rsidP="00492F87">
      <w:pPr>
        <w:jc w:val="center"/>
        <w:rPr>
          <w:rFonts w:ascii="Times New Roman" w:hAnsi="Times New Roman"/>
          <w:b/>
          <w:sz w:val="30"/>
          <w:szCs w:val="30"/>
        </w:rPr>
      </w:pPr>
      <w:r w:rsidRPr="001E0E93">
        <w:rPr>
          <w:rFonts w:ascii="Times New Roman" w:hAnsi="Times New Roman"/>
          <w:b/>
          <w:sz w:val="30"/>
          <w:szCs w:val="30"/>
        </w:rPr>
        <w:t>School of Computer Science and Engineering</w:t>
      </w:r>
    </w:p>
    <w:p w14:paraId="16E348AF" w14:textId="77777777" w:rsidR="00492F87" w:rsidRPr="001E0E93" w:rsidRDefault="00492F87" w:rsidP="00492F87">
      <w:pPr>
        <w:jc w:val="center"/>
        <w:rPr>
          <w:rFonts w:ascii="Times New Roman" w:hAnsi="Times New Roman"/>
          <w:b/>
          <w:sz w:val="30"/>
          <w:szCs w:val="30"/>
          <w:lang w:eastAsia="zh-CN"/>
        </w:rPr>
      </w:pPr>
      <w:r w:rsidRPr="001E0E93">
        <w:rPr>
          <w:rFonts w:ascii="Times New Roman" w:hAnsi="Times New Roman"/>
          <w:b/>
          <w:sz w:val="30"/>
          <w:szCs w:val="30"/>
        </w:rPr>
        <w:t>Faculty of In</w:t>
      </w:r>
      <w:r w:rsidRPr="001E0E93">
        <w:rPr>
          <w:rFonts w:ascii="Times New Roman" w:hAnsi="Times New Roman"/>
          <w:b/>
          <w:sz w:val="30"/>
          <w:szCs w:val="30"/>
          <w:lang w:eastAsia="zh-TW"/>
        </w:rPr>
        <w:t>novation</w:t>
      </w:r>
      <w:r w:rsidRPr="001E0E93">
        <w:rPr>
          <w:rFonts w:ascii="Times New Roman" w:hAnsi="Times New Roman"/>
          <w:b/>
          <w:sz w:val="30"/>
          <w:szCs w:val="30"/>
        </w:rPr>
        <w:t xml:space="preserve"> Engineering</w:t>
      </w:r>
    </w:p>
    <w:p w14:paraId="7866B9C6" w14:textId="77777777" w:rsidR="001E0E93" w:rsidRDefault="001E0E93" w:rsidP="00492F87">
      <w:pPr>
        <w:jc w:val="center"/>
        <w:rPr>
          <w:rFonts w:ascii="Times New Roman" w:hAnsi="Times New Roman"/>
          <w:b/>
          <w:sz w:val="30"/>
          <w:szCs w:val="30"/>
          <w:lang w:eastAsia="zh-CN"/>
        </w:rPr>
      </w:pPr>
    </w:p>
    <w:p w14:paraId="349BCF95" w14:textId="77777777" w:rsidR="001E0E93" w:rsidRPr="001E0E93" w:rsidRDefault="001E0E93" w:rsidP="00492F87">
      <w:pPr>
        <w:jc w:val="center"/>
        <w:rPr>
          <w:rFonts w:ascii="Times New Roman" w:hAnsi="Times New Roman"/>
          <w:b/>
          <w:sz w:val="30"/>
          <w:szCs w:val="30"/>
          <w:lang w:eastAsia="zh-CN"/>
        </w:rPr>
      </w:pPr>
    </w:p>
    <w:p w14:paraId="3D247813" w14:textId="77777777" w:rsidR="00492F87" w:rsidRPr="001E0E93" w:rsidRDefault="00492F87" w:rsidP="00492F87">
      <w:pPr>
        <w:jc w:val="center"/>
        <w:rPr>
          <w:rFonts w:ascii="Times New Roman" w:hAnsi="Times New Roman"/>
          <w:b/>
          <w:sz w:val="30"/>
          <w:szCs w:val="30"/>
          <w:lang w:eastAsia="zh-CN"/>
        </w:rPr>
      </w:pPr>
      <w:r w:rsidRPr="001E0E93">
        <w:rPr>
          <w:rFonts w:ascii="Times New Roman" w:hAnsi="Times New Roman"/>
          <w:b/>
          <w:sz w:val="30"/>
          <w:szCs w:val="30"/>
          <w:lang w:eastAsia="zh-CN"/>
        </w:rPr>
        <w:t>&lt;&lt;Software Project for Course Software Engineering&gt;&gt;</w:t>
      </w:r>
    </w:p>
    <w:p w14:paraId="3B1F47D2" w14:textId="77777777" w:rsidR="00492F87" w:rsidRDefault="00492F87" w:rsidP="00492F87">
      <w:pPr>
        <w:rPr>
          <w:rFonts w:ascii="Times New Roman" w:hAnsi="Times New Roman"/>
          <w:sz w:val="30"/>
          <w:szCs w:val="30"/>
          <w:lang w:eastAsia="zh-CN"/>
        </w:rPr>
      </w:pPr>
    </w:p>
    <w:p w14:paraId="7766E932" w14:textId="77777777" w:rsidR="001E0E93" w:rsidRDefault="001E0E93" w:rsidP="00492F87">
      <w:pPr>
        <w:rPr>
          <w:rFonts w:ascii="Times New Roman" w:hAnsi="Times New Roman"/>
          <w:sz w:val="30"/>
          <w:szCs w:val="30"/>
          <w:lang w:eastAsia="zh-CN"/>
        </w:rPr>
      </w:pPr>
    </w:p>
    <w:p w14:paraId="0B3B341C" w14:textId="77777777" w:rsidR="001E0E93" w:rsidRPr="001E0E93" w:rsidRDefault="001E0E93" w:rsidP="00492F87">
      <w:pPr>
        <w:rPr>
          <w:rFonts w:ascii="Times New Roman" w:hAnsi="Times New Roman"/>
          <w:sz w:val="30"/>
          <w:szCs w:val="30"/>
          <w:lang w:eastAsia="zh-CN"/>
        </w:rPr>
      </w:pPr>
    </w:p>
    <w:p w14:paraId="3A1311BD" w14:textId="4BF1E8C0" w:rsidR="00492F87" w:rsidRPr="001E0E93" w:rsidRDefault="00492F87" w:rsidP="00492F87">
      <w:pPr>
        <w:rPr>
          <w:rFonts w:ascii="Times New Roman" w:hAnsi="Times New Roman"/>
          <w:sz w:val="30"/>
          <w:szCs w:val="30"/>
          <w:lang w:eastAsia="zh-CN"/>
        </w:rPr>
      </w:pPr>
      <w:r w:rsidRPr="001E0E93">
        <w:rPr>
          <w:rFonts w:ascii="Times New Roman" w:hAnsi="Times New Roman"/>
          <w:sz w:val="30"/>
          <w:szCs w:val="30"/>
          <w:lang w:eastAsia="zh-CN"/>
        </w:rPr>
        <w:t>Homework ID</w:t>
      </w:r>
      <w:r w:rsidRPr="001E0E93">
        <w:rPr>
          <w:rFonts w:ascii="Times New Roman" w:hAnsi="Times New Roman"/>
          <w:sz w:val="30"/>
          <w:szCs w:val="30"/>
          <w:lang w:eastAsia="zh-CN"/>
        </w:rPr>
        <w:tab/>
        <w:t>: Task</w:t>
      </w:r>
      <w:r w:rsidR="001E0E93">
        <w:rPr>
          <w:rFonts w:ascii="Times New Roman" w:hAnsi="Times New Roman" w:hint="eastAsia"/>
          <w:sz w:val="30"/>
          <w:szCs w:val="30"/>
          <w:lang w:eastAsia="zh-CN"/>
        </w:rPr>
        <w:t>2</w:t>
      </w:r>
      <w:r w:rsidRPr="001E0E93">
        <w:rPr>
          <w:rFonts w:ascii="Times New Roman" w:hAnsi="Times New Roman"/>
          <w:sz w:val="30"/>
          <w:szCs w:val="30"/>
          <w:lang w:eastAsia="zh-CN"/>
        </w:rPr>
        <w:t>-</w:t>
      </w:r>
      <w:r w:rsidR="001E0E93">
        <w:rPr>
          <w:rFonts w:ascii="Times New Roman" w:hAnsi="Times New Roman" w:hint="eastAsia"/>
          <w:sz w:val="30"/>
          <w:szCs w:val="30"/>
          <w:lang w:eastAsia="zh-CN"/>
        </w:rPr>
        <w:t>User Requirements Specifications</w:t>
      </w:r>
    </w:p>
    <w:p w14:paraId="7227E967" w14:textId="75FAB379" w:rsidR="00326207" w:rsidRPr="00326207" w:rsidRDefault="00492F87" w:rsidP="00492F87">
      <w:pPr>
        <w:rPr>
          <w:rFonts w:ascii="Times New Roman" w:hAnsi="Times New Roman"/>
          <w:sz w:val="30"/>
          <w:szCs w:val="30"/>
          <w:lang w:eastAsia="zh-CN"/>
        </w:rPr>
        <w:sectPr w:rsidR="00326207" w:rsidRPr="00326207" w:rsidSect="00492F87">
          <w:footerReference w:type="default" r:id="rId12"/>
          <w:footerReference w:type="first" r:id="rId13"/>
          <w:endnotePr>
            <w:numFmt w:val="decimal"/>
          </w:endnotePr>
          <w:pgSz w:w="11907" w:h="16840" w:code="9"/>
          <w:pgMar w:top="1418" w:right="1418" w:bottom="284" w:left="1985" w:header="720" w:footer="720" w:gutter="567"/>
          <w:pgBorders w:offsetFrom="page">
            <w:top w:val="triple" w:sz="4" w:space="24" w:color="auto"/>
            <w:left w:val="triple" w:sz="4" w:space="31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1E0E93">
        <w:rPr>
          <w:rFonts w:ascii="Times New Roman" w:hAnsi="Times New Roman"/>
          <w:sz w:val="30"/>
          <w:szCs w:val="30"/>
          <w:lang w:eastAsia="zh-CN"/>
        </w:rPr>
        <w:t xml:space="preserve">Report </w:t>
      </w:r>
      <w:r w:rsidRPr="001E0E93">
        <w:rPr>
          <w:rFonts w:ascii="Times New Roman" w:eastAsia="Gulim" w:hAnsi="Times New Roman"/>
          <w:sz w:val="30"/>
          <w:szCs w:val="30"/>
          <w:lang w:eastAsia="zh-TW"/>
        </w:rPr>
        <w:t>Title</w:t>
      </w:r>
      <w:r w:rsidRPr="001E0E93">
        <w:rPr>
          <w:rFonts w:ascii="Times New Roman" w:hAnsi="Times New Roman"/>
          <w:sz w:val="30"/>
          <w:szCs w:val="30"/>
          <w:lang w:eastAsia="zh-CN"/>
        </w:rPr>
        <w:tab/>
      </w:r>
      <w:r w:rsidRPr="001E0E93">
        <w:rPr>
          <w:rFonts w:ascii="Times New Roman" w:eastAsia="Gulim" w:hAnsi="Times New Roman"/>
          <w:sz w:val="30"/>
          <w:szCs w:val="30"/>
          <w:lang w:eastAsia="zh-TW"/>
        </w:rPr>
        <w:t xml:space="preserve">: </w:t>
      </w:r>
      <w:r w:rsidR="00326207">
        <w:rPr>
          <w:rFonts w:ascii="Times New Roman" w:hAnsi="Times New Roman" w:hint="eastAsia"/>
          <w:sz w:val="30"/>
          <w:szCs w:val="30"/>
          <w:lang w:eastAsia="zh-CN"/>
        </w:rPr>
        <w:t>User Requirements Specifications for    Rhythm Beats</w:t>
      </w:r>
    </w:p>
    <w:p w14:paraId="0031F66E" w14:textId="5878E4ED" w:rsidR="00492F87" w:rsidRDefault="00492F87" w:rsidP="00492F87">
      <w:pPr>
        <w:rPr>
          <w:rFonts w:ascii="Times New Roman" w:hAnsi="Times New Roman"/>
          <w:sz w:val="30"/>
          <w:szCs w:val="30"/>
          <w:lang w:eastAsia="zh-CN"/>
        </w:rPr>
      </w:pPr>
      <w:r w:rsidRPr="001E0E93">
        <w:rPr>
          <w:rFonts w:ascii="Times New Roman" w:eastAsia="Gulim" w:hAnsi="Times New Roman"/>
          <w:sz w:val="30"/>
          <w:szCs w:val="30"/>
          <w:lang w:eastAsia="zh-TW"/>
        </w:rPr>
        <w:t>Student Name</w:t>
      </w:r>
      <w:r w:rsidRPr="001E0E93">
        <w:rPr>
          <w:rFonts w:ascii="Times New Roman" w:hAnsi="Times New Roman"/>
          <w:sz w:val="30"/>
          <w:szCs w:val="30"/>
          <w:lang w:eastAsia="zh-CN"/>
        </w:rPr>
        <w:tab/>
      </w:r>
      <w:r w:rsidRPr="001E0E93">
        <w:rPr>
          <w:rFonts w:ascii="Times New Roman" w:eastAsia="Gulim" w:hAnsi="Times New Roman"/>
          <w:sz w:val="30"/>
          <w:szCs w:val="30"/>
          <w:lang w:eastAsia="zh-TW"/>
        </w:rPr>
        <w:t xml:space="preserve">: </w:t>
      </w:r>
      <w:r w:rsidR="00326207">
        <w:rPr>
          <w:rFonts w:ascii="Times New Roman" w:hAnsi="Times New Roman" w:hint="eastAsia"/>
          <w:sz w:val="30"/>
          <w:szCs w:val="30"/>
          <w:lang w:eastAsia="zh-CN"/>
        </w:rPr>
        <w:t>杜名扬</w:t>
      </w:r>
      <w:r w:rsidR="00326207">
        <w:rPr>
          <w:rFonts w:ascii="Times New Roman" w:hAnsi="Times New Roman" w:hint="eastAsia"/>
          <w:sz w:val="30"/>
          <w:szCs w:val="30"/>
          <w:lang w:eastAsia="zh-CN"/>
        </w:rPr>
        <w:t xml:space="preserve"> 1220025857</w:t>
      </w:r>
    </w:p>
    <w:p w14:paraId="7E95C16C" w14:textId="1E58D8E8" w:rsidR="00326207" w:rsidRDefault="00326207" w:rsidP="00492F87">
      <w:pPr>
        <w:rPr>
          <w:rFonts w:ascii="Times New Roman" w:hAnsi="Times New Roman"/>
          <w:sz w:val="30"/>
          <w:szCs w:val="30"/>
          <w:lang w:eastAsia="zh-CN"/>
        </w:rPr>
      </w:pPr>
      <w:r>
        <w:rPr>
          <w:rFonts w:ascii="Times New Roman" w:hAnsi="Times New Roman"/>
          <w:sz w:val="30"/>
          <w:szCs w:val="30"/>
          <w:lang w:eastAsia="zh-CN"/>
        </w:rPr>
        <w:tab/>
      </w:r>
      <w:r>
        <w:rPr>
          <w:rFonts w:ascii="Times New Roman" w:hAnsi="Times New Roman"/>
          <w:sz w:val="30"/>
          <w:szCs w:val="30"/>
          <w:lang w:eastAsia="zh-CN"/>
        </w:rPr>
        <w:tab/>
      </w:r>
      <w:r>
        <w:rPr>
          <w:rFonts w:ascii="Times New Roman" w:hAnsi="Times New Roman"/>
          <w:sz w:val="30"/>
          <w:szCs w:val="30"/>
          <w:lang w:eastAsia="zh-CN"/>
        </w:rPr>
        <w:tab/>
      </w:r>
      <w:r>
        <w:rPr>
          <w:rFonts w:ascii="Times New Roman" w:hAnsi="Times New Roman" w:hint="eastAsia"/>
          <w:sz w:val="30"/>
          <w:szCs w:val="30"/>
          <w:lang w:eastAsia="zh-CN"/>
        </w:rPr>
        <w:t xml:space="preserve">  </w:t>
      </w:r>
      <w:r>
        <w:rPr>
          <w:rFonts w:ascii="Times New Roman" w:hAnsi="Times New Roman" w:hint="eastAsia"/>
          <w:sz w:val="30"/>
          <w:szCs w:val="30"/>
          <w:lang w:eastAsia="zh-CN"/>
        </w:rPr>
        <w:t>孙</w:t>
      </w:r>
      <w:proofErr w:type="gramStart"/>
      <w:r>
        <w:rPr>
          <w:rFonts w:ascii="Times New Roman" w:hAnsi="Times New Roman" w:hint="eastAsia"/>
          <w:sz w:val="30"/>
          <w:szCs w:val="30"/>
          <w:lang w:eastAsia="zh-CN"/>
        </w:rPr>
        <w:t>世</w:t>
      </w:r>
      <w:proofErr w:type="gramEnd"/>
      <w:r>
        <w:rPr>
          <w:rFonts w:ascii="Times New Roman" w:hAnsi="Times New Roman" w:hint="eastAsia"/>
          <w:sz w:val="30"/>
          <w:szCs w:val="30"/>
          <w:lang w:eastAsia="zh-CN"/>
        </w:rPr>
        <w:t>豪</w:t>
      </w:r>
      <w:r>
        <w:rPr>
          <w:rFonts w:ascii="Times New Roman" w:hAnsi="Times New Roman" w:hint="eastAsia"/>
          <w:sz w:val="30"/>
          <w:szCs w:val="30"/>
          <w:lang w:eastAsia="zh-CN"/>
        </w:rPr>
        <w:t xml:space="preserve"> 1220001191</w:t>
      </w:r>
    </w:p>
    <w:p w14:paraId="1D2E75EA" w14:textId="32E20EFF" w:rsidR="00326207" w:rsidRPr="001E0E93" w:rsidRDefault="00326207" w:rsidP="00492F87">
      <w:pPr>
        <w:rPr>
          <w:rFonts w:ascii="Times New Roman" w:hAnsi="Times New Roman"/>
          <w:sz w:val="30"/>
          <w:szCs w:val="30"/>
          <w:lang w:eastAsia="zh-CN"/>
        </w:rPr>
      </w:pPr>
      <w:r>
        <w:rPr>
          <w:rFonts w:ascii="Times New Roman" w:hAnsi="Times New Roman" w:hint="eastAsia"/>
          <w:sz w:val="30"/>
          <w:szCs w:val="30"/>
          <w:lang w:eastAsia="zh-CN"/>
        </w:rPr>
        <w:t xml:space="preserve">                               </w:t>
      </w:r>
      <w:r>
        <w:rPr>
          <w:rFonts w:ascii="Times New Roman" w:hAnsi="Times New Roman" w:hint="eastAsia"/>
          <w:sz w:val="30"/>
          <w:szCs w:val="30"/>
          <w:lang w:eastAsia="zh-CN"/>
        </w:rPr>
        <w:t>刘仕瑀</w:t>
      </w:r>
      <w:r>
        <w:rPr>
          <w:rFonts w:ascii="Times New Roman" w:hAnsi="Times New Roman" w:hint="eastAsia"/>
          <w:sz w:val="30"/>
          <w:szCs w:val="30"/>
          <w:lang w:eastAsia="zh-CN"/>
        </w:rPr>
        <w:t xml:space="preserve"> 1220032841</w:t>
      </w:r>
    </w:p>
    <w:p w14:paraId="5B286EC7" w14:textId="1D327F3E" w:rsidR="00492F87" w:rsidRPr="001E0E93" w:rsidRDefault="00492F87" w:rsidP="00492F87">
      <w:pPr>
        <w:rPr>
          <w:rFonts w:ascii="Times New Roman" w:hAnsi="Times New Roman"/>
          <w:sz w:val="30"/>
          <w:szCs w:val="30"/>
          <w:lang w:eastAsia="zh-CN"/>
        </w:rPr>
        <w:sectPr w:rsidR="00492F87" w:rsidRPr="001E0E93" w:rsidSect="00492F87">
          <w:endnotePr>
            <w:numFmt w:val="decimal"/>
          </w:endnotePr>
          <w:type w:val="continuous"/>
          <w:pgSz w:w="11907" w:h="16840" w:code="9"/>
          <w:pgMar w:top="1418" w:right="1418" w:bottom="284" w:left="1985" w:header="720" w:footer="720" w:gutter="567"/>
          <w:pgBorders w:offsetFrom="page">
            <w:top w:val="triple" w:sz="4" w:space="24" w:color="auto"/>
            <w:left w:val="triple" w:sz="4" w:space="31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1E0E93">
        <w:rPr>
          <w:rFonts w:ascii="Times New Roman" w:hAnsi="Times New Roman"/>
          <w:sz w:val="30"/>
          <w:szCs w:val="30"/>
          <w:lang w:eastAsia="zh-CN"/>
        </w:rPr>
        <w:t>Date</w:t>
      </w:r>
      <w:r w:rsidRPr="001E0E93">
        <w:rPr>
          <w:rFonts w:ascii="Times New Roman" w:eastAsia="Gulim" w:hAnsi="Times New Roman"/>
          <w:sz w:val="30"/>
          <w:szCs w:val="30"/>
          <w:lang w:eastAsia="zh-TW"/>
        </w:rPr>
        <w:tab/>
      </w:r>
      <w:r w:rsidRPr="001E0E93">
        <w:rPr>
          <w:rFonts w:ascii="Times New Roman" w:hAnsi="Times New Roman"/>
          <w:sz w:val="30"/>
          <w:szCs w:val="30"/>
          <w:lang w:eastAsia="zh-CN"/>
        </w:rPr>
        <w:tab/>
      </w:r>
      <w:r w:rsidRPr="001E0E93">
        <w:rPr>
          <w:rFonts w:ascii="Times New Roman" w:hAnsi="Times New Roman"/>
          <w:sz w:val="30"/>
          <w:szCs w:val="30"/>
          <w:lang w:eastAsia="zh-CN"/>
        </w:rPr>
        <w:tab/>
      </w:r>
      <w:r w:rsidRPr="001E0E93">
        <w:rPr>
          <w:rFonts w:ascii="Times New Roman" w:eastAsia="Gulim" w:hAnsi="Times New Roman"/>
          <w:sz w:val="30"/>
          <w:szCs w:val="30"/>
          <w:lang w:eastAsia="zh-TW"/>
        </w:rPr>
        <w:t>:</w:t>
      </w:r>
      <w:r w:rsidRPr="001E0E93">
        <w:rPr>
          <w:rFonts w:ascii="Times New Roman" w:hAnsi="Times New Roman"/>
          <w:sz w:val="30"/>
          <w:szCs w:val="30"/>
          <w:lang w:eastAsia="zh-CN"/>
        </w:rPr>
        <w:t xml:space="preserve"> </w:t>
      </w:r>
      <w:r w:rsidR="00326207">
        <w:rPr>
          <w:rFonts w:ascii="Times New Roman" w:hAnsi="Times New Roman" w:hint="eastAsia"/>
          <w:sz w:val="30"/>
          <w:szCs w:val="30"/>
          <w:lang w:eastAsia="zh-CN"/>
        </w:rPr>
        <w:t>2025/10/19</w:t>
      </w:r>
    </w:p>
    <w:p w14:paraId="6E6601D3" w14:textId="24930398" w:rsidR="00567E2D" w:rsidRPr="001E0E93" w:rsidRDefault="00567E2D" w:rsidP="0059209D">
      <w:pPr>
        <w:jc w:val="both"/>
        <w:rPr>
          <w:rFonts w:ascii="Times New Roman" w:hAnsi="Times New Roman"/>
          <w:b/>
          <w:color w:val="000000"/>
          <w:sz w:val="28"/>
        </w:rPr>
      </w:pPr>
      <w:r w:rsidRPr="001E0E93">
        <w:rPr>
          <w:rFonts w:ascii="Times New Roman" w:hAnsi="Times New Roman"/>
          <w:b/>
          <w:color w:val="000000"/>
          <w:sz w:val="28"/>
        </w:rPr>
        <w:lastRenderedPageBreak/>
        <w:t>Amendment History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1493"/>
        <w:gridCol w:w="1620"/>
        <w:gridCol w:w="1620"/>
        <w:gridCol w:w="3060"/>
      </w:tblGrid>
      <w:tr w:rsidR="00567E2D" w:rsidRPr="001E0E93" w14:paraId="3E14A1D0" w14:textId="77777777">
        <w:tc>
          <w:tcPr>
            <w:tcW w:w="1027" w:type="dxa"/>
            <w:shd w:val="pct25" w:color="000000" w:fill="FFFFFF"/>
          </w:tcPr>
          <w:p w14:paraId="5A60EBBE" w14:textId="77777777" w:rsidR="00567E2D" w:rsidRPr="001E0E93" w:rsidRDefault="00567E2D" w:rsidP="0059209D">
            <w:pPr>
              <w:jc w:val="both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1E0E93">
              <w:rPr>
                <w:rFonts w:ascii="Times New Roman" w:hAnsi="Times New Roman"/>
                <w:b/>
                <w:color w:val="000000"/>
                <w:sz w:val="18"/>
              </w:rPr>
              <w:t xml:space="preserve">Version </w:t>
            </w:r>
          </w:p>
        </w:tc>
        <w:tc>
          <w:tcPr>
            <w:tcW w:w="1493" w:type="dxa"/>
            <w:shd w:val="pct25" w:color="000000" w:fill="FFFFFF"/>
          </w:tcPr>
          <w:p w14:paraId="5340CE09" w14:textId="77777777" w:rsidR="00567E2D" w:rsidRPr="001E0E93" w:rsidRDefault="00567E2D" w:rsidP="0059209D">
            <w:pPr>
              <w:jc w:val="both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1E0E93">
              <w:rPr>
                <w:rFonts w:ascii="Times New Roman" w:hAnsi="Times New Roman"/>
                <w:b/>
                <w:color w:val="000000"/>
                <w:sz w:val="18"/>
              </w:rPr>
              <w:t>Date</w:t>
            </w:r>
          </w:p>
        </w:tc>
        <w:tc>
          <w:tcPr>
            <w:tcW w:w="1620" w:type="dxa"/>
            <w:shd w:val="pct25" w:color="000000" w:fill="FFFFFF"/>
          </w:tcPr>
          <w:p w14:paraId="782D0C54" w14:textId="77777777" w:rsidR="00567E2D" w:rsidRPr="001E0E93" w:rsidRDefault="00567E2D" w:rsidP="0059209D">
            <w:pPr>
              <w:jc w:val="both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1E0E93">
              <w:rPr>
                <w:rFonts w:ascii="Times New Roman" w:hAnsi="Times New Roman"/>
                <w:b/>
                <w:color w:val="000000"/>
                <w:sz w:val="18"/>
              </w:rPr>
              <w:t>Modified By</w:t>
            </w:r>
          </w:p>
        </w:tc>
        <w:tc>
          <w:tcPr>
            <w:tcW w:w="1620" w:type="dxa"/>
            <w:shd w:val="pct25" w:color="000000" w:fill="FFFFFF"/>
          </w:tcPr>
          <w:p w14:paraId="733EE348" w14:textId="77777777" w:rsidR="00567E2D" w:rsidRPr="001E0E93" w:rsidRDefault="00567E2D" w:rsidP="0059209D">
            <w:pPr>
              <w:jc w:val="both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1E0E93">
              <w:rPr>
                <w:rFonts w:ascii="Times New Roman" w:hAnsi="Times New Roman"/>
                <w:b/>
                <w:color w:val="000000"/>
                <w:sz w:val="18"/>
              </w:rPr>
              <w:t>Reviewed By</w:t>
            </w:r>
          </w:p>
        </w:tc>
        <w:tc>
          <w:tcPr>
            <w:tcW w:w="3060" w:type="dxa"/>
            <w:shd w:val="pct25" w:color="000000" w:fill="FFFFFF"/>
          </w:tcPr>
          <w:p w14:paraId="4EA2293B" w14:textId="77777777" w:rsidR="00567E2D" w:rsidRPr="001E0E93" w:rsidRDefault="00567E2D" w:rsidP="0059209D">
            <w:pPr>
              <w:jc w:val="both"/>
              <w:rPr>
                <w:rFonts w:ascii="Times New Roman" w:hAnsi="Times New Roman"/>
                <w:b/>
                <w:color w:val="000000"/>
                <w:sz w:val="18"/>
              </w:rPr>
            </w:pPr>
            <w:r w:rsidRPr="001E0E93">
              <w:rPr>
                <w:rFonts w:ascii="Times New Roman" w:hAnsi="Times New Roman"/>
                <w:b/>
                <w:color w:val="000000"/>
                <w:sz w:val="18"/>
              </w:rPr>
              <w:t>Amendment Details</w:t>
            </w:r>
          </w:p>
        </w:tc>
      </w:tr>
      <w:tr w:rsidR="00567E2D" w:rsidRPr="001E0E93" w14:paraId="5AC82CDE" w14:textId="77777777">
        <w:tc>
          <w:tcPr>
            <w:tcW w:w="1027" w:type="dxa"/>
          </w:tcPr>
          <w:p w14:paraId="38907930" w14:textId="77777777" w:rsidR="00567E2D" w:rsidRPr="001E0E93" w:rsidRDefault="00B74827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  <w:r w:rsidRPr="001E0E93">
              <w:rPr>
                <w:rFonts w:ascii="Times New Roman" w:hAnsi="Times New Roman"/>
                <w:color w:val="000000"/>
                <w:sz w:val="18"/>
              </w:rPr>
              <w:t>1.0</w:t>
            </w:r>
          </w:p>
        </w:tc>
        <w:tc>
          <w:tcPr>
            <w:tcW w:w="1493" w:type="dxa"/>
          </w:tcPr>
          <w:p w14:paraId="1985EB00" w14:textId="5C45148F" w:rsidR="00567E2D" w:rsidRPr="001E0E93" w:rsidRDefault="0017131C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  <w:r w:rsidRPr="0017131C">
              <w:rPr>
                <w:rFonts w:ascii="Times New Roman" w:hAnsi="Times New Roman"/>
                <w:color w:val="000000"/>
                <w:sz w:val="18"/>
              </w:rPr>
              <w:t>2025-10-19</w:t>
            </w:r>
          </w:p>
        </w:tc>
        <w:tc>
          <w:tcPr>
            <w:tcW w:w="1620" w:type="dxa"/>
          </w:tcPr>
          <w:p w14:paraId="41951A32" w14:textId="170C9226" w:rsidR="00567E2D" w:rsidRPr="001E0E93" w:rsidRDefault="0017131C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  <w:r w:rsidRPr="0017131C">
              <w:rPr>
                <w:rFonts w:ascii="Times New Roman" w:hAnsi="Times New Roman"/>
                <w:color w:val="000000"/>
                <w:sz w:val="18"/>
              </w:rPr>
              <w:t xml:space="preserve">Du </w:t>
            </w:r>
            <w:proofErr w:type="spellStart"/>
            <w:r w:rsidRPr="0017131C">
              <w:rPr>
                <w:rFonts w:ascii="Times New Roman" w:hAnsi="Times New Roman"/>
                <w:color w:val="000000"/>
                <w:sz w:val="18"/>
              </w:rPr>
              <w:t>Mingyang</w:t>
            </w:r>
            <w:proofErr w:type="spellEnd"/>
          </w:p>
        </w:tc>
        <w:tc>
          <w:tcPr>
            <w:tcW w:w="1620" w:type="dxa"/>
          </w:tcPr>
          <w:p w14:paraId="101AB6AD" w14:textId="4C5C71FE" w:rsidR="00567E2D" w:rsidRPr="001E0E93" w:rsidRDefault="0017131C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  <w:r w:rsidRPr="0017131C">
              <w:rPr>
                <w:rFonts w:ascii="Times New Roman" w:hAnsi="Times New Roman"/>
                <w:color w:val="000000"/>
                <w:sz w:val="18"/>
              </w:rPr>
              <w:t>Liu Shiyu</w:t>
            </w:r>
          </w:p>
        </w:tc>
        <w:tc>
          <w:tcPr>
            <w:tcW w:w="3060" w:type="dxa"/>
          </w:tcPr>
          <w:p w14:paraId="6BDEBB66" w14:textId="3FDC0598" w:rsidR="00567E2D" w:rsidRPr="001E0E93" w:rsidRDefault="0017131C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  <w:r w:rsidRPr="0017131C">
              <w:rPr>
                <w:rFonts w:ascii="Times New Roman" w:hAnsi="Times New Roman"/>
                <w:color w:val="000000"/>
                <w:sz w:val="18"/>
              </w:rPr>
              <w:t>Initial version of URS drafted based on project proposal and template alignment.</w:t>
            </w:r>
          </w:p>
        </w:tc>
      </w:tr>
      <w:tr w:rsidR="007E13C8" w:rsidRPr="001E0E93" w14:paraId="3D74521F" w14:textId="77777777" w:rsidTr="00CD2BE9">
        <w:tc>
          <w:tcPr>
            <w:tcW w:w="1027" w:type="dxa"/>
          </w:tcPr>
          <w:p w14:paraId="4C6E2161" w14:textId="4BC1C075" w:rsidR="007E13C8" w:rsidRPr="001E0E93" w:rsidRDefault="0017131C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  <w:r w:rsidRPr="0017131C">
              <w:rPr>
                <w:rFonts w:ascii="Times New Roman" w:hAnsi="Times New Roman"/>
                <w:color w:val="000000"/>
                <w:sz w:val="18"/>
              </w:rPr>
              <w:t>1.1</w:t>
            </w:r>
            <w:r w:rsidRPr="0017131C">
              <w:rPr>
                <w:rFonts w:ascii="Times New Roman" w:hAnsi="Times New Roman"/>
                <w:color w:val="000000"/>
                <w:sz w:val="18"/>
              </w:rPr>
              <w:tab/>
            </w:r>
          </w:p>
        </w:tc>
        <w:tc>
          <w:tcPr>
            <w:tcW w:w="1493" w:type="dxa"/>
          </w:tcPr>
          <w:p w14:paraId="3803732F" w14:textId="74111E17" w:rsidR="007E13C8" w:rsidRPr="001E0E93" w:rsidRDefault="0017131C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  <w:r w:rsidRPr="0017131C">
              <w:rPr>
                <w:rFonts w:ascii="Times New Roman" w:hAnsi="Times New Roman"/>
                <w:color w:val="000000"/>
                <w:sz w:val="18"/>
              </w:rPr>
              <w:t>2025-10-20</w:t>
            </w:r>
          </w:p>
        </w:tc>
        <w:tc>
          <w:tcPr>
            <w:tcW w:w="1620" w:type="dxa"/>
          </w:tcPr>
          <w:p w14:paraId="7766AFF5" w14:textId="0DC906A8" w:rsidR="007E13C8" w:rsidRPr="001E0E93" w:rsidRDefault="0017131C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  <w:proofErr w:type="spellStart"/>
            <w:r w:rsidRPr="0017131C">
              <w:rPr>
                <w:rFonts w:ascii="Times New Roman" w:hAnsi="Times New Roman"/>
                <w:color w:val="000000"/>
                <w:sz w:val="18"/>
              </w:rPr>
              <w:t>SunShihao</w:t>
            </w:r>
            <w:proofErr w:type="spellEnd"/>
          </w:p>
        </w:tc>
        <w:tc>
          <w:tcPr>
            <w:tcW w:w="16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0"/>
            </w:tblGrid>
            <w:tr w:rsidR="0017131C" w:rsidRPr="0017131C" w14:paraId="12F5C546" w14:textId="77777777" w:rsidTr="0017131C">
              <w:trPr>
                <w:tblCellSpacing w:w="15" w:type="dxa"/>
              </w:trPr>
              <w:tc>
                <w:tcPr>
                  <w:tcW w:w="1350" w:type="dxa"/>
                  <w:vAlign w:val="center"/>
                  <w:hideMark/>
                </w:tcPr>
                <w:p w14:paraId="2892633C" w14:textId="77777777" w:rsidR="0017131C" w:rsidRPr="0017131C" w:rsidRDefault="0017131C" w:rsidP="0017131C">
                  <w:pPr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 w:rsidRPr="0017131C">
                    <w:rPr>
                      <w:rFonts w:ascii="Times New Roman" w:hAnsi="Times New Roman"/>
                      <w:color w:val="000000"/>
                      <w:sz w:val="18"/>
                    </w:rPr>
                    <w:t xml:space="preserve">Du </w:t>
                  </w:r>
                  <w:proofErr w:type="spellStart"/>
                  <w:r w:rsidRPr="0017131C">
                    <w:rPr>
                      <w:rFonts w:ascii="Times New Roman" w:hAnsi="Times New Roman"/>
                      <w:color w:val="000000"/>
                      <w:sz w:val="18"/>
                    </w:rPr>
                    <w:t>Mingyang</w:t>
                  </w:r>
                  <w:proofErr w:type="spellEnd"/>
                </w:p>
              </w:tc>
            </w:tr>
          </w:tbl>
          <w:p w14:paraId="799DC50D" w14:textId="77777777" w:rsidR="0017131C" w:rsidRPr="0017131C" w:rsidRDefault="0017131C" w:rsidP="0017131C">
            <w:pPr>
              <w:jc w:val="both"/>
              <w:rPr>
                <w:rFonts w:ascii="Times New Roman" w:hAnsi="Times New Roman"/>
                <w:vanish/>
                <w:color w:val="000000"/>
                <w:sz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7131C" w:rsidRPr="0017131C" w14:paraId="167F7371" w14:textId="77777777" w:rsidTr="0017131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9D6D86" w14:textId="77777777" w:rsidR="0017131C" w:rsidRPr="0017131C" w:rsidRDefault="0017131C" w:rsidP="0017131C">
                  <w:pPr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</w:p>
              </w:tc>
            </w:tr>
          </w:tbl>
          <w:p w14:paraId="39793AB2" w14:textId="77777777" w:rsidR="007E13C8" w:rsidRPr="001E0E93" w:rsidRDefault="007E13C8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3060" w:type="dxa"/>
          </w:tcPr>
          <w:p w14:paraId="7ACD9FB1" w14:textId="45B2BE6B" w:rsidR="007E13C8" w:rsidRPr="0017131C" w:rsidRDefault="0017131C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  <w:r w:rsidRPr="0017131C">
              <w:rPr>
                <w:rFonts w:ascii="Times New Roman" w:hAnsi="Times New Roman"/>
                <w:color w:val="000000"/>
                <w:sz w:val="18"/>
              </w:rPr>
              <w:t>Expanded Functional Requirements to 10 complete REQs; integrated real user survey data into Sections 2 and 6.</w:t>
            </w:r>
          </w:p>
        </w:tc>
      </w:tr>
      <w:tr w:rsidR="0017131C" w:rsidRPr="001E0E93" w14:paraId="099BD64D" w14:textId="77777777" w:rsidTr="00CD2BE9">
        <w:tc>
          <w:tcPr>
            <w:tcW w:w="1027" w:type="dxa"/>
          </w:tcPr>
          <w:p w14:paraId="7B734162" w14:textId="28546858" w:rsidR="0017131C" w:rsidRPr="0017131C" w:rsidRDefault="0017131C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  <w:r w:rsidRPr="0017131C">
              <w:rPr>
                <w:rFonts w:ascii="Times New Roman" w:hAnsi="Times New Roman"/>
                <w:color w:val="000000"/>
                <w:sz w:val="18"/>
              </w:rPr>
              <w:t>1.2</w:t>
            </w:r>
          </w:p>
        </w:tc>
        <w:tc>
          <w:tcPr>
            <w:tcW w:w="1493" w:type="dxa"/>
          </w:tcPr>
          <w:p w14:paraId="0FA047F0" w14:textId="4CAFFBF3" w:rsidR="0017131C" w:rsidRPr="0017131C" w:rsidRDefault="0017131C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  <w:r w:rsidRPr="0017131C">
              <w:rPr>
                <w:rFonts w:ascii="Times New Roman" w:hAnsi="Times New Roman"/>
                <w:color w:val="000000"/>
                <w:sz w:val="18"/>
              </w:rPr>
              <w:t>2025-10-2</w:t>
            </w:r>
            <w:r>
              <w:rPr>
                <w:rFonts w:ascii="Times New Roman" w:hAnsi="Times New Roman" w:hint="eastAsia"/>
                <w:color w:val="000000"/>
                <w:sz w:val="18"/>
                <w:lang w:eastAsia="zh-CN"/>
              </w:rPr>
              <w:t>2</w:t>
            </w:r>
            <w:r w:rsidRPr="0017131C">
              <w:rPr>
                <w:rFonts w:ascii="Times New Roman" w:hAnsi="Times New Roman"/>
                <w:color w:val="000000"/>
                <w:sz w:val="18"/>
              </w:rPr>
              <w:tab/>
            </w:r>
          </w:p>
        </w:tc>
        <w:tc>
          <w:tcPr>
            <w:tcW w:w="16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0"/>
            </w:tblGrid>
            <w:tr w:rsidR="0017131C" w:rsidRPr="0017131C" w14:paraId="33B16BC0" w14:textId="77777777" w:rsidTr="0017131C">
              <w:trPr>
                <w:tblCellSpacing w:w="15" w:type="dxa"/>
              </w:trPr>
              <w:tc>
                <w:tcPr>
                  <w:tcW w:w="1350" w:type="dxa"/>
                  <w:vAlign w:val="center"/>
                  <w:hideMark/>
                </w:tcPr>
                <w:p w14:paraId="1779B8C0" w14:textId="77777777" w:rsidR="0017131C" w:rsidRPr="0017131C" w:rsidRDefault="0017131C" w:rsidP="0017131C">
                  <w:pPr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 w:rsidRPr="0017131C">
                    <w:rPr>
                      <w:rFonts w:ascii="Times New Roman" w:hAnsi="Times New Roman"/>
                      <w:color w:val="000000"/>
                      <w:sz w:val="18"/>
                    </w:rPr>
                    <w:t>Du Mingyang</w:t>
                  </w:r>
                </w:p>
              </w:tc>
            </w:tr>
          </w:tbl>
          <w:p w14:paraId="387F81F6" w14:textId="77777777" w:rsidR="0017131C" w:rsidRPr="0017131C" w:rsidRDefault="0017131C" w:rsidP="0017131C">
            <w:pPr>
              <w:jc w:val="both"/>
              <w:rPr>
                <w:rFonts w:ascii="Times New Roman" w:hAnsi="Times New Roman"/>
                <w:vanish/>
                <w:color w:val="000000"/>
                <w:sz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7131C" w:rsidRPr="0017131C" w14:paraId="1A6E0984" w14:textId="77777777" w:rsidTr="0017131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EA992B6" w14:textId="77777777" w:rsidR="0017131C" w:rsidRPr="0017131C" w:rsidRDefault="0017131C" w:rsidP="0017131C">
                  <w:pPr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</w:p>
              </w:tc>
            </w:tr>
          </w:tbl>
          <w:p w14:paraId="12F47511" w14:textId="77777777" w:rsidR="0017131C" w:rsidRPr="0017131C" w:rsidRDefault="0017131C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16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17131C" w:rsidRPr="0017131C" w14:paraId="74EA613A" w14:textId="77777777" w:rsidTr="0017131C">
              <w:trPr>
                <w:tblCellSpacing w:w="15" w:type="dxa"/>
              </w:trPr>
              <w:tc>
                <w:tcPr>
                  <w:tcW w:w="1110" w:type="dxa"/>
                  <w:vAlign w:val="center"/>
                  <w:hideMark/>
                </w:tcPr>
                <w:p w14:paraId="22BAD782" w14:textId="77777777" w:rsidR="0017131C" w:rsidRPr="0017131C" w:rsidRDefault="0017131C" w:rsidP="0017131C">
                  <w:pPr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 w:rsidRPr="0017131C">
                    <w:rPr>
                      <w:rFonts w:ascii="Times New Roman" w:hAnsi="Times New Roman"/>
                      <w:color w:val="000000"/>
                      <w:sz w:val="18"/>
                    </w:rPr>
                    <w:t>Liu Shiyu</w:t>
                  </w:r>
                </w:p>
              </w:tc>
            </w:tr>
          </w:tbl>
          <w:p w14:paraId="5EA0E774" w14:textId="77777777" w:rsidR="0017131C" w:rsidRPr="0017131C" w:rsidRDefault="0017131C" w:rsidP="0017131C">
            <w:pPr>
              <w:jc w:val="both"/>
              <w:rPr>
                <w:rFonts w:ascii="Times New Roman" w:hAnsi="Times New Roman"/>
                <w:vanish/>
                <w:color w:val="000000"/>
                <w:sz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7131C" w:rsidRPr="0017131C" w14:paraId="634BABC8" w14:textId="77777777" w:rsidTr="0017131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DC30DE" w14:textId="77777777" w:rsidR="0017131C" w:rsidRPr="0017131C" w:rsidRDefault="0017131C" w:rsidP="0017131C">
                  <w:pPr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</w:p>
              </w:tc>
            </w:tr>
          </w:tbl>
          <w:p w14:paraId="473BCD77" w14:textId="77777777" w:rsidR="0017131C" w:rsidRPr="0017131C" w:rsidRDefault="0017131C" w:rsidP="0017131C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3060" w:type="dxa"/>
          </w:tcPr>
          <w:p w14:paraId="5C462239" w14:textId="608A3707" w:rsidR="0017131C" w:rsidRPr="0017131C" w:rsidRDefault="0017131C" w:rsidP="0059209D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  <w:r w:rsidRPr="0017131C">
              <w:rPr>
                <w:rFonts w:ascii="Times New Roman" w:hAnsi="Times New Roman"/>
                <w:color w:val="000000"/>
                <w:sz w:val="18"/>
              </w:rPr>
              <w:t>Added Non-Functional and Domain Requirements; refined performance and security metrics.</w:t>
            </w:r>
          </w:p>
        </w:tc>
      </w:tr>
    </w:tbl>
    <w:p w14:paraId="327F3CD0" w14:textId="77777777" w:rsidR="007D0D69" w:rsidRPr="001E0E93" w:rsidRDefault="00567E2D" w:rsidP="0059209D">
      <w:pPr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br w:type="page"/>
      </w:r>
    </w:p>
    <w:p w14:paraId="564CD153" w14:textId="77777777" w:rsidR="00AF5B8B" w:rsidRPr="001E0E93" w:rsidRDefault="00AF5B8B" w:rsidP="0059209D">
      <w:pPr>
        <w:jc w:val="both"/>
        <w:rPr>
          <w:rFonts w:ascii="Times New Roman" w:hAnsi="Times New Roman"/>
          <w:b/>
          <w:color w:val="000000"/>
        </w:rPr>
      </w:pPr>
      <w:r w:rsidRPr="001E0E93">
        <w:rPr>
          <w:rFonts w:ascii="Times New Roman" w:hAnsi="Times New Roman"/>
          <w:color w:val="000000"/>
          <w:sz w:val="28"/>
          <w:szCs w:val="28"/>
        </w:rPr>
        <w:t>Table of Contents</w:t>
      </w:r>
    </w:p>
    <w:p w14:paraId="5EC60A94" w14:textId="6D770CDC" w:rsidR="00E6148D" w:rsidRDefault="00A31037">
      <w:pPr>
        <w:pStyle w:val="TOC1"/>
        <w:rPr>
          <w:rFonts w:ascii="等线" w:hAnsi="等线" w:hint="eastAsia"/>
          <w:b w:val="0"/>
          <w:noProof/>
          <w:kern w:val="2"/>
          <w:lang w:val="en-US" w:eastAsia="zh-CN"/>
        </w:rPr>
      </w:pPr>
      <w:r w:rsidRPr="001E0E93">
        <w:rPr>
          <w:rFonts w:ascii="Times New Roman" w:hAnsi="Times New Roman"/>
          <w:b w:val="0"/>
          <w:color w:val="000000"/>
        </w:rPr>
        <w:fldChar w:fldCharType="begin"/>
      </w:r>
      <w:r w:rsidRPr="001E0E93">
        <w:rPr>
          <w:rFonts w:ascii="Times New Roman" w:hAnsi="Times New Roman"/>
          <w:b w:val="0"/>
          <w:color w:val="000000"/>
        </w:rPr>
        <w:instrText xml:space="preserve"> TOC \o "1-3" \h \z \u </w:instrText>
      </w:r>
      <w:r w:rsidRPr="001E0E93">
        <w:rPr>
          <w:rFonts w:ascii="Times New Roman" w:hAnsi="Times New Roman"/>
          <w:b w:val="0"/>
          <w:color w:val="000000"/>
        </w:rPr>
        <w:fldChar w:fldCharType="separate"/>
      </w:r>
      <w:hyperlink w:anchor="_Toc211780842" w:history="1">
        <w:r w:rsidR="00E6148D" w:rsidRPr="000B41DA">
          <w:rPr>
            <w:rStyle w:val="a7"/>
            <w:rFonts w:ascii="Times New Roman" w:hAnsi="Times New Roman" w:hint="eastAsia"/>
            <w:noProof/>
          </w:rPr>
          <w:t>1.</w:t>
        </w:r>
        <w:r w:rsidR="00E6148D">
          <w:rPr>
            <w:rFonts w:ascii="等线" w:hAnsi="等线" w:hint="eastAsia"/>
            <w:b w:val="0"/>
            <w:noProof/>
            <w:kern w:val="2"/>
            <w:lang w:val="en-US" w:eastAsia="zh-CN"/>
          </w:rPr>
          <w:tab/>
        </w:r>
        <w:r w:rsidR="00E6148D" w:rsidRPr="000B41DA">
          <w:rPr>
            <w:rStyle w:val="a7"/>
            <w:rFonts w:ascii="Times New Roman" w:hAnsi="Times New Roman" w:hint="eastAsia"/>
            <w:noProof/>
          </w:rPr>
          <w:t>Introduction</w:t>
        </w:r>
        <w:r w:rsidR="00E6148D">
          <w:rPr>
            <w:rFonts w:hint="eastAsia"/>
            <w:noProof/>
            <w:webHidden/>
          </w:rPr>
          <w:tab/>
        </w:r>
        <w:r w:rsidR="00E6148D">
          <w:rPr>
            <w:rFonts w:hint="eastAsia"/>
            <w:noProof/>
            <w:webHidden/>
          </w:rPr>
          <w:fldChar w:fldCharType="begin"/>
        </w:r>
        <w:r w:rsidR="00E6148D">
          <w:rPr>
            <w:rFonts w:hint="eastAsia"/>
            <w:noProof/>
            <w:webHidden/>
          </w:rPr>
          <w:instrText xml:space="preserve"> </w:instrText>
        </w:r>
        <w:r w:rsidR="00E6148D">
          <w:rPr>
            <w:noProof/>
            <w:webHidden/>
          </w:rPr>
          <w:instrText>PAGEREF _Toc211780842 \h</w:instrText>
        </w:r>
        <w:r w:rsidR="00E6148D">
          <w:rPr>
            <w:rFonts w:hint="eastAsia"/>
            <w:noProof/>
            <w:webHidden/>
          </w:rPr>
          <w:instrText xml:space="preserve"> </w:instrText>
        </w:r>
        <w:r w:rsidR="00E6148D">
          <w:rPr>
            <w:rFonts w:hint="eastAsia"/>
            <w:noProof/>
            <w:webHidden/>
          </w:rPr>
        </w:r>
        <w:r w:rsidR="00E6148D"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5</w:t>
        </w:r>
        <w:r w:rsidR="00E6148D">
          <w:rPr>
            <w:rFonts w:hint="eastAsia"/>
            <w:noProof/>
            <w:webHidden/>
          </w:rPr>
          <w:fldChar w:fldCharType="end"/>
        </w:r>
      </w:hyperlink>
    </w:p>
    <w:p w14:paraId="6E90A9E7" w14:textId="07830697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43" w:history="1">
        <w:r w:rsidRPr="000B41DA">
          <w:rPr>
            <w:rStyle w:val="a7"/>
            <w:rFonts w:ascii="Times New Roman" w:hAnsi="Times New Roman" w:hint="eastAsia"/>
            <w:noProof/>
          </w:rPr>
          <w:t>1.1.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Purpose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D2F077" w14:textId="4E30E585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44" w:history="1">
        <w:r w:rsidRPr="000B41DA">
          <w:rPr>
            <w:rStyle w:val="a7"/>
            <w:rFonts w:ascii="Times New Roman" w:hAnsi="Times New Roman" w:hint="eastAsia"/>
            <w:noProof/>
          </w:rPr>
          <w:t>1.2.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Notation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5FCE49" w14:textId="2C6B01D8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45" w:history="1">
        <w:r w:rsidRPr="000B41DA">
          <w:rPr>
            <w:rStyle w:val="a7"/>
            <w:rFonts w:ascii="Times New Roman" w:hAnsi="Times New Roman" w:hint="eastAsia"/>
            <w:noProof/>
          </w:rPr>
          <w:t>1.3.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Scope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79A42F" w14:textId="4AF67EA7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46" w:history="1">
        <w:r w:rsidRPr="000B41DA">
          <w:rPr>
            <w:rStyle w:val="a7"/>
            <w:rFonts w:ascii="Times New Roman" w:hAnsi="Times New Roman" w:hint="eastAsia"/>
            <w:noProof/>
          </w:rPr>
          <w:t>1.4.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Context Diagram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89C5480" w14:textId="711BCA9A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47" w:history="1">
        <w:r w:rsidRPr="000B41DA">
          <w:rPr>
            <w:rStyle w:val="a7"/>
            <w:rFonts w:ascii="Times New Roman" w:hAnsi="Times New Roman" w:hint="eastAsia"/>
            <w:noProof/>
            <w:lang w:eastAsia="zh-CN"/>
          </w:rPr>
          <w:t>1.4.1 External Entities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0627988" w14:textId="57F485C3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48" w:history="1">
        <w:r w:rsidRPr="000B41DA">
          <w:rPr>
            <w:rStyle w:val="a7"/>
            <w:rFonts w:hint="eastAsia"/>
            <w:noProof/>
          </w:rPr>
          <w:t>1.4.2 Data Flows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DD37BE" w14:textId="09B5EB76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49" w:history="1">
        <w:r w:rsidRPr="000B41DA">
          <w:rPr>
            <w:rStyle w:val="a7"/>
            <w:rFonts w:ascii="Times New Roman" w:hAnsi="Times New Roman" w:hint="eastAsia"/>
            <w:noProof/>
          </w:rPr>
          <w:t>1.4.3 Textual Context Diagram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B025A0" w14:textId="3D00E7C0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50" w:history="1">
        <w:r w:rsidRPr="000B41DA">
          <w:rPr>
            <w:rStyle w:val="a7"/>
            <w:rFonts w:ascii="Times New Roman" w:hAnsi="Times New Roman" w:hint="eastAsia"/>
            <w:noProof/>
          </w:rPr>
          <w:t>1.4.4 Interface Assumptions and Notes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A04E68" w14:textId="0FF73636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51" w:history="1">
        <w:r w:rsidRPr="000B41DA">
          <w:rPr>
            <w:rStyle w:val="a7"/>
            <w:rFonts w:ascii="Times New Roman" w:hAnsi="Times New Roman" w:hint="eastAsia"/>
            <w:noProof/>
          </w:rPr>
          <w:t>1.5.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Definitions and Acronyms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_Toc211780851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ECB92F" w14:textId="5FEDD5E9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52" w:history="1">
        <w:r w:rsidRPr="000B41DA">
          <w:rPr>
            <w:rStyle w:val="a7"/>
            <w:rFonts w:ascii="Times New Roman" w:hAnsi="Times New Roman" w:hint="eastAsia"/>
            <w:noProof/>
          </w:rPr>
          <w:t>1.6.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References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_Toc211780852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890BE7" w14:textId="6A4EC103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53" w:history="1">
        <w:r w:rsidRPr="000B41DA">
          <w:rPr>
            <w:rStyle w:val="a7"/>
            <w:rFonts w:ascii="Times New Roman" w:hAnsi="Times New Roman" w:hint="eastAsia"/>
            <w:noProof/>
          </w:rPr>
          <w:t>1.7.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Overview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_Toc211780853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9A6FDE" w14:textId="06C75CCC" w:rsidR="00E6148D" w:rsidRDefault="00E6148D">
      <w:pPr>
        <w:pStyle w:val="TOC1"/>
        <w:rPr>
          <w:rFonts w:ascii="等线" w:hAnsi="等线" w:hint="eastAsia"/>
          <w:b w:val="0"/>
          <w:noProof/>
          <w:kern w:val="2"/>
          <w:lang w:val="en-US" w:eastAsia="zh-CN"/>
        </w:rPr>
      </w:pPr>
      <w:hyperlink w:anchor="_Toc211780854" w:history="1">
        <w:r w:rsidRPr="000B41DA">
          <w:rPr>
            <w:rStyle w:val="a7"/>
            <w:rFonts w:ascii="Times New Roman" w:hAnsi="Times New Roman" w:hint="eastAsia"/>
            <w:noProof/>
          </w:rPr>
          <w:t>2.</w:t>
        </w:r>
        <w:r>
          <w:rPr>
            <w:rFonts w:ascii="等线" w:hAnsi="等线" w:hint="eastAsia"/>
            <w:b w:val="0"/>
            <w:noProof/>
            <w:kern w:val="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General Description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_Toc211780854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0C24E0D" w14:textId="0A6A463B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55" w:history="1">
        <w:r w:rsidRPr="000B41DA">
          <w:rPr>
            <w:rStyle w:val="a7"/>
            <w:rFonts w:ascii="Times New Roman" w:hAnsi="Times New Roman" w:hint="eastAsia"/>
            <w:noProof/>
          </w:rPr>
          <w:t>2.1.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System Functions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_Toc211780855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38F742" w14:textId="00AF3F0E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56" w:history="1">
        <w:r w:rsidRPr="000B41DA">
          <w:rPr>
            <w:rStyle w:val="a7"/>
            <w:rFonts w:ascii="Times New Roman" w:hAnsi="Times New Roman" w:hint="eastAsia"/>
            <w:noProof/>
          </w:rPr>
          <w:t>2.2.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  <w:lang w:eastAsia="zh-CN"/>
          </w:rPr>
          <w:t xml:space="preserve">Special </w:t>
        </w:r>
        <w:r w:rsidRPr="000B41DA">
          <w:rPr>
            <w:rStyle w:val="a7"/>
            <w:rFonts w:ascii="Times New Roman" w:hAnsi="Times New Roman" w:hint="eastAsia"/>
            <w:noProof/>
          </w:rPr>
          <w:t>User Characteristics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_Toc211780856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724ABC" w14:textId="0D591F53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57" w:history="1">
        <w:r w:rsidRPr="000B41DA">
          <w:rPr>
            <w:rStyle w:val="a7"/>
            <w:rFonts w:ascii="Times New Roman" w:hAnsi="Times New Roman" w:hint="eastAsia"/>
            <w:noProof/>
            <w:lang w:eastAsia="zh-CN"/>
          </w:rPr>
          <w:t>2.3.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  <w:lang w:eastAsia="zh-CN"/>
          </w:rPr>
          <w:t>General User Research and Analysis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_Toc211780857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A9EB22" w14:textId="197F9BB1" w:rsidR="00E6148D" w:rsidRDefault="00E6148D">
      <w:pPr>
        <w:pStyle w:val="TOC1"/>
        <w:rPr>
          <w:rFonts w:ascii="等线" w:hAnsi="等线" w:hint="eastAsia"/>
          <w:b w:val="0"/>
          <w:noProof/>
          <w:kern w:val="2"/>
          <w:lang w:val="en-US" w:eastAsia="zh-CN"/>
        </w:rPr>
      </w:pPr>
      <w:hyperlink w:anchor="_Toc211780858" w:history="1">
        <w:r w:rsidRPr="000B41DA">
          <w:rPr>
            <w:rStyle w:val="a7"/>
            <w:rFonts w:ascii="Times New Roman" w:hAnsi="Times New Roman" w:hint="eastAsia"/>
            <w:noProof/>
          </w:rPr>
          <w:t>3.</w:t>
        </w:r>
        <w:r>
          <w:rPr>
            <w:rFonts w:ascii="等线" w:hAnsi="等线" w:hint="eastAsia"/>
            <w:b w:val="0"/>
            <w:noProof/>
            <w:kern w:val="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General Constraints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_Toc211780858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AE5336" w14:textId="2E7F5DED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59" w:history="1">
        <w:r w:rsidRPr="000B41DA">
          <w:rPr>
            <w:rStyle w:val="a7"/>
            <w:rFonts w:ascii="Times New Roman" w:hAnsi="Times New Roman" w:hint="eastAsia"/>
            <w:noProof/>
          </w:rPr>
          <w:t>3.1.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Software Constraints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_Toc211780859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7BB32FB" w14:textId="14C3E7AD" w:rsidR="00E6148D" w:rsidRDefault="00E6148D">
      <w:pPr>
        <w:pStyle w:val="TOC1"/>
        <w:rPr>
          <w:rFonts w:ascii="等线" w:hAnsi="等线" w:hint="eastAsia"/>
          <w:b w:val="0"/>
          <w:noProof/>
          <w:kern w:val="2"/>
          <w:lang w:val="en-US" w:eastAsia="zh-CN"/>
        </w:rPr>
      </w:pPr>
      <w:hyperlink w:anchor="_Toc211780860" w:history="1">
        <w:r w:rsidRPr="000B41DA">
          <w:rPr>
            <w:rStyle w:val="a7"/>
            <w:rFonts w:ascii="Times New Roman" w:hAnsi="Times New Roman" w:hint="eastAsia"/>
            <w:noProof/>
          </w:rPr>
          <w:t>4.</w:t>
        </w:r>
        <w:r>
          <w:rPr>
            <w:rFonts w:ascii="等线" w:hAnsi="等线" w:hint="eastAsia"/>
            <w:b w:val="0"/>
            <w:noProof/>
            <w:kern w:val="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Assumptions and Dependencies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_Toc211780860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739FA477" w14:textId="7BF7C3ED" w:rsidR="00E6148D" w:rsidRDefault="00E6148D">
      <w:pPr>
        <w:pStyle w:val="TOC1"/>
        <w:rPr>
          <w:rFonts w:ascii="等线" w:hAnsi="等线" w:hint="eastAsia"/>
          <w:b w:val="0"/>
          <w:noProof/>
          <w:kern w:val="2"/>
          <w:lang w:val="en-US" w:eastAsia="zh-CN"/>
        </w:rPr>
      </w:pPr>
      <w:hyperlink w:anchor="_Toc211780861" w:history="1">
        <w:r w:rsidRPr="000B41DA">
          <w:rPr>
            <w:rStyle w:val="a7"/>
            <w:rFonts w:ascii="Times New Roman" w:hAnsi="Times New Roman" w:hint="eastAsia"/>
            <w:noProof/>
          </w:rPr>
          <w:t>5.</w:t>
        </w:r>
        <w:r>
          <w:rPr>
            <w:rFonts w:ascii="等线" w:hAnsi="等线" w:hint="eastAsia"/>
            <w:b w:val="0"/>
            <w:noProof/>
            <w:kern w:val="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Functional Requirements Master List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_Toc211780861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756EE7" w14:textId="6A51476D" w:rsidR="00E6148D" w:rsidRDefault="00E6148D">
      <w:pPr>
        <w:pStyle w:val="TOC1"/>
        <w:rPr>
          <w:rFonts w:ascii="等线" w:hAnsi="等线" w:hint="eastAsia"/>
          <w:b w:val="0"/>
          <w:noProof/>
          <w:kern w:val="2"/>
          <w:lang w:val="en-US" w:eastAsia="zh-CN"/>
        </w:rPr>
      </w:pPr>
      <w:hyperlink w:anchor="_Toc211780862" w:history="1">
        <w:r w:rsidRPr="000B41DA">
          <w:rPr>
            <w:rStyle w:val="a7"/>
            <w:rFonts w:ascii="Times New Roman" w:hAnsi="Times New Roman" w:hint="eastAsia"/>
            <w:noProof/>
          </w:rPr>
          <w:t>6.</w:t>
        </w:r>
        <w:r>
          <w:rPr>
            <w:rFonts w:ascii="等线" w:hAnsi="等线" w:hint="eastAsia"/>
            <w:b w:val="0"/>
            <w:noProof/>
            <w:kern w:val="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Functional Requirements Details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_Toc211780862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A2C6F8F" w14:textId="43C9E8DA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63" w:history="1">
        <w:r w:rsidRPr="000B41DA">
          <w:rPr>
            <w:rStyle w:val="a7"/>
            <w:rFonts w:ascii="Times New Roman" w:hAnsi="Times New Roman" w:hint="eastAsia"/>
            <w:noProof/>
          </w:rPr>
          <w:t>6.1.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 xml:space="preserve">REQ-1.1 </w:t>
        </w:r>
        <w:r w:rsidRPr="000B41DA">
          <w:rPr>
            <w:rStyle w:val="a7"/>
            <w:rFonts w:ascii="Times New Roman" w:hAnsi="Times New Roman" w:hint="eastAsia"/>
            <w:noProof/>
          </w:rPr>
          <w:t>–</w:t>
        </w:r>
        <w:r w:rsidRPr="000B41DA">
          <w:rPr>
            <w:rStyle w:val="a7"/>
            <w:rFonts w:ascii="Times New Roman" w:hAnsi="Times New Roman" w:hint="eastAsia"/>
            <w:noProof/>
          </w:rPr>
          <w:t xml:space="preserve"> Beatmap Loading &amp; Validation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_Toc211780863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C07A0B" w14:textId="1DA629A2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64" w:history="1">
        <w:r w:rsidRPr="000B41DA">
          <w:rPr>
            <w:rStyle w:val="a7"/>
            <w:rFonts w:ascii="Times New Roman" w:hAnsi="Times New Roman" w:hint="eastAsia"/>
            <w:noProof/>
          </w:rPr>
          <w:t>6.2.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 xml:space="preserve">REQ-1.2 </w:t>
        </w:r>
        <w:r w:rsidRPr="000B41DA">
          <w:rPr>
            <w:rStyle w:val="a7"/>
            <w:rFonts w:ascii="Times New Roman" w:hAnsi="Times New Roman" w:hint="eastAsia"/>
            <w:noProof/>
          </w:rPr>
          <w:t>–</w:t>
        </w:r>
        <w:r w:rsidRPr="000B41DA">
          <w:rPr>
            <w:rStyle w:val="a7"/>
            <w:rFonts w:ascii="Times New Roman" w:hAnsi="Times New Roman" w:hint="eastAsia"/>
            <w:noProof/>
          </w:rPr>
          <w:t xml:space="preserve"> Audio Synchronization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_Toc211780864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16E192" w14:textId="037B7BDC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65" w:history="1">
        <w:r w:rsidRPr="000B41DA">
          <w:rPr>
            <w:rStyle w:val="a7"/>
            <w:rFonts w:ascii="Times New Roman" w:hAnsi="Times New Roman" w:hint="eastAsia"/>
            <w:noProof/>
          </w:rPr>
          <w:t>6.3.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 xml:space="preserve">REQ-1.3 </w:t>
        </w:r>
        <w:r w:rsidRPr="000B41DA">
          <w:rPr>
            <w:rStyle w:val="a7"/>
            <w:rFonts w:ascii="Times New Roman" w:hAnsi="Times New Roman" w:hint="eastAsia"/>
            <w:noProof/>
          </w:rPr>
          <w:t>–</w:t>
        </w:r>
        <w:r w:rsidRPr="000B41DA">
          <w:rPr>
            <w:rStyle w:val="a7"/>
            <w:rFonts w:ascii="Times New Roman" w:hAnsi="Times New Roman" w:hint="eastAsia"/>
            <w:noProof/>
          </w:rPr>
          <w:t xml:space="preserve"> Scoring and Judgment System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_Toc211780865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D87542" w14:textId="6AF4E273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66" w:history="1">
        <w:r w:rsidRPr="000B41DA">
          <w:rPr>
            <w:rStyle w:val="a7"/>
            <w:rFonts w:ascii="Times New Roman" w:hAnsi="Times New Roman" w:hint="eastAsia"/>
            <w:noProof/>
          </w:rPr>
          <w:t>6.4.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 xml:space="preserve">REQ-2.1 </w:t>
        </w:r>
        <w:r w:rsidRPr="000B41DA">
          <w:rPr>
            <w:rStyle w:val="a7"/>
            <w:rFonts w:ascii="Times New Roman" w:hAnsi="Times New Roman" w:hint="eastAsia"/>
            <w:noProof/>
          </w:rPr>
          <w:t>–</w:t>
        </w:r>
        <w:r w:rsidRPr="000B41DA">
          <w:rPr>
            <w:rStyle w:val="a7"/>
            <w:rFonts w:ascii="Times New Roman" w:hAnsi="Times New Roman" w:hint="eastAsia"/>
            <w:noProof/>
          </w:rPr>
          <w:t xml:space="preserve"> Beatmap Editor Interface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_Toc211780866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1728F0" w14:textId="55430D9A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67" w:history="1">
        <w:r w:rsidRPr="000B41DA">
          <w:rPr>
            <w:rStyle w:val="a7"/>
            <w:rFonts w:ascii="Times New Roman" w:hAnsi="Times New Roman" w:hint="eastAsia"/>
            <w:noProof/>
          </w:rPr>
          <w:t>6.5.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 xml:space="preserve">REQ-2.2 </w:t>
        </w:r>
        <w:r w:rsidRPr="000B41DA">
          <w:rPr>
            <w:rStyle w:val="a7"/>
            <w:rFonts w:ascii="Times New Roman" w:hAnsi="Times New Roman" w:hint="eastAsia"/>
            <w:noProof/>
          </w:rPr>
          <w:t>–</w:t>
        </w:r>
        <w:r w:rsidRPr="000B41DA">
          <w:rPr>
            <w:rStyle w:val="a7"/>
            <w:rFonts w:ascii="Times New Roman" w:hAnsi="Times New Roman" w:hint="eastAsia"/>
            <w:noProof/>
          </w:rPr>
          <w:t xml:space="preserve"> Event &amp; FX Configuration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8A4F5D" w14:textId="73000F0A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68" w:history="1">
        <w:r w:rsidRPr="000B41DA">
          <w:rPr>
            <w:rStyle w:val="a7"/>
            <w:rFonts w:ascii="Times New Roman" w:hAnsi="Times New Roman" w:hint="eastAsia"/>
            <w:noProof/>
          </w:rPr>
          <w:t>6.6.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 xml:space="preserve">REQ-3.1 </w:t>
        </w:r>
        <w:r w:rsidRPr="000B41DA">
          <w:rPr>
            <w:rStyle w:val="a7"/>
            <w:rFonts w:ascii="Times New Roman" w:hAnsi="Times New Roman" w:hint="eastAsia"/>
            <w:noProof/>
          </w:rPr>
          <w:t>–</w:t>
        </w:r>
        <w:r w:rsidRPr="000B41DA">
          <w:rPr>
            <w:rStyle w:val="a7"/>
            <w:rFonts w:ascii="Times New Roman" w:hAnsi="Times New Roman" w:hint="eastAsia"/>
            <w:noProof/>
          </w:rPr>
          <w:t xml:space="preserve"> Resource Management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B1363E5" w14:textId="1D5B6E37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69" w:history="1">
        <w:r w:rsidRPr="000B41DA">
          <w:rPr>
            <w:rStyle w:val="a7"/>
            <w:rFonts w:ascii="Times New Roman" w:hAnsi="Times New Roman" w:hint="eastAsia"/>
            <w:noProof/>
          </w:rPr>
          <w:t>6.7.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 xml:space="preserve">REQ-4.1 </w:t>
        </w:r>
        <w:r w:rsidRPr="000B41DA">
          <w:rPr>
            <w:rStyle w:val="a7"/>
            <w:rFonts w:ascii="Times New Roman" w:hAnsi="Times New Roman" w:hint="eastAsia"/>
            <w:noProof/>
          </w:rPr>
          <w:t>–</w:t>
        </w:r>
        <w:r w:rsidRPr="000B41DA">
          <w:rPr>
            <w:rStyle w:val="a7"/>
            <w:rFonts w:ascii="Times New Roman" w:hAnsi="Times New Roman" w:hint="eastAsia"/>
            <w:noProof/>
          </w:rPr>
          <w:t xml:space="preserve"> User Profiles and Settings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EC4279" w14:textId="2BDB6C8D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70" w:history="1">
        <w:r w:rsidRPr="000B41DA">
          <w:rPr>
            <w:rStyle w:val="a7"/>
            <w:rFonts w:ascii="Times New Roman" w:hAnsi="Times New Roman" w:hint="eastAsia"/>
            <w:noProof/>
          </w:rPr>
          <w:t>6.8.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 xml:space="preserve">REQ-5.1 </w:t>
        </w:r>
        <w:r w:rsidRPr="000B41DA">
          <w:rPr>
            <w:rStyle w:val="a7"/>
            <w:rFonts w:ascii="Times New Roman" w:hAnsi="Times New Roman" w:hint="eastAsia"/>
            <w:noProof/>
          </w:rPr>
          <w:t>–</w:t>
        </w:r>
        <w:r w:rsidRPr="000B41DA">
          <w:rPr>
            <w:rStyle w:val="a7"/>
            <w:rFonts w:ascii="Times New Roman" w:hAnsi="Times New Roman" w:hint="eastAsia"/>
            <w:noProof/>
          </w:rPr>
          <w:t xml:space="preserve"> Error &amp; Logging System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BF0695" w14:textId="7E914D53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71" w:history="1">
        <w:r w:rsidRPr="000B41DA">
          <w:rPr>
            <w:rStyle w:val="a7"/>
            <w:rFonts w:ascii="Times New Roman" w:hAnsi="Times New Roman" w:hint="eastAsia"/>
            <w:noProof/>
          </w:rPr>
          <w:t>6.9.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 xml:space="preserve">REQ-6.1 </w:t>
        </w:r>
        <w:r w:rsidRPr="000B41DA">
          <w:rPr>
            <w:rStyle w:val="a7"/>
            <w:rFonts w:ascii="Times New Roman" w:hAnsi="Times New Roman" w:hint="eastAsia"/>
            <w:noProof/>
          </w:rPr>
          <w:t>–</w:t>
        </w:r>
        <w:r w:rsidRPr="000B41DA">
          <w:rPr>
            <w:rStyle w:val="a7"/>
            <w:rFonts w:ascii="Times New Roman" w:hAnsi="Times New Roman" w:hint="eastAsia"/>
            <w:noProof/>
          </w:rPr>
          <w:t xml:space="preserve"> Accessibility Options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6C47D1" w14:textId="522042CE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72" w:history="1">
        <w:r w:rsidRPr="000B41DA">
          <w:rPr>
            <w:rStyle w:val="a7"/>
            <w:rFonts w:ascii="Times New Roman" w:hAnsi="Times New Roman" w:hint="eastAsia"/>
            <w:noProof/>
          </w:rPr>
          <w:t>6.10.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 xml:space="preserve">REQ-7.1 </w:t>
        </w:r>
        <w:r w:rsidRPr="000B41DA">
          <w:rPr>
            <w:rStyle w:val="a7"/>
            <w:rFonts w:ascii="Times New Roman" w:hAnsi="Times New Roman" w:hint="eastAsia"/>
            <w:noProof/>
          </w:rPr>
          <w:t>–</w:t>
        </w:r>
        <w:r w:rsidRPr="000B41DA">
          <w:rPr>
            <w:rStyle w:val="a7"/>
            <w:rFonts w:ascii="Times New Roman" w:hAnsi="Times New Roman" w:hint="eastAsia"/>
            <w:noProof/>
          </w:rPr>
          <w:t xml:space="preserve"> Performance Monitoring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0BCD8E" w14:textId="000A982C" w:rsidR="00E6148D" w:rsidRDefault="00E6148D">
      <w:pPr>
        <w:pStyle w:val="TOC1"/>
        <w:rPr>
          <w:rFonts w:ascii="等线" w:hAnsi="等线" w:hint="eastAsia"/>
          <w:b w:val="0"/>
          <w:noProof/>
          <w:kern w:val="2"/>
          <w:lang w:val="en-US" w:eastAsia="zh-CN"/>
        </w:rPr>
      </w:pPr>
      <w:hyperlink w:anchor="_Toc211780873" w:history="1">
        <w:r w:rsidRPr="000B41DA">
          <w:rPr>
            <w:rStyle w:val="a7"/>
            <w:rFonts w:ascii="Times New Roman" w:hAnsi="Times New Roman" w:hint="eastAsia"/>
            <w:noProof/>
          </w:rPr>
          <w:t>7.</w:t>
        </w:r>
        <w:r>
          <w:rPr>
            <w:rFonts w:ascii="等线" w:hAnsi="等线" w:hint="eastAsia"/>
            <w:b w:val="0"/>
            <w:noProof/>
            <w:kern w:val="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External Interface Requirement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D99601" w14:textId="10B7F873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74" w:history="1">
        <w:r w:rsidRPr="000B41DA">
          <w:rPr>
            <w:rStyle w:val="a7"/>
            <w:rFonts w:ascii="Times New Roman" w:hAnsi="Times New Roman" w:hint="eastAsia"/>
            <w:noProof/>
          </w:rPr>
          <w:t>7.1.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Data Interfaces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5C80E7" w14:textId="6186F3F2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75" w:history="1">
        <w:r w:rsidRPr="000B41DA">
          <w:rPr>
            <w:rStyle w:val="a7"/>
            <w:rFonts w:ascii="Times New Roman" w:hAnsi="Times New Roman" w:hint="eastAsia"/>
            <w:noProof/>
          </w:rPr>
          <w:t>7.2.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User Interfaces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3C9DDE8" w14:textId="4BD861AD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76" w:history="1">
        <w:r w:rsidRPr="000B41DA">
          <w:rPr>
            <w:rStyle w:val="a7"/>
            <w:rFonts w:ascii="Times New Roman" w:hAnsi="Times New Roman" w:hint="eastAsia"/>
            <w:noProof/>
          </w:rPr>
          <w:t>7.3.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Other Interfaces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52EBC5" w14:textId="654A86CC" w:rsidR="00E6148D" w:rsidRDefault="00E6148D">
      <w:pPr>
        <w:pStyle w:val="TOC1"/>
        <w:rPr>
          <w:rFonts w:ascii="等线" w:hAnsi="等线" w:hint="eastAsia"/>
          <w:b w:val="0"/>
          <w:noProof/>
          <w:kern w:val="2"/>
          <w:lang w:val="en-US" w:eastAsia="zh-CN"/>
        </w:rPr>
      </w:pPr>
      <w:hyperlink w:anchor="_Toc211780877" w:history="1">
        <w:r w:rsidRPr="000B41DA">
          <w:rPr>
            <w:rStyle w:val="a7"/>
            <w:rFonts w:ascii="Times New Roman" w:hAnsi="Times New Roman" w:hint="eastAsia"/>
            <w:noProof/>
          </w:rPr>
          <w:t>8.</w:t>
        </w:r>
        <w:r>
          <w:rPr>
            <w:rFonts w:ascii="等线" w:hAnsi="等线" w:hint="eastAsia"/>
            <w:b w:val="0"/>
            <w:noProof/>
            <w:kern w:val="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Non-Functional Requirements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2B99EA" w14:textId="751330E0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78" w:history="1">
        <w:r w:rsidRPr="000B41DA">
          <w:rPr>
            <w:rStyle w:val="a7"/>
            <w:rFonts w:ascii="Times New Roman" w:hAnsi="Times New Roman" w:hint="eastAsia"/>
            <w:noProof/>
          </w:rPr>
          <w:t>8.1.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System Performance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BC8C71" w14:textId="475A0773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79" w:history="1">
        <w:r w:rsidRPr="000B41DA">
          <w:rPr>
            <w:rStyle w:val="a7"/>
            <w:rFonts w:ascii="Times New Roman" w:hAnsi="Times New Roman" w:hint="eastAsia"/>
            <w:noProof/>
          </w:rPr>
          <w:t>8.2.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Information Security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647AC7" w14:textId="211929F0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80" w:history="1">
        <w:r w:rsidRPr="000B41DA">
          <w:rPr>
            <w:rStyle w:val="a7"/>
            <w:rFonts w:ascii="Times New Roman" w:hAnsi="Times New Roman" w:hint="eastAsia"/>
            <w:noProof/>
          </w:rPr>
          <w:t>8.3.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Availability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5AC7192E" w14:textId="5C277DA7" w:rsidR="00E6148D" w:rsidRDefault="00E6148D">
      <w:pPr>
        <w:pStyle w:val="TOC2"/>
        <w:rPr>
          <w:rFonts w:ascii="等线" w:hAnsi="等线" w:hint="eastAsia"/>
          <w:noProof/>
          <w:kern w:val="2"/>
          <w:sz w:val="22"/>
          <w:lang w:val="en-US" w:eastAsia="zh-CN"/>
        </w:rPr>
      </w:pPr>
      <w:hyperlink w:anchor="_Toc211780881" w:history="1">
        <w:r w:rsidRPr="000B41DA">
          <w:rPr>
            <w:rStyle w:val="a7"/>
            <w:rFonts w:ascii="Times New Roman" w:hAnsi="Times New Roman" w:hint="eastAsia"/>
            <w:noProof/>
          </w:rPr>
          <w:t>8.4.</w:t>
        </w:r>
        <w:r>
          <w:rPr>
            <w:rFonts w:ascii="等线" w:hAnsi="等线" w:hint="eastAsia"/>
            <w:noProof/>
            <w:kern w:val="2"/>
            <w:sz w:val="22"/>
            <w:lang w:val="en-US" w:eastAsia="zh-CN"/>
          </w:rPr>
          <w:tab/>
        </w:r>
        <w:r w:rsidRPr="000B41DA">
          <w:rPr>
            <w:rStyle w:val="a7"/>
            <w:rFonts w:ascii="Times New Roman" w:hAnsi="Times New Roman" w:hint="eastAsia"/>
            <w:noProof/>
          </w:rPr>
          <w:t>Capacity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_Toc211780881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 w:rsidR="004040C1"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6456AC" w14:textId="231DE157" w:rsidR="002F3A96" w:rsidRPr="001E0E93" w:rsidRDefault="00A31037" w:rsidP="0059209D">
      <w:pPr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b/>
          <w:color w:val="000000"/>
          <w:sz w:val="22"/>
        </w:rPr>
        <w:fldChar w:fldCharType="end"/>
      </w:r>
    </w:p>
    <w:p w14:paraId="485DF10E" w14:textId="77777777" w:rsidR="00AF7D91" w:rsidRPr="001E0E93" w:rsidRDefault="00FE690B" w:rsidP="0059209D">
      <w:pPr>
        <w:pStyle w:val="10"/>
        <w:jc w:val="both"/>
        <w:rPr>
          <w:rFonts w:ascii="Times New Roman" w:hAnsi="Times New Roman" w:cs="Times New Roman"/>
          <w:color w:val="000000"/>
        </w:rPr>
      </w:pPr>
      <w:r w:rsidRPr="001E0E93">
        <w:rPr>
          <w:rFonts w:ascii="Times New Roman" w:hAnsi="Times New Roman" w:cs="Times New Roman"/>
          <w:color w:val="000000"/>
        </w:rPr>
        <w:br w:type="page"/>
      </w:r>
      <w:bookmarkStart w:id="0" w:name="_Toc211780842"/>
      <w:r w:rsidR="00366CE2" w:rsidRPr="001E0E93">
        <w:rPr>
          <w:rFonts w:ascii="Times New Roman" w:hAnsi="Times New Roman" w:cs="Times New Roman"/>
          <w:color w:val="000000"/>
        </w:rPr>
        <w:lastRenderedPageBreak/>
        <w:t>Introduction</w:t>
      </w:r>
      <w:bookmarkEnd w:id="0"/>
    </w:p>
    <w:p w14:paraId="56F58791" w14:textId="77777777" w:rsidR="00CF69ED" w:rsidRPr="001E0E93" w:rsidRDefault="00CF69ED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1" w:name="_Toc211780843"/>
      <w:r w:rsidRPr="001E0E93">
        <w:rPr>
          <w:rFonts w:ascii="Times New Roman" w:hAnsi="Times New Roman" w:cs="Times New Roman"/>
          <w:color w:val="000000"/>
        </w:rPr>
        <w:t>Purpose</w:t>
      </w:r>
      <w:bookmarkEnd w:id="1"/>
    </w:p>
    <w:p w14:paraId="31A8D7EA" w14:textId="58CCEAE7" w:rsidR="00F43DAB" w:rsidRPr="001E0E93" w:rsidRDefault="00B34A7D" w:rsidP="0059209D">
      <w:pPr>
        <w:ind w:left="360"/>
        <w:jc w:val="both"/>
        <w:rPr>
          <w:rFonts w:ascii="Times New Roman" w:hAnsi="Times New Roman"/>
          <w:color w:val="000000"/>
        </w:rPr>
      </w:pPr>
      <w:r w:rsidRPr="00B34A7D">
        <w:rPr>
          <w:rFonts w:ascii="Times New Roman" w:hAnsi="Times New Roman"/>
          <w:color w:val="000000"/>
        </w:rPr>
        <w:t>This document defines the User Requirements Specification (URS) for the software project Rhythm Beat, a customizable rhythm music game. It identifies the system expectations and constraints from the user's perspective, guiding both high-level (HLD) and low-level (LLD) design and validation testing. Any subsequent modifications to this URS must synchronize with the related BRS and HLD documents</w:t>
      </w:r>
      <w:r w:rsidR="000C2DC8" w:rsidRPr="001E0E93">
        <w:rPr>
          <w:rFonts w:ascii="Times New Roman" w:hAnsi="Times New Roman"/>
          <w:color w:val="000000"/>
        </w:rPr>
        <w:t>.</w:t>
      </w:r>
    </w:p>
    <w:p w14:paraId="356FE9D3" w14:textId="77777777" w:rsidR="00BD6263" w:rsidRPr="001E0E93" w:rsidRDefault="00BD6263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2" w:name="_Toc211780844"/>
      <w:r w:rsidRPr="001E0E93">
        <w:rPr>
          <w:rFonts w:ascii="Times New Roman" w:hAnsi="Times New Roman" w:cs="Times New Roman"/>
          <w:color w:val="000000"/>
        </w:rPr>
        <w:t>Notation</w:t>
      </w:r>
      <w:bookmarkEnd w:id="2"/>
    </w:p>
    <w:p w14:paraId="216A17E0" w14:textId="264813E1" w:rsidR="00BD6263" w:rsidRPr="001E0E93" w:rsidRDefault="00B34A7D" w:rsidP="0059209D">
      <w:pPr>
        <w:ind w:left="360"/>
        <w:jc w:val="both"/>
        <w:rPr>
          <w:rFonts w:ascii="Times New Roman" w:hAnsi="Times New Roman"/>
          <w:color w:val="000000"/>
        </w:rPr>
      </w:pPr>
      <w:r w:rsidRPr="00B34A7D">
        <w:rPr>
          <w:rFonts w:ascii="Times New Roman" w:hAnsi="Times New Roman"/>
          <w:color w:val="000000"/>
        </w:rPr>
        <w:t xml:space="preserve">Unified </w:t>
      </w:r>
      <w:proofErr w:type="spellStart"/>
      <w:r w:rsidRPr="00B34A7D">
        <w:rPr>
          <w:rFonts w:ascii="Times New Roman" w:hAnsi="Times New Roman"/>
          <w:color w:val="000000"/>
        </w:rPr>
        <w:t>Modeling</w:t>
      </w:r>
      <w:proofErr w:type="spellEnd"/>
      <w:r w:rsidRPr="00B34A7D">
        <w:rPr>
          <w:rFonts w:ascii="Times New Roman" w:hAnsi="Times New Roman"/>
          <w:color w:val="000000"/>
        </w:rPr>
        <w:t xml:space="preserve"> Language (UML) is used throughout to represent system interactions and flows via use case, class, and activity diagrams. Requirements follow a structured numbering convention (e.g., REQ-</w:t>
      </w:r>
      <w:proofErr w:type="spellStart"/>
      <w:proofErr w:type="gramStart"/>
      <w:r w:rsidRPr="00B34A7D">
        <w:rPr>
          <w:rFonts w:ascii="Times New Roman" w:hAnsi="Times New Roman"/>
          <w:color w:val="000000"/>
        </w:rPr>
        <w:t>x.y</w:t>
      </w:r>
      <w:proofErr w:type="spellEnd"/>
      <w:proofErr w:type="gramEnd"/>
      <w:r w:rsidRPr="00B34A7D">
        <w:rPr>
          <w:rFonts w:ascii="Times New Roman" w:hAnsi="Times New Roman"/>
          <w:color w:val="000000"/>
        </w:rPr>
        <w:t>, PERF-</w:t>
      </w:r>
      <w:proofErr w:type="spellStart"/>
      <w:r w:rsidRPr="00B34A7D">
        <w:rPr>
          <w:rFonts w:ascii="Times New Roman" w:hAnsi="Times New Roman"/>
          <w:color w:val="000000"/>
        </w:rPr>
        <w:t>x.y</w:t>
      </w:r>
      <w:proofErr w:type="spellEnd"/>
      <w:r w:rsidRPr="00B34A7D">
        <w:rPr>
          <w:rFonts w:ascii="Times New Roman" w:hAnsi="Times New Roman"/>
          <w:color w:val="000000"/>
        </w:rPr>
        <w:t>, SEC-</w:t>
      </w:r>
      <w:proofErr w:type="spellStart"/>
      <w:r w:rsidRPr="00B34A7D">
        <w:rPr>
          <w:rFonts w:ascii="Times New Roman" w:hAnsi="Times New Roman"/>
          <w:color w:val="000000"/>
        </w:rPr>
        <w:t>x.y</w:t>
      </w:r>
      <w:proofErr w:type="spellEnd"/>
      <w:r w:rsidRPr="00B34A7D">
        <w:rPr>
          <w:rFonts w:ascii="Times New Roman" w:hAnsi="Times New Roman"/>
          <w:color w:val="000000"/>
        </w:rPr>
        <w:t>)</w:t>
      </w:r>
      <w:r w:rsidR="00BD6263" w:rsidRPr="001E0E93">
        <w:rPr>
          <w:rFonts w:ascii="Times New Roman" w:hAnsi="Times New Roman"/>
          <w:color w:val="000000"/>
        </w:rPr>
        <w:t>.</w:t>
      </w:r>
    </w:p>
    <w:p w14:paraId="7E22A624" w14:textId="77777777" w:rsidR="00036F01" w:rsidRPr="001E0E93" w:rsidRDefault="001723EE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3" w:name="_Toc211780845"/>
      <w:r w:rsidRPr="001E0E93">
        <w:rPr>
          <w:rFonts w:ascii="Times New Roman" w:hAnsi="Times New Roman" w:cs="Times New Roman"/>
          <w:color w:val="000000"/>
        </w:rPr>
        <w:t>Scope</w:t>
      </w:r>
      <w:bookmarkEnd w:id="3"/>
    </w:p>
    <w:p w14:paraId="124CB502" w14:textId="4945486F" w:rsidR="00C67938" w:rsidRPr="001E0E93" w:rsidRDefault="00B34A7D" w:rsidP="0059209D">
      <w:pPr>
        <w:ind w:left="360"/>
        <w:jc w:val="both"/>
        <w:rPr>
          <w:rFonts w:ascii="Times New Roman" w:hAnsi="Times New Roman"/>
          <w:color w:val="000000"/>
        </w:rPr>
      </w:pPr>
      <w:r w:rsidRPr="00B34A7D">
        <w:rPr>
          <w:rFonts w:ascii="Times New Roman" w:hAnsi="Times New Roman"/>
          <w:color w:val="000000"/>
        </w:rPr>
        <w:t xml:space="preserve">Rhythm Beat is a music rhythm game emphasizing high customization and creative freedom. It enables players to create, edit, and play user-generated </w:t>
      </w:r>
      <w:proofErr w:type="spellStart"/>
      <w:r w:rsidRPr="00B34A7D">
        <w:rPr>
          <w:rFonts w:ascii="Times New Roman" w:hAnsi="Times New Roman"/>
          <w:color w:val="000000"/>
        </w:rPr>
        <w:t>beatmaps</w:t>
      </w:r>
      <w:proofErr w:type="spellEnd"/>
      <w:r w:rsidRPr="00B34A7D">
        <w:rPr>
          <w:rFonts w:ascii="Times New Roman" w:hAnsi="Times New Roman"/>
          <w:color w:val="000000"/>
        </w:rPr>
        <w:t>, supporting advanced timing calibration, visual feedback, and accessibility features. The system targets PC and mobile platforms with consistent gameplay experience</w:t>
      </w:r>
      <w:r w:rsidR="00C67938" w:rsidRPr="001E0E93">
        <w:rPr>
          <w:rFonts w:ascii="Times New Roman" w:hAnsi="Times New Roman"/>
          <w:color w:val="000000"/>
        </w:rPr>
        <w:t>.</w:t>
      </w:r>
    </w:p>
    <w:p w14:paraId="23C8C001" w14:textId="77777777" w:rsidR="00C67938" w:rsidRPr="001E0E93" w:rsidRDefault="00C67938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4" w:name="_Toc211780846"/>
      <w:r w:rsidRPr="001E0E93">
        <w:rPr>
          <w:rFonts w:ascii="Times New Roman" w:hAnsi="Times New Roman" w:cs="Times New Roman"/>
          <w:color w:val="000000"/>
        </w:rPr>
        <w:t>Context Diagram</w:t>
      </w:r>
      <w:bookmarkEnd w:id="4"/>
    </w:p>
    <w:p w14:paraId="677ABBA1" w14:textId="4B723864" w:rsidR="00C67938" w:rsidRDefault="00FA0F44" w:rsidP="00B34A7D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/>
          <w:color w:val="000000"/>
        </w:rPr>
        <w:t xml:space="preserve">This section presents the system in its environment, identifying external entities and data flows in line with the URS template and the Task2 description. </w:t>
      </w:r>
      <w:r w:rsidRPr="00FA0F44">
        <w:rPr>
          <w:rFonts w:ascii="Times New Roman" w:hAnsi="Times New Roman"/>
          <w:i/>
          <w:iCs/>
          <w:color w:val="000000"/>
        </w:rPr>
        <w:t>Rhythm Beat</w:t>
      </w:r>
      <w:r w:rsidRPr="00FA0F44">
        <w:rPr>
          <w:rFonts w:ascii="Times New Roman" w:hAnsi="Times New Roman"/>
          <w:color w:val="000000"/>
        </w:rPr>
        <w:t xml:space="preserve"> is a standalone client with optional online services.</w:t>
      </w:r>
    </w:p>
    <w:p w14:paraId="7F03AEC9" w14:textId="2A7E957F" w:rsidR="00FA0F44" w:rsidRDefault="00AB18BD" w:rsidP="00AB18BD">
      <w:pPr>
        <w:pStyle w:val="2"/>
        <w:numPr>
          <w:ilvl w:val="0"/>
          <w:numId w:val="0"/>
        </w:numPr>
        <w:ind w:left="432" w:hanging="432"/>
        <w:jc w:val="both"/>
        <w:rPr>
          <w:rFonts w:ascii="Times New Roman" w:hAnsi="Times New Roman"/>
          <w:color w:val="000000"/>
          <w:lang w:eastAsia="zh-CN"/>
        </w:rPr>
      </w:pPr>
      <w:bookmarkStart w:id="5" w:name="_Toc211780847"/>
      <w:r>
        <w:rPr>
          <w:rFonts w:ascii="Times New Roman" w:hAnsi="Times New Roman"/>
          <w:color w:val="000000"/>
          <w:lang w:eastAsia="zh-CN"/>
        </w:rPr>
        <w:t>1.4.1 External</w:t>
      </w:r>
      <w:r w:rsidR="00FA0F44" w:rsidRPr="00FA0F44">
        <w:rPr>
          <w:rFonts w:ascii="Times New Roman" w:hAnsi="Times New Roman"/>
          <w:color w:val="000000"/>
          <w:lang w:eastAsia="zh-CN"/>
        </w:rPr>
        <w:t xml:space="preserve"> Entities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6371"/>
      </w:tblGrid>
      <w:tr w:rsidR="00FA0F44" w:rsidRPr="00FA0F44" w14:paraId="7708AD8D" w14:textId="77777777" w:rsidTr="00FA0F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2266B" w14:textId="77777777" w:rsidR="00FA0F44" w:rsidRPr="00FA0F44" w:rsidRDefault="00FA0F44" w:rsidP="00FA0F44">
            <w:pPr>
              <w:rPr>
                <w:b/>
                <w:bCs/>
                <w:lang w:val="en-US" w:eastAsia="zh-CN"/>
              </w:rPr>
            </w:pPr>
            <w:r w:rsidRPr="00FA0F44">
              <w:rPr>
                <w:b/>
                <w:bCs/>
                <w:lang w:val="en-US" w:eastAsia="zh-C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7B689AD4" w14:textId="77777777" w:rsidR="00FA0F44" w:rsidRPr="00FA0F44" w:rsidRDefault="00FA0F44" w:rsidP="00FA0F44">
            <w:pPr>
              <w:rPr>
                <w:b/>
                <w:bCs/>
                <w:lang w:val="en-US" w:eastAsia="zh-CN"/>
              </w:rPr>
            </w:pPr>
            <w:r w:rsidRPr="00FA0F44">
              <w:rPr>
                <w:b/>
                <w:bCs/>
                <w:lang w:val="en-US" w:eastAsia="zh-CN"/>
              </w:rPr>
              <w:t>Role / Description</w:t>
            </w:r>
          </w:p>
        </w:tc>
      </w:tr>
      <w:tr w:rsidR="00FA0F44" w:rsidRPr="00FA0F44" w14:paraId="4EBFD930" w14:textId="77777777" w:rsidTr="00FA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6E1DA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Players</w:t>
            </w:r>
          </w:p>
        </w:tc>
        <w:tc>
          <w:tcPr>
            <w:tcW w:w="0" w:type="auto"/>
            <w:vAlign w:val="center"/>
            <w:hideMark/>
          </w:tcPr>
          <w:p w14:paraId="744323C3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Human users interacting via keyboard/controller/touch; provide inputs and receive audiovisual feedback.</w:t>
            </w:r>
          </w:p>
        </w:tc>
      </w:tr>
      <w:tr w:rsidR="00FA0F44" w:rsidRPr="00FA0F44" w14:paraId="1F27C9C1" w14:textId="77777777" w:rsidTr="00FA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BEF43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Audio Subsystem</w:t>
            </w:r>
          </w:p>
        </w:tc>
        <w:tc>
          <w:tcPr>
            <w:tcW w:w="0" w:type="auto"/>
            <w:vAlign w:val="center"/>
            <w:hideMark/>
          </w:tcPr>
          <w:p w14:paraId="4C16BB99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OS/engine audio services for decoding/streaming music and SFX.</w:t>
            </w:r>
          </w:p>
        </w:tc>
      </w:tr>
      <w:tr w:rsidR="00FA0F44" w:rsidRPr="00FA0F44" w14:paraId="36650006" w14:textId="77777777" w:rsidTr="00FA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3BD8A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Local File System / Cloud Storage</w:t>
            </w:r>
          </w:p>
        </w:tc>
        <w:tc>
          <w:tcPr>
            <w:tcW w:w="0" w:type="auto"/>
            <w:vAlign w:val="center"/>
            <w:hideMark/>
          </w:tcPr>
          <w:p w14:paraId="773B3B75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 xml:space="preserve">Persistence for </w:t>
            </w:r>
            <w:proofErr w:type="spellStart"/>
            <w:r w:rsidRPr="00FA0F44">
              <w:rPr>
                <w:lang w:val="en-US" w:eastAsia="zh-CN"/>
              </w:rPr>
              <w:t>beatmaps</w:t>
            </w:r>
            <w:proofErr w:type="spellEnd"/>
            <w:r w:rsidRPr="00FA0F44">
              <w:rPr>
                <w:lang w:val="en-US" w:eastAsia="zh-CN"/>
              </w:rPr>
              <w:t xml:space="preserve"> (JSON), replays, user profiles, and assets.</w:t>
            </w:r>
          </w:p>
        </w:tc>
      </w:tr>
      <w:tr w:rsidR="00FA0F44" w:rsidRPr="00FA0F44" w14:paraId="387E146D" w14:textId="77777777" w:rsidTr="00FA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EBE38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Online Leaderboard Service (Optional)</w:t>
            </w:r>
          </w:p>
        </w:tc>
        <w:tc>
          <w:tcPr>
            <w:tcW w:w="0" w:type="auto"/>
            <w:vAlign w:val="center"/>
            <w:hideMark/>
          </w:tcPr>
          <w:p w14:paraId="3F945498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 xml:space="preserve">Uploads </w:t>
            </w:r>
            <w:proofErr w:type="gramStart"/>
            <w:r w:rsidRPr="00FA0F44">
              <w:rPr>
                <w:lang w:val="en-US" w:eastAsia="zh-CN"/>
              </w:rPr>
              <w:t>scores</w:t>
            </w:r>
            <w:proofErr w:type="gramEnd"/>
            <w:r w:rsidRPr="00FA0F44">
              <w:rPr>
                <w:lang w:val="en-US" w:eastAsia="zh-CN"/>
              </w:rPr>
              <w:t xml:space="preserve"> and retrieves rankings via HTTPS API.</w:t>
            </w:r>
          </w:p>
        </w:tc>
      </w:tr>
      <w:tr w:rsidR="00FA0F44" w:rsidRPr="00FA0F44" w14:paraId="60C71FE1" w14:textId="77777777" w:rsidTr="00FA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25ED5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Telemetry/Crash Reporter (Optional)</w:t>
            </w:r>
          </w:p>
        </w:tc>
        <w:tc>
          <w:tcPr>
            <w:tcW w:w="0" w:type="auto"/>
            <w:vAlign w:val="center"/>
            <w:hideMark/>
          </w:tcPr>
          <w:p w14:paraId="225CE4ED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Sends anonymized logs and crash dumps when user opts in.</w:t>
            </w:r>
          </w:p>
        </w:tc>
      </w:tr>
    </w:tbl>
    <w:p w14:paraId="2E84D939" w14:textId="77777777" w:rsidR="00FA2FB8" w:rsidRDefault="00FA2FB8" w:rsidP="00425AED">
      <w:pPr>
        <w:pStyle w:val="2"/>
        <w:numPr>
          <w:ilvl w:val="0"/>
          <w:numId w:val="0"/>
        </w:numPr>
        <w:rPr>
          <w:lang w:eastAsia="zh-CN"/>
        </w:rPr>
      </w:pPr>
    </w:p>
    <w:p w14:paraId="2A29C307" w14:textId="60BC2FDB" w:rsidR="00FA2FB8" w:rsidRPr="00AB18BD" w:rsidRDefault="00FA2FB8" w:rsidP="00AB18BD">
      <w:pPr>
        <w:pStyle w:val="2"/>
        <w:numPr>
          <w:ilvl w:val="0"/>
          <w:numId w:val="0"/>
        </w:numPr>
        <w:ind w:left="792" w:hanging="432"/>
        <w:jc w:val="both"/>
        <w:rPr>
          <w:rFonts w:ascii="Times New Roman" w:hAnsi="Times New Roman"/>
          <w:color w:val="000000"/>
          <w:lang w:eastAsia="zh-CN"/>
        </w:rPr>
      </w:pPr>
      <w:bookmarkStart w:id="6" w:name="_Toc211780848"/>
      <w:r w:rsidRPr="00AB18BD">
        <w:rPr>
          <w:rFonts w:ascii="Times New Roman" w:hAnsi="Times New Roman"/>
          <w:color w:val="000000"/>
          <w:lang w:eastAsia="zh-CN"/>
        </w:rPr>
        <w:t>1.4.2 Data Flows</w:t>
      </w:r>
      <w:bookmarkEnd w:id="6"/>
    </w:p>
    <w:p w14:paraId="63E04ED8" w14:textId="77777777" w:rsidR="00FA0F44" w:rsidRDefault="00FA0F44" w:rsidP="00FA0F44">
      <w:pPr>
        <w:rPr>
          <w:lang w:val="en-US" w:eastAsia="zh-C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2792"/>
        <w:gridCol w:w="5503"/>
      </w:tblGrid>
      <w:tr w:rsidR="00FA0F44" w:rsidRPr="00FA0F44" w14:paraId="01A39126" w14:textId="77777777" w:rsidTr="00FA0F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F5F9B" w14:textId="77777777" w:rsidR="00FA0F44" w:rsidRPr="00FA0F44" w:rsidRDefault="00FA0F44" w:rsidP="00FA0F44">
            <w:pPr>
              <w:rPr>
                <w:b/>
                <w:bCs/>
                <w:lang w:val="en-US" w:eastAsia="zh-CN"/>
              </w:rPr>
            </w:pPr>
            <w:r w:rsidRPr="00FA0F44">
              <w:rPr>
                <w:b/>
                <w:bCs/>
                <w:lang w:val="en-US" w:eastAsia="zh-CN"/>
              </w:rPr>
              <w:t>Flow ID</w:t>
            </w:r>
          </w:p>
        </w:tc>
        <w:tc>
          <w:tcPr>
            <w:tcW w:w="0" w:type="auto"/>
            <w:vAlign w:val="center"/>
            <w:hideMark/>
          </w:tcPr>
          <w:p w14:paraId="0083712A" w14:textId="77777777" w:rsidR="00FA0F44" w:rsidRPr="00FA0F44" w:rsidRDefault="00FA0F44" w:rsidP="00FA0F44">
            <w:pPr>
              <w:rPr>
                <w:b/>
                <w:bCs/>
                <w:lang w:val="en-US" w:eastAsia="zh-CN"/>
              </w:rPr>
            </w:pPr>
            <w:r w:rsidRPr="00FA0F44">
              <w:rPr>
                <w:b/>
                <w:bCs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D99000B" w14:textId="77777777" w:rsidR="00FA0F44" w:rsidRPr="00FA0F44" w:rsidRDefault="00FA0F44" w:rsidP="00FA0F44">
            <w:pPr>
              <w:rPr>
                <w:b/>
                <w:bCs/>
                <w:lang w:val="en-US" w:eastAsia="zh-CN"/>
              </w:rPr>
            </w:pPr>
            <w:r w:rsidRPr="00FA0F44">
              <w:rPr>
                <w:b/>
                <w:bCs/>
                <w:lang w:val="en-US" w:eastAsia="zh-CN"/>
              </w:rPr>
              <w:t>Description</w:t>
            </w:r>
          </w:p>
        </w:tc>
      </w:tr>
      <w:tr w:rsidR="00FA0F44" w:rsidRPr="00FA0F44" w14:paraId="2A7A97A0" w14:textId="77777777" w:rsidTr="00FA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41400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DF-1</w:t>
            </w:r>
          </w:p>
        </w:tc>
        <w:tc>
          <w:tcPr>
            <w:tcW w:w="0" w:type="auto"/>
            <w:vAlign w:val="center"/>
            <w:hideMark/>
          </w:tcPr>
          <w:p w14:paraId="668042DA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User Input</w:t>
            </w:r>
          </w:p>
        </w:tc>
        <w:tc>
          <w:tcPr>
            <w:tcW w:w="0" w:type="auto"/>
            <w:vAlign w:val="center"/>
            <w:hideMark/>
          </w:tcPr>
          <w:p w14:paraId="61919E81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 xml:space="preserve">Key/touch/controller events </w:t>
            </w:r>
            <w:r w:rsidRPr="00FA0F44">
              <w:rPr>
                <w:rFonts w:ascii="宋体" w:eastAsia="宋体" w:hAnsi="宋体" w:cs="宋体" w:hint="eastAsia"/>
                <w:lang w:val="en-US" w:eastAsia="zh-CN"/>
              </w:rPr>
              <w:t>→</w:t>
            </w:r>
            <w:r w:rsidRPr="00FA0F44">
              <w:rPr>
                <w:lang w:val="en-US" w:eastAsia="zh-CN"/>
              </w:rPr>
              <w:t xml:space="preserve"> Gameplay Engine </w:t>
            </w:r>
            <w:r w:rsidRPr="00FA0F44">
              <w:rPr>
                <w:rFonts w:ascii="宋体" w:eastAsia="宋体" w:hAnsi="宋体" w:cs="宋体" w:hint="eastAsia"/>
                <w:lang w:val="en-US" w:eastAsia="zh-CN"/>
              </w:rPr>
              <w:t>→</w:t>
            </w:r>
            <w:r w:rsidRPr="00FA0F44">
              <w:rPr>
                <w:lang w:val="en-US" w:eastAsia="zh-CN"/>
              </w:rPr>
              <w:t xml:space="preserve"> Judgment/Scoring.</w:t>
            </w:r>
          </w:p>
        </w:tc>
      </w:tr>
      <w:tr w:rsidR="00FA0F44" w:rsidRPr="00FA0F44" w14:paraId="733CF11D" w14:textId="77777777" w:rsidTr="00FA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7AA05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DF-2</w:t>
            </w:r>
          </w:p>
        </w:tc>
        <w:tc>
          <w:tcPr>
            <w:tcW w:w="0" w:type="auto"/>
            <w:vAlign w:val="center"/>
            <w:hideMark/>
          </w:tcPr>
          <w:p w14:paraId="72E253EF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Audio Stream</w:t>
            </w:r>
          </w:p>
        </w:tc>
        <w:tc>
          <w:tcPr>
            <w:tcW w:w="0" w:type="auto"/>
            <w:vAlign w:val="center"/>
            <w:hideMark/>
          </w:tcPr>
          <w:p w14:paraId="6FBAFB05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 xml:space="preserve">Music file </w:t>
            </w:r>
            <w:r w:rsidRPr="00FA0F44">
              <w:rPr>
                <w:rFonts w:ascii="宋体" w:eastAsia="宋体" w:hAnsi="宋体" w:cs="宋体" w:hint="eastAsia"/>
                <w:lang w:val="en-US" w:eastAsia="zh-CN"/>
              </w:rPr>
              <w:t>→</w:t>
            </w:r>
            <w:r w:rsidRPr="00FA0F44">
              <w:rPr>
                <w:lang w:val="en-US" w:eastAsia="zh-CN"/>
              </w:rPr>
              <w:t xml:space="preserve"> Audio Subsystem </w:t>
            </w:r>
            <w:r w:rsidRPr="00FA0F44">
              <w:rPr>
                <w:rFonts w:ascii="宋体" w:eastAsia="宋体" w:hAnsi="宋体" w:cs="宋体" w:hint="eastAsia"/>
                <w:lang w:val="en-US" w:eastAsia="zh-CN"/>
              </w:rPr>
              <w:t>→</w:t>
            </w:r>
            <w:r w:rsidRPr="00FA0F44">
              <w:rPr>
                <w:lang w:val="en-US" w:eastAsia="zh-CN"/>
              </w:rPr>
              <w:t xml:space="preserve"> Timing Clock (DSP) </w:t>
            </w:r>
            <w:r w:rsidRPr="00FA0F44">
              <w:rPr>
                <w:rFonts w:ascii="宋体" w:eastAsia="宋体" w:hAnsi="宋体" w:cs="宋体" w:hint="eastAsia"/>
                <w:lang w:val="en-US" w:eastAsia="zh-CN"/>
              </w:rPr>
              <w:t>→</w:t>
            </w:r>
            <w:r w:rsidRPr="00FA0F44">
              <w:rPr>
                <w:lang w:val="en-US" w:eastAsia="zh-CN"/>
              </w:rPr>
              <w:t xml:space="preserve"> Gameplay sync.</w:t>
            </w:r>
          </w:p>
        </w:tc>
      </w:tr>
      <w:tr w:rsidR="00FA0F44" w:rsidRPr="00FA0F44" w14:paraId="3F88BD35" w14:textId="77777777" w:rsidTr="00FA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AE0F2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DF-3</w:t>
            </w:r>
          </w:p>
        </w:tc>
        <w:tc>
          <w:tcPr>
            <w:tcW w:w="0" w:type="auto"/>
            <w:vAlign w:val="center"/>
            <w:hideMark/>
          </w:tcPr>
          <w:p w14:paraId="4A945DAF" w14:textId="77777777" w:rsidR="00FA0F44" w:rsidRPr="00FA0F44" w:rsidRDefault="00FA0F44" w:rsidP="00FA0F44">
            <w:pPr>
              <w:rPr>
                <w:lang w:val="en-US" w:eastAsia="zh-CN"/>
              </w:rPr>
            </w:pPr>
            <w:proofErr w:type="spellStart"/>
            <w:r w:rsidRPr="00FA0F44">
              <w:rPr>
                <w:lang w:val="en-US" w:eastAsia="zh-CN"/>
              </w:rPr>
              <w:t>Beatmap</w:t>
            </w:r>
            <w:proofErr w:type="spellEnd"/>
            <w:r w:rsidRPr="00FA0F44">
              <w:rPr>
                <w:lang w:val="en-US" w:eastAsia="zh-CN"/>
              </w:rPr>
              <w:t xml:space="preserve"> I/O</w:t>
            </w:r>
          </w:p>
        </w:tc>
        <w:tc>
          <w:tcPr>
            <w:tcW w:w="0" w:type="auto"/>
            <w:vAlign w:val="center"/>
            <w:hideMark/>
          </w:tcPr>
          <w:p w14:paraId="38DADE23" w14:textId="77777777" w:rsidR="00FA0F44" w:rsidRPr="00FA0F44" w:rsidRDefault="00FA0F44" w:rsidP="00FA0F44">
            <w:pPr>
              <w:rPr>
                <w:lang w:val="en-US" w:eastAsia="zh-CN"/>
              </w:rPr>
            </w:pPr>
            <w:proofErr w:type="spellStart"/>
            <w:r w:rsidRPr="00FA0F44">
              <w:rPr>
                <w:lang w:val="en-US" w:eastAsia="zh-CN"/>
              </w:rPr>
              <w:t>Beatmap</w:t>
            </w:r>
            <w:proofErr w:type="spellEnd"/>
            <w:r w:rsidRPr="00FA0F44">
              <w:rPr>
                <w:lang w:val="en-US" w:eastAsia="zh-CN"/>
              </w:rPr>
              <w:t xml:space="preserve"> JSON </w:t>
            </w:r>
            <w:r w:rsidRPr="00FA0F44">
              <w:rPr>
                <w:rFonts w:ascii="Times New Roman" w:hAnsi="Times New Roman"/>
                <w:lang w:val="en-US" w:eastAsia="zh-CN"/>
              </w:rPr>
              <w:t>↔</w:t>
            </w:r>
            <w:r w:rsidRPr="00FA0F44">
              <w:rPr>
                <w:lang w:val="en-US" w:eastAsia="zh-CN"/>
              </w:rPr>
              <w:t xml:space="preserve"> File/Cloud storage </w:t>
            </w:r>
            <w:r w:rsidRPr="00FA0F44">
              <w:rPr>
                <w:rFonts w:ascii="Times New Roman" w:hAnsi="Times New Roman"/>
                <w:lang w:val="en-US" w:eastAsia="zh-CN"/>
              </w:rPr>
              <w:t>↔</w:t>
            </w:r>
            <w:r w:rsidRPr="00FA0F44">
              <w:rPr>
                <w:lang w:val="en-US" w:eastAsia="zh-CN"/>
              </w:rPr>
              <w:t xml:space="preserve"> Loader/Validator.</w:t>
            </w:r>
          </w:p>
        </w:tc>
      </w:tr>
      <w:tr w:rsidR="00FA0F44" w:rsidRPr="00FA0F44" w14:paraId="7516BDDA" w14:textId="77777777" w:rsidTr="00FA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F6195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DF-4</w:t>
            </w:r>
          </w:p>
        </w:tc>
        <w:tc>
          <w:tcPr>
            <w:tcW w:w="0" w:type="auto"/>
            <w:vAlign w:val="center"/>
            <w:hideMark/>
          </w:tcPr>
          <w:p w14:paraId="5DDF8E55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Profile &amp; Settings</w:t>
            </w:r>
          </w:p>
        </w:tc>
        <w:tc>
          <w:tcPr>
            <w:tcW w:w="0" w:type="auto"/>
            <w:vAlign w:val="center"/>
            <w:hideMark/>
          </w:tcPr>
          <w:p w14:paraId="646440CC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 xml:space="preserve">User preferences/calibration </w:t>
            </w:r>
            <w:r w:rsidRPr="00FA0F44">
              <w:rPr>
                <w:rFonts w:ascii="Times New Roman" w:hAnsi="Times New Roman"/>
                <w:lang w:val="en-US" w:eastAsia="zh-CN"/>
              </w:rPr>
              <w:t>↔</w:t>
            </w:r>
            <w:r w:rsidRPr="00FA0F44">
              <w:rPr>
                <w:lang w:val="en-US" w:eastAsia="zh-CN"/>
              </w:rPr>
              <w:t xml:space="preserve"> Local database (SQLite/JSON).</w:t>
            </w:r>
          </w:p>
        </w:tc>
      </w:tr>
      <w:tr w:rsidR="00FA0F44" w:rsidRPr="00FA0F44" w14:paraId="3554F02B" w14:textId="77777777" w:rsidTr="00FA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E5C0B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DF-5</w:t>
            </w:r>
          </w:p>
        </w:tc>
        <w:tc>
          <w:tcPr>
            <w:tcW w:w="0" w:type="auto"/>
            <w:vAlign w:val="center"/>
            <w:hideMark/>
          </w:tcPr>
          <w:p w14:paraId="7E9DD19B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Score Submit/Retrieve (Optional)</w:t>
            </w:r>
          </w:p>
        </w:tc>
        <w:tc>
          <w:tcPr>
            <w:tcW w:w="0" w:type="auto"/>
            <w:vAlign w:val="center"/>
            <w:hideMark/>
          </w:tcPr>
          <w:p w14:paraId="077F2FAF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 xml:space="preserve">Result JSON </w:t>
            </w:r>
            <w:r w:rsidRPr="00FA0F44">
              <w:rPr>
                <w:rFonts w:ascii="Times New Roman" w:hAnsi="Times New Roman"/>
                <w:lang w:val="en-US" w:eastAsia="zh-CN"/>
              </w:rPr>
              <w:t>↔</w:t>
            </w:r>
            <w:r w:rsidRPr="00FA0F44">
              <w:rPr>
                <w:lang w:val="en-US" w:eastAsia="zh-CN"/>
              </w:rPr>
              <w:t xml:space="preserve"> HTTPS API (leaderboard).</w:t>
            </w:r>
          </w:p>
        </w:tc>
      </w:tr>
      <w:tr w:rsidR="00FA0F44" w:rsidRPr="00FA0F44" w14:paraId="20AC3A16" w14:textId="77777777" w:rsidTr="00FA0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E5FD0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DF-6</w:t>
            </w:r>
          </w:p>
        </w:tc>
        <w:tc>
          <w:tcPr>
            <w:tcW w:w="0" w:type="auto"/>
            <w:vAlign w:val="center"/>
            <w:hideMark/>
          </w:tcPr>
          <w:p w14:paraId="6EFE7F42" w14:textId="77777777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Telemetry (Optional)</w:t>
            </w:r>
          </w:p>
        </w:tc>
        <w:tc>
          <w:tcPr>
            <w:tcW w:w="0" w:type="auto"/>
            <w:vAlign w:val="center"/>
            <w:hideMark/>
          </w:tcPr>
          <w:p w14:paraId="116A7B6A" w14:textId="77777777" w:rsidR="0008525F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 xml:space="preserve">Anonymized performance/error logs </w:t>
            </w:r>
            <w:r w:rsidRPr="00FA0F44">
              <w:rPr>
                <w:rFonts w:ascii="宋体" w:eastAsia="宋体" w:hAnsi="宋体" w:cs="宋体" w:hint="eastAsia"/>
                <w:lang w:val="en-US" w:eastAsia="zh-CN"/>
              </w:rPr>
              <w:t>→</w:t>
            </w:r>
            <w:r w:rsidRPr="00FA0F44">
              <w:rPr>
                <w:lang w:val="en-US" w:eastAsia="zh-CN"/>
              </w:rPr>
              <w:t xml:space="preserve"> Telemetry </w:t>
            </w:r>
          </w:p>
          <w:p w14:paraId="3464F8DE" w14:textId="44F1F5AB" w:rsidR="00FA0F44" w:rsidRPr="00FA0F44" w:rsidRDefault="00FA0F44" w:rsidP="00FA0F44">
            <w:pPr>
              <w:rPr>
                <w:lang w:val="en-US" w:eastAsia="zh-CN"/>
              </w:rPr>
            </w:pPr>
            <w:r w:rsidRPr="00FA0F44">
              <w:rPr>
                <w:lang w:val="en-US" w:eastAsia="zh-CN"/>
              </w:rPr>
              <w:t>endpoint.</w:t>
            </w:r>
          </w:p>
        </w:tc>
      </w:tr>
    </w:tbl>
    <w:p w14:paraId="53344024" w14:textId="1244E9B5" w:rsidR="0008525F" w:rsidRDefault="0008525F" w:rsidP="00FA0F44">
      <w:pPr>
        <w:pStyle w:val="2"/>
        <w:numPr>
          <w:ilvl w:val="0"/>
          <w:numId w:val="0"/>
        </w:numPr>
        <w:ind w:left="792" w:hanging="432"/>
        <w:jc w:val="both"/>
        <w:rPr>
          <w:rFonts w:ascii="Times New Roman" w:hAnsi="Times New Roman" w:cs="Times New Roman"/>
          <w:color w:val="000000"/>
        </w:rPr>
      </w:pPr>
      <w:bookmarkStart w:id="7" w:name="_Toc211780849"/>
      <w:r w:rsidRPr="0008525F">
        <w:rPr>
          <w:rFonts w:ascii="Times New Roman" w:hAnsi="Times New Roman" w:cs="Times New Roman"/>
          <w:color w:val="000000"/>
        </w:rPr>
        <w:t>1.4.3 Textual Context Diagram</w:t>
      </w:r>
      <w:bookmarkEnd w:id="7"/>
    </w:p>
    <w:p w14:paraId="2321D764" w14:textId="323ABAB2" w:rsidR="0008525F" w:rsidRPr="0008525F" w:rsidRDefault="004040C1" w:rsidP="0008525F">
      <w:pPr>
        <w:rPr>
          <w:lang w:eastAsia="zh-CN"/>
        </w:rPr>
      </w:pPr>
      <w:r>
        <w:rPr>
          <w:noProof/>
          <w:lang w:eastAsia="zh-CN"/>
        </w:rPr>
        <w:pict w14:anchorId="7DB2B8C5">
          <v:shape id="图片 1" o:spid="_x0000_i1026" type="#_x0000_t75" style="width:450.25pt;height:233.3pt;visibility:visible;mso-wrap-style:square">
            <v:imagedata r:id="rId14" o:title=""/>
          </v:shape>
        </w:pict>
      </w:r>
    </w:p>
    <w:p w14:paraId="15D383C2" w14:textId="474C3FB1" w:rsidR="00FA0F44" w:rsidRPr="00FA0F44" w:rsidRDefault="00FA0F44" w:rsidP="00FA0F44">
      <w:pPr>
        <w:pStyle w:val="2"/>
        <w:numPr>
          <w:ilvl w:val="0"/>
          <w:numId w:val="0"/>
        </w:numPr>
        <w:ind w:left="792" w:hanging="432"/>
        <w:jc w:val="both"/>
        <w:rPr>
          <w:rFonts w:ascii="Times New Roman" w:hAnsi="Times New Roman" w:cs="Times New Roman"/>
          <w:color w:val="000000"/>
        </w:rPr>
      </w:pPr>
      <w:bookmarkStart w:id="8" w:name="_Toc211780850"/>
      <w:r w:rsidRPr="00FA0F44">
        <w:rPr>
          <w:rFonts w:ascii="Times New Roman" w:hAnsi="Times New Roman" w:cs="Times New Roman"/>
          <w:color w:val="000000"/>
        </w:rPr>
        <w:t>1.4.4 Interface Assumptions and Notes</w:t>
      </w:r>
      <w:bookmarkEnd w:id="8"/>
    </w:p>
    <w:p w14:paraId="6E7276A6" w14:textId="77777777" w:rsidR="00FA0F44" w:rsidRPr="00FA0F44" w:rsidRDefault="00FA0F44" w:rsidP="00FA0F44">
      <w:pPr>
        <w:numPr>
          <w:ilvl w:val="0"/>
          <w:numId w:val="32"/>
        </w:numPr>
        <w:rPr>
          <w:lang w:val="en-US" w:eastAsia="zh-CN"/>
        </w:rPr>
      </w:pPr>
      <w:proofErr w:type="spellStart"/>
      <w:r w:rsidRPr="00FA0F44">
        <w:rPr>
          <w:lang w:val="en-US" w:eastAsia="zh-CN"/>
        </w:rPr>
        <w:t>Beatmaps</w:t>
      </w:r>
      <w:proofErr w:type="spellEnd"/>
      <w:r w:rsidRPr="00FA0F44">
        <w:rPr>
          <w:lang w:val="en-US" w:eastAsia="zh-CN"/>
        </w:rPr>
        <w:t>, profiles, and configuration use UTF-8 JSON; schema validation enforced at load time.</w:t>
      </w:r>
    </w:p>
    <w:p w14:paraId="383EC1F4" w14:textId="77777777" w:rsidR="00FA0F44" w:rsidRPr="00FA0F44" w:rsidRDefault="00FA0F44" w:rsidP="00FA0F44">
      <w:pPr>
        <w:numPr>
          <w:ilvl w:val="0"/>
          <w:numId w:val="32"/>
        </w:numPr>
        <w:rPr>
          <w:lang w:val="en-US" w:eastAsia="zh-CN"/>
        </w:rPr>
      </w:pPr>
      <w:r w:rsidRPr="00FA0F44">
        <w:rPr>
          <w:lang w:val="en-US" w:eastAsia="zh-CN"/>
        </w:rPr>
        <w:lastRenderedPageBreak/>
        <w:t xml:space="preserve">Audio timing reference uses the engine DSP clock; gameplay sync error ≤ ±10 </w:t>
      </w:r>
      <w:proofErr w:type="spellStart"/>
      <w:r w:rsidRPr="00FA0F44">
        <w:rPr>
          <w:lang w:val="en-US" w:eastAsia="zh-CN"/>
        </w:rPr>
        <w:t>ms</w:t>
      </w:r>
      <w:proofErr w:type="spellEnd"/>
      <w:r w:rsidRPr="00FA0F44">
        <w:rPr>
          <w:lang w:val="en-US" w:eastAsia="zh-CN"/>
        </w:rPr>
        <w:t xml:space="preserve"> under target hardware.</w:t>
      </w:r>
    </w:p>
    <w:p w14:paraId="5AA38D06" w14:textId="77777777" w:rsidR="00FA0F44" w:rsidRPr="00FA0F44" w:rsidRDefault="00FA0F44" w:rsidP="00FA0F44">
      <w:pPr>
        <w:numPr>
          <w:ilvl w:val="0"/>
          <w:numId w:val="32"/>
        </w:numPr>
        <w:rPr>
          <w:lang w:val="en-US" w:eastAsia="zh-CN"/>
        </w:rPr>
      </w:pPr>
      <w:r w:rsidRPr="00FA0F44">
        <w:rPr>
          <w:lang w:val="en-US" w:eastAsia="zh-CN"/>
        </w:rPr>
        <w:t>Online interactions are optional and require explicit user consent; all network traffic over HTTPS/TLS 1.3.</w:t>
      </w:r>
    </w:p>
    <w:p w14:paraId="4F6601C9" w14:textId="77777777" w:rsidR="00FA0F44" w:rsidRPr="00FA0F44" w:rsidRDefault="00FA0F44" w:rsidP="00FA0F44">
      <w:pPr>
        <w:numPr>
          <w:ilvl w:val="0"/>
          <w:numId w:val="32"/>
        </w:numPr>
        <w:rPr>
          <w:lang w:val="en-US" w:eastAsia="zh-CN"/>
        </w:rPr>
      </w:pPr>
      <w:r w:rsidRPr="00FA0F44">
        <w:rPr>
          <w:lang w:val="en-US" w:eastAsia="zh-CN"/>
        </w:rPr>
        <w:t xml:space="preserve">All personal data stored locally; telemetry is anonymized and can be disabled in </w:t>
      </w:r>
      <w:r w:rsidRPr="00FA0F44">
        <w:rPr>
          <w:i/>
          <w:iCs/>
          <w:lang w:val="en-US" w:eastAsia="zh-CN"/>
        </w:rPr>
        <w:t>Settings</w:t>
      </w:r>
      <w:r w:rsidRPr="00FA0F44">
        <w:rPr>
          <w:lang w:val="en-US" w:eastAsia="zh-CN"/>
        </w:rPr>
        <w:t>.</w:t>
      </w:r>
    </w:p>
    <w:p w14:paraId="175F575C" w14:textId="77777777" w:rsidR="00FA0F44" w:rsidRPr="00FA0F44" w:rsidRDefault="00FA0F44" w:rsidP="00FA0F44">
      <w:pPr>
        <w:numPr>
          <w:ilvl w:val="0"/>
          <w:numId w:val="32"/>
        </w:numPr>
        <w:rPr>
          <w:lang w:val="en-US" w:eastAsia="zh-CN"/>
        </w:rPr>
      </w:pPr>
      <w:r w:rsidRPr="00FA0F44">
        <w:rPr>
          <w:lang w:val="en-US" w:eastAsia="zh-CN"/>
        </w:rPr>
        <w:t>Context diagram focuses on user-visible boundaries; internal module diagrams are provided in HLD.</w:t>
      </w:r>
    </w:p>
    <w:p w14:paraId="6937F08C" w14:textId="77777777" w:rsidR="00FA0F44" w:rsidRPr="00FA0F44" w:rsidRDefault="00FA0F44" w:rsidP="00FA0F44">
      <w:pPr>
        <w:rPr>
          <w:lang w:val="en-US" w:eastAsia="zh-CN"/>
        </w:rPr>
      </w:pPr>
    </w:p>
    <w:p w14:paraId="6A7D0473" w14:textId="77777777" w:rsidR="00E97021" w:rsidRPr="001E0E93" w:rsidRDefault="001723EE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9" w:name="_Toc211780851"/>
      <w:r w:rsidRPr="001E0E93">
        <w:rPr>
          <w:rFonts w:ascii="Times New Roman" w:hAnsi="Times New Roman" w:cs="Times New Roman"/>
          <w:color w:val="000000"/>
        </w:rPr>
        <w:t>Definitions and Acronyms</w:t>
      </w:r>
      <w:bookmarkEnd w:id="9"/>
    </w:p>
    <w:p w14:paraId="0A612679" w14:textId="77777777" w:rsidR="00B34A7D" w:rsidRPr="00B34A7D" w:rsidRDefault="00B34A7D" w:rsidP="00B34A7D">
      <w:pPr>
        <w:ind w:left="360"/>
        <w:jc w:val="both"/>
        <w:rPr>
          <w:rFonts w:ascii="Times New Roman" w:hAnsi="Times New Roman"/>
          <w:color w:val="000000"/>
        </w:rPr>
      </w:pPr>
      <w:r w:rsidRPr="00B34A7D">
        <w:rPr>
          <w:rFonts w:ascii="Times New Roman" w:hAnsi="Times New Roman"/>
          <w:color w:val="000000"/>
        </w:rPr>
        <w:t>BPM – Beats Per Minute, determines note timing.</w:t>
      </w:r>
    </w:p>
    <w:p w14:paraId="4C0D9F2A" w14:textId="77777777" w:rsidR="00B34A7D" w:rsidRPr="00B34A7D" w:rsidRDefault="00B34A7D" w:rsidP="00B34A7D">
      <w:pPr>
        <w:ind w:left="360"/>
        <w:jc w:val="both"/>
        <w:rPr>
          <w:rFonts w:ascii="Times New Roman" w:hAnsi="Times New Roman"/>
          <w:color w:val="000000"/>
        </w:rPr>
      </w:pPr>
      <w:r w:rsidRPr="00B34A7D">
        <w:rPr>
          <w:rFonts w:ascii="Times New Roman" w:hAnsi="Times New Roman"/>
          <w:color w:val="000000"/>
        </w:rPr>
        <w:t>FX – Visual/audio effects bound to gameplay events.</w:t>
      </w:r>
    </w:p>
    <w:p w14:paraId="419FE95D" w14:textId="77777777" w:rsidR="00B34A7D" w:rsidRPr="00B34A7D" w:rsidRDefault="00B34A7D" w:rsidP="00B34A7D">
      <w:pPr>
        <w:ind w:left="360"/>
        <w:jc w:val="both"/>
        <w:rPr>
          <w:rFonts w:ascii="Times New Roman" w:hAnsi="Times New Roman"/>
          <w:color w:val="000000"/>
        </w:rPr>
      </w:pPr>
      <w:r w:rsidRPr="00B34A7D">
        <w:rPr>
          <w:rFonts w:ascii="Times New Roman" w:hAnsi="Times New Roman"/>
          <w:color w:val="000000"/>
        </w:rPr>
        <w:t xml:space="preserve">JSON – JavaScript Object Notation, used for </w:t>
      </w:r>
      <w:proofErr w:type="spellStart"/>
      <w:r w:rsidRPr="00B34A7D">
        <w:rPr>
          <w:rFonts w:ascii="Times New Roman" w:hAnsi="Times New Roman"/>
          <w:color w:val="000000"/>
        </w:rPr>
        <w:t>beatmap</w:t>
      </w:r>
      <w:proofErr w:type="spellEnd"/>
      <w:r w:rsidRPr="00B34A7D">
        <w:rPr>
          <w:rFonts w:ascii="Times New Roman" w:hAnsi="Times New Roman"/>
          <w:color w:val="000000"/>
        </w:rPr>
        <w:t xml:space="preserve"> data.</w:t>
      </w:r>
    </w:p>
    <w:p w14:paraId="2EC85A8B" w14:textId="77777777" w:rsidR="00B34A7D" w:rsidRPr="00B34A7D" w:rsidRDefault="00B34A7D" w:rsidP="00B34A7D">
      <w:pPr>
        <w:ind w:left="360"/>
        <w:jc w:val="both"/>
        <w:rPr>
          <w:rFonts w:ascii="Times New Roman" w:hAnsi="Times New Roman"/>
          <w:color w:val="000000"/>
        </w:rPr>
      </w:pPr>
      <w:r w:rsidRPr="00B34A7D">
        <w:rPr>
          <w:rFonts w:ascii="Times New Roman" w:hAnsi="Times New Roman"/>
          <w:color w:val="000000"/>
        </w:rPr>
        <w:t>HLD – High-Level Design.</w:t>
      </w:r>
    </w:p>
    <w:p w14:paraId="57466474" w14:textId="77777777" w:rsidR="00B34A7D" w:rsidRPr="00B34A7D" w:rsidRDefault="00B34A7D" w:rsidP="00B34A7D">
      <w:pPr>
        <w:ind w:left="360"/>
        <w:jc w:val="both"/>
        <w:rPr>
          <w:rFonts w:ascii="Times New Roman" w:hAnsi="Times New Roman"/>
          <w:color w:val="000000"/>
        </w:rPr>
      </w:pPr>
      <w:r w:rsidRPr="00B34A7D">
        <w:rPr>
          <w:rFonts w:ascii="Times New Roman" w:hAnsi="Times New Roman"/>
          <w:color w:val="000000"/>
        </w:rPr>
        <w:t>LLD – Low-Level Design.</w:t>
      </w:r>
    </w:p>
    <w:p w14:paraId="59209E5F" w14:textId="10806E63" w:rsidR="003F26D8" w:rsidRPr="001E0E93" w:rsidRDefault="00B34A7D" w:rsidP="00B34A7D">
      <w:pPr>
        <w:ind w:left="360"/>
        <w:jc w:val="both"/>
        <w:rPr>
          <w:rFonts w:ascii="Times New Roman" w:hAnsi="Times New Roman"/>
          <w:color w:val="000000"/>
        </w:rPr>
      </w:pPr>
      <w:r w:rsidRPr="00B34A7D">
        <w:rPr>
          <w:rFonts w:ascii="Times New Roman" w:hAnsi="Times New Roman"/>
          <w:color w:val="000000"/>
        </w:rPr>
        <w:t>Assigned Customer – Partner team per course requirement</w:t>
      </w:r>
      <w:r w:rsidR="00770B92" w:rsidRPr="001E0E93">
        <w:rPr>
          <w:rFonts w:ascii="Times New Roman" w:hAnsi="Times New Roman"/>
          <w:color w:val="000000"/>
        </w:rPr>
        <w:t>.</w:t>
      </w:r>
    </w:p>
    <w:p w14:paraId="5368803F" w14:textId="5ADE3DA4" w:rsidR="000E1C60" w:rsidRPr="001E0E93" w:rsidRDefault="000E1C60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10" w:name="_Toc211780852"/>
      <w:r w:rsidRPr="001E0E93">
        <w:rPr>
          <w:rFonts w:ascii="Times New Roman" w:hAnsi="Times New Roman" w:cs="Times New Roman"/>
          <w:color w:val="000000"/>
        </w:rPr>
        <w:t>References</w:t>
      </w:r>
      <w:bookmarkEnd w:id="10"/>
    </w:p>
    <w:p w14:paraId="0067C004" w14:textId="214F44B8" w:rsidR="00B34A7D" w:rsidRPr="00B34A7D" w:rsidRDefault="00B34A7D" w:rsidP="00B34A7D">
      <w:pPr>
        <w:ind w:left="360"/>
        <w:jc w:val="both"/>
        <w:rPr>
          <w:rFonts w:ascii="Times New Roman" w:hAnsi="Times New Roman"/>
          <w:color w:val="000000"/>
          <w:lang w:eastAsia="zh-CN"/>
        </w:rPr>
      </w:pPr>
      <w:r w:rsidRPr="00B34A7D">
        <w:rPr>
          <w:rFonts w:ascii="Times New Roman" w:hAnsi="Times New Roman" w:hint="eastAsia"/>
          <w:color w:val="000000"/>
        </w:rPr>
        <w:t xml:space="preserve">1. Task2 </w:t>
      </w:r>
      <w:r w:rsidRPr="00B34A7D">
        <w:rPr>
          <w:rFonts w:ascii="Times New Roman" w:hAnsi="Times New Roman" w:hint="eastAsia"/>
          <w:color w:val="000000"/>
        </w:rPr>
        <w:t>–</w:t>
      </w:r>
      <w:r w:rsidRPr="00B34A7D">
        <w:rPr>
          <w:rFonts w:ascii="Times New Roman" w:hAnsi="Times New Roman" w:hint="eastAsia"/>
          <w:color w:val="000000"/>
        </w:rPr>
        <w:t xml:space="preserve"> User Requirements Specifications Description</w:t>
      </w:r>
    </w:p>
    <w:p w14:paraId="273E0F67" w14:textId="57658D4C" w:rsidR="00B34A7D" w:rsidRPr="00B34A7D" w:rsidRDefault="00B34A7D" w:rsidP="00B34A7D">
      <w:pPr>
        <w:ind w:left="360"/>
        <w:jc w:val="both"/>
        <w:rPr>
          <w:rFonts w:ascii="Times New Roman" w:hAnsi="Times New Roman"/>
          <w:color w:val="000000"/>
          <w:lang w:eastAsia="zh-CN"/>
        </w:rPr>
      </w:pPr>
      <w:r w:rsidRPr="00B34A7D">
        <w:rPr>
          <w:rFonts w:ascii="Times New Roman" w:hAnsi="Times New Roman" w:hint="eastAsia"/>
          <w:color w:val="000000"/>
        </w:rPr>
        <w:t>2. User Requirements Specification Template</w:t>
      </w:r>
    </w:p>
    <w:p w14:paraId="12E1B3DF" w14:textId="613156F9" w:rsidR="00B34A7D" w:rsidRPr="00B34A7D" w:rsidRDefault="00B34A7D" w:rsidP="00B34A7D">
      <w:pPr>
        <w:ind w:left="360"/>
        <w:jc w:val="both"/>
        <w:rPr>
          <w:rFonts w:ascii="Times New Roman" w:hAnsi="Times New Roman"/>
          <w:color w:val="000000"/>
          <w:lang w:eastAsia="zh-CN"/>
        </w:rPr>
      </w:pPr>
      <w:r w:rsidRPr="00B34A7D">
        <w:rPr>
          <w:rFonts w:ascii="Times New Roman" w:hAnsi="Times New Roman" w:hint="eastAsia"/>
          <w:color w:val="000000"/>
        </w:rPr>
        <w:t>3. Rhythm Beat User Survey Results</w:t>
      </w:r>
    </w:p>
    <w:p w14:paraId="6B0CD3A4" w14:textId="0F9E6153" w:rsidR="000E1C60" w:rsidRPr="001E0E93" w:rsidRDefault="00B34A7D" w:rsidP="00B34A7D">
      <w:pPr>
        <w:ind w:left="360"/>
        <w:jc w:val="both"/>
        <w:rPr>
          <w:rFonts w:ascii="Times New Roman" w:hAnsi="Times New Roman"/>
          <w:color w:val="000000"/>
          <w:lang w:eastAsia="zh-CN"/>
        </w:rPr>
      </w:pPr>
      <w:r w:rsidRPr="00B34A7D">
        <w:rPr>
          <w:rFonts w:ascii="Times New Roman" w:hAnsi="Times New Roman"/>
          <w:color w:val="000000"/>
        </w:rPr>
        <w:t xml:space="preserve">4. </w:t>
      </w:r>
      <w:proofErr w:type="spellStart"/>
      <w:r w:rsidRPr="00B34A7D">
        <w:rPr>
          <w:rFonts w:ascii="Times New Roman" w:hAnsi="Times New Roman"/>
          <w:color w:val="000000"/>
        </w:rPr>
        <w:t>Intersys</w:t>
      </w:r>
      <w:proofErr w:type="spellEnd"/>
      <w:r w:rsidRPr="00B34A7D">
        <w:rPr>
          <w:rFonts w:ascii="Times New Roman" w:hAnsi="Times New Roman"/>
          <w:color w:val="000000"/>
        </w:rPr>
        <w:t>: How to Write a Foolproof URS</w:t>
      </w:r>
      <w:r>
        <w:rPr>
          <w:rFonts w:ascii="Times New Roman" w:hAnsi="Times New Roman" w:hint="eastAsia"/>
          <w:color w:val="000000"/>
          <w:lang w:eastAsia="zh-CN"/>
        </w:rPr>
        <w:t>.</w:t>
      </w:r>
    </w:p>
    <w:p w14:paraId="662023DA" w14:textId="5FAA0284" w:rsidR="00E42F1B" w:rsidRPr="001E0E93" w:rsidRDefault="00E42F1B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11" w:name="_Toc211780853"/>
      <w:r w:rsidRPr="001E0E93">
        <w:rPr>
          <w:rFonts w:ascii="Times New Roman" w:hAnsi="Times New Roman" w:cs="Times New Roman"/>
          <w:color w:val="000000"/>
        </w:rPr>
        <w:t>Overview</w:t>
      </w:r>
      <w:bookmarkEnd w:id="11"/>
    </w:p>
    <w:p w14:paraId="7A0C43F9" w14:textId="7BC6982F" w:rsidR="00E42F1B" w:rsidRPr="001E0E93" w:rsidRDefault="0075598A" w:rsidP="0059209D">
      <w:pPr>
        <w:ind w:left="360"/>
        <w:jc w:val="both"/>
        <w:rPr>
          <w:rFonts w:ascii="Times New Roman" w:hAnsi="Times New Roman"/>
          <w:color w:val="000000"/>
        </w:rPr>
      </w:pPr>
      <w:r w:rsidRPr="0075598A">
        <w:rPr>
          <w:rFonts w:ascii="Times New Roman" w:hAnsi="Times New Roman"/>
          <w:color w:val="000000"/>
        </w:rPr>
        <w:t>The following chapters detail the general system description, constraints, functional and non-functional requirements, and domain-specific characteristics ensuring the system meets user expectations</w:t>
      </w:r>
      <w:r w:rsidR="00E42F1B" w:rsidRPr="001E0E93">
        <w:rPr>
          <w:rFonts w:ascii="Times New Roman" w:hAnsi="Times New Roman"/>
          <w:color w:val="000000"/>
        </w:rPr>
        <w:t>.</w:t>
      </w:r>
    </w:p>
    <w:p w14:paraId="4398A93C" w14:textId="77777777" w:rsidR="00E5331B" w:rsidRPr="001E0E93" w:rsidRDefault="00E42F1B" w:rsidP="0059209D">
      <w:pPr>
        <w:pStyle w:val="10"/>
        <w:jc w:val="both"/>
        <w:rPr>
          <w:rFonts w:ascii="Times New Roman" w:hAnsi="Times New Roman" w:cs="Times New Roman"/>
          <w:color w:val="000000"/>
        </w:rPr>
      </w:pPr>
      <w:bookmarkStart w:id="12" w:name="_Toc211780854"/>
      <w:r w:rsidRPr="001E0E93">
        <w:rPr>
          <w:rFonts w:ascii="Times New Roman" w:hAnsi="Times New Roman" w:cs="Times New Roman"/>
          <w:color w:val="000000"/>
        </w:rPr>
        <w:t>General Description</w:t>
      </w:r>
      <w:bookmarkEnd w:id="12"/>
    </w:p>
    <w:p w14:paraId="52A12D5A" w14:textId="77777777" w:rsidR="00E42F1B" w:rsidRPr="001E0E93" w:rsidRDefault="00E42F1B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13" w:name="_Toc211780855"/>
      <w:r w:rsidRPr="001E0E93">
        <w:rPr>
          <w:rFonts w:ascii="Times New Roman" w:hAnsi="Times New Roman" w:cs="Times New Roman"/>
          <w:color w:val="000000"/>
        </w:rPr>
        <w:t>System Functions</w:t>
      </w:r>
      <w:bookmarkEnd w:id="13"/>
    </w:p>
    <w:p w14:paraId="0D382114" w14:textId="77777777" w:rsidR="00FA0F44" w:rsidRPr="00FA0F44" w:rsidRDefault="00FA0F44" w:rsidP="00FA0F44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/>
          <w:color w:val="000000"/>
        </w:rPr>
        <w:t>Rhythm Beat comprises six primary function domains:</w:t>
      </w:r>
    </w:p>
    <w:p w14:paraId="3D59A5C7" w14:textId="77777777" w:rsidR="00FA0F44" w:rsidRPr="00FA0F44" w:rsidRDefault="00FA0F44" w:rsidP="00FA0F44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/>
          <w:color w:val="000000"/>
        </w:rPr>
        <w:t>A. Gameplay – Core play mode with scoring and feedback.</w:t>
      </w:r>
    </w:p>
    <w:p w14:paraId="33398EE6" w14:textId="77777777" w:rsidR="00FA0F44" w:rsidRPr="00FA0F44" w:rsidRDefault="00FA0F44" w:rsidP="00FA0F44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/>
          <w:color w:val="000000"/>
        </w:rPr>
        <w:t xml:space="preserve">B. Editor – </w:t>
      </w:r>
      <w:proofErr w:type="spellStart"/>
      <w:r w:rsidRPr="00FA0F44">
        <w:rPr>
          <w:rFonts w:ascii="Times New Roman" w:hAnsi="Times New Roman"/>
          <w:color w:val="000000"/>
        </w:rPr>
        <w:t>Beatmap</w:t>
      </w:r>
      <w:proofErr w:type="spellEnd"/>
      <w:r w:rsidRPr="00FA0F44">
        <w:rPr>
          <w:rFonts w:ascii="Times New Roman" w:hAnsi="Times New Roman"/>
          <w:color w:val="000000"/>
        </w:rPr>
        <w:t xml:space="preserve"> creation with timeline editing.</w:t>
      </w:r>
    </w:p>
    <w:p w14:paraId="422BCB98" w14:textId="77777777" w:rsidR="00FA0F44" w:rsidRPr="00FA0F44" w:rsidRDefault="00FA0F44" w:rsidP="00FA0F44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/>
          <w:color w:val="000000"/>
        </w:rPr>
        <w:t>C. Assets – Resource management and caching.</w:t>
      </w:r>
    </w:p>
    <w:p w14:paraId="252E6F58" w14:textId="77777777" w:rsidR="00FA0F44" w:rsidRPr="00FA0F44" w:rsidRDefault="00FA0F44" w:rsidP="00FA0F44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/>
          <w:color w:val="000000"/>
        </w:rPr>
        <w:t>D. Account &amp; Data – Local user data and statistics.</w:t>
      </w:r>
    </w:p>
    <w:p w14:paraId="017256BE" w14:textId="77777777" w:rsidR="00FA0F44" w:rsidRPr="00FA0F44" w:rsidRDefault="00FA0F44" w:rsidP="00FA0F44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/>
          <w:color w:val="000000"/>
        </w:rPr>
        <w:t>E. Accessibility – Language and interface options.</w:t>
      </w:r>
    </w:p>
    <w:p w14:paraId="0C55A546" w14:textId="1A766D59" w:rsidR="00E42F1B" w:rsidRPr="001E0E93" w:rsidRDefault="00FA0F44" w:rsidP="00FA0F44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/>
          <w:color w:val="000000"/>
        </w:rPr>
        <w:t>F. System Management – Logging, settings, and calibration</w:t>
      </w:r>
      <w:r w:rsidR="0057078B" w:rsidRPr="001E0E93">
        <w:rPr>
          <w:rFonts w:ascii="Times New Roman" w:hAnsi="Times New Roman"/>
          <w:color w:val="000000"/>
        </w:rPr>
        <w:t>.</w:t>
      </w:r>
    </w:p>
    <w:p w14:paraId="4CB21E29" w14:textId="7E2DFBFC" w:rsidR="00E42F1B" w:rsidRPr="001E0E93" w:rsidRDefault="00A70D6D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14" w:name="_Toc211780856"/>
      <w:r>
        <w:rPr>
          <w:rFonts w:ascii="Times New Roman" w:hAnsi="Times New Roman" w:cs="Times New Roman"/>
          <w:color w:val="000000"/>
          <w:lang w:eastAsia="zh-CN"/>
        </w:rPr>
        <w:lastRenderedPageBreak/>
        <w:t>S</w:t>
      </w:r>
      <w:r>
        <w:rPr>
          <w:rFonts w:ascii="Times New Roman" w:hAnsi="Times New Roman" w:cs="Times New Roman" w:hint="eastAsia"/>
          <w:color w:val="000000"/>
          <w:lang w:eastAsia="zh-CN"/>
        </w:rPr>
        <w:t xml:space="preserve">pecial </w:t>
      </w:r>
      <w:r w:rsidR="00E42F1B" w:rsidRPr="001E0E93">
        <w:rPr>
          <w:rFonts w:ascii="Times New Roman" w:hAnsi="Times New Roman" w:cs="Times New Roman"/>
          <w:color w:val="000000"/>
        </w:rPr>
        <w:t>User Characteristics</w:t>
      </w:r>
      <w:bookmarkEnd w:id="14"/>
    </w:p>
    <w:p w14:paraId="2E58FCED" w14:textId="7CC5EA20" w:rsidR="00FA0F44" w:rsidRPr="00FA0F44" w:rsidRDefault="00FA0F44" w:rsidP="00FA0F44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 w:hint="eastAsia"/>
          <w:color w:val="000000"/>
        </w:rPr>
        <w:t>Survey data</w:t>
      </w:r>
      <w:r>
        <w:rPr>
          <w:rFonts w:ascii="Times New Roman" w:hAnsi="Times New Roman" w:hint="eastAsia"/>
          <w:color w:val="000000"/>
          <w:lang w:eastAsia="zh-CN"/>
        </w:rPr>
        <w:t xml:space="preserve"> </w:t>
      </w:r>
      <w:r w:rsidRPr="00FA0F44">
        <w:rPr>
          <w:rFonts w:ascii="Times New Roman" w:hAnsi="Times New Roman" w:hint="eastAsia"/>
          <w:color w:val="000000"/>
        </w:rPr>
        <w:t>indicates 100% of players are 18</w:t>
      </w:r>
      <w:r w:rsidRPr="00FA0F44">
        <w:rPr>
          <w:rFonts w:ascii="Times New Roman" w:hAnsi="Times New Roman" w:hint="eastAsia"/>
          <w:color w:val="000000"/>
        </w:rPr>
        <w:t>–</w:t>
      </w:r>
      <w:r w:rsidRPr="00FA0F44">
        <w:rPr>
          <w:rFonts w:ascii="Times New Roman" w:hAnsi="Times New Roman" w:hint="eastAsia"/>
          <w:color w:val="000000"/>
        </w:rPr>
        <w:t>24 years old, 60% never played rhythm games, and 40% are core players. Preferences include:</w:t>
      </w:r>
    </w:p>
    <w:p w14:paraId="26EBED89" w14:textId="77777777" w:rsidR="00FA0F44" w:rsidRPr="00FA0F44" w:rsidRDefault="00FA0F44" w:rsidP="00FA0F44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/>
          <w:color w:val="000000"/>
        </w:rPr>
        <w:t>- 60% prefer rich animated UI</w:t>
      </w:r>
    </w:p>
    <w:p w14:paraId="440467A7" w14:textId="77777777" w:rsidR="00FA0F44" w:rsidRPr="00FA0F44" w:rsidRDefault="00FA0F44" w:rsidP="00FA0F44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/>
          <w:color w:val="000000"/>
        </w:rPr>
        <w:t>- 80% request online battle and diverse song library</w:t>
      </w:r>
    </w:p>
    <w:p w14:paraId="7809450F" w14:textId="77777777" w:rsidR="00FA0F44" w:rsidRPr="00FA0F44" w:rsidRDefault="00FA0F44" w:rsidP="00FA0F44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/>
          <w:color w:val="000000"/>
        </w:rPr>
        <w:t>- 60% expect &lt;5s loading time</w:t>
      </w:r>
    </w:p>
    <w:p w14:paraId="16AB5706" w14:textId="77777777" w:rsidR="00FA0F44" w:rsidRPr="00FA0F44" w:rsidRDefault="00FA0F44" w:rsidP="00FA0F44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/>
          <w:color w:val="000000"/>
        </w:rPr>
        <w:t>User groups include:</w:t>
      </w:r>
    </w:p>
    <w:p w14:paraId="46363D59" w14:textId="77777777" w:rsidR="00FA0F44" w:rsidRPr="00FA0F44" w:rsidRDefault="00FA0F44" w:rsidP="00FA0F44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/>
          <w:color w:val="000000"/>
        </w:rPr>
        <w:t>R1 Casual Player – Focus on simplicity and guidance.</w:t>
      </w:r>
    </w:p>
    <w:p w14:paraId="29DC53B4" w14:textId="77777777" w:rsidR="00FA0F44" w:rsidRPr="00FA0F44" w:rsidRDefault="00FA0F44" w:rsidP="00FA0F44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/>
          <w:color w:val="000000"/>
        </w:rPr>
        <w:t>R2 Advanced Player – Demands precision and calibration.</w:t>
      </w:r>
    </w:p>
    <w:p w14:paraId="0483E81A" w14:textId="77777777" w:rsidR="00FA0F44" w:rsidRPr="00FA0F44" w:rsidRDefault="00FA0F44" w:rsidP="00FA0F44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/>
          <w:color w:val="000000"/>
        </w:rPr>
        <w:t>R3 Creator – Requires efficient editing and exporting.</w:t>
      </w:r>
    </w:p>
    <w:p w14:paraId="683BD96B" w14:textId="536BDA67" w:rsidR="00E42F1B" w:rsidRDefault="00FA0F44" w:rsidP="00FA0F44">
      <w:pPr>
        <w:ind w:left="360"/>
        <w:jc w:val="both"/>
        <w:rPr>
          <w:rFonts w:ascii="Times New Roman" w:hAnsi="Times New Roman"/>
          <w:color w:val="000000"/>
        </w:rPr>
      </w:pPr>
      <w:r w:rsidRPr="00FA0F44">
        <w:rPr>
          <w:rFonts w:ascii="Times New Roman" w:hAnsi="Times New Roman"/>
          <w:color w:val="000000"/>
        </w:rPr>
        <w:t>R4 Maintainer – Focus on logging and optimization</w:t>
      </w:r>
      <w:r w:rsidR="00BA27F8" w:rsidRPr="001E0E93">
        <w:rPr>
          <w:rFonts w:ascii="Times New Roman" w:hAnsi="Times New Roman"/>
          <w:color w:val="000000"/>
        </w:rPr>
        <w:t>.</w:t>
      </w:r>
    </w:p>
    <w:p w14:paraId="7FBAEB3D" w14:textId="241BF84D" w:rsidR="00415331" w:rsidRPr="00415331" w:rsidRDefault="00415331" w:rsidP="00415331">
      <w:pPr>
        <w:pStyle w:val="2"/>
        <w:jc w:val="both"/>
        <w:rPr>
          <w:rFonts w:ascii="Times New Roman" w:hAnsi="Times New Roman" w:cs="Times New Roman"/>
          <w:color w:val="000000"/>
          <w:lang w:eastAsia="zh-CN"/>
        </w:rPr>
      </w:pPr>
      <w:bookmarkStart w:id="15" w:name="_Toc211780857"/>
      <w:r w:rsidRPr="00415331">
        <w:rPr>
          <w:rFonts w:ascii="Times New Roman" w:hAnsi="Times New Roman" w:cs="Times New Roman"/>
          <w:color w:val="000000"/>
          <w:lang w:eastAsia="zh-CN"/>
        </w:rPr>
        <w:t>General User Research and Analysis</w:t>
      </w:r>
      <w:bookmarkEnd w:id="15"/>
    </w:p>
    <w:p w14:paraId="06B82597" w14:textId="77777777" w:rsidR="00415331" w:rsidRPr="00FC40D5" w:rsidRDefault="00415331" w:rsidP="00415331">
      <w:pPr>
        <w:ind w:left="360"/>
        <w:jc w:val="both"/>
        <w:rPr>
          <w:rFonts w:ascii="Times New Roman" w:hAnsi="Times New Roman"/>
          <w:b/>
          <w:bCs/>
          <w:color w:val="000000"/>
        </w:rPr>
      </w:pPr>
      <w:r w:rsidRPr="00FC40D5">
        <w:rPr>
          <w:rFonts w:ascii="Times New Roman" w:hAnsi="Times New Roman"/>
          <w:b/>
          <w:bCs/>
          <w:color w:val="000000"/>
        </w:rPr>
        <w:t>A. Survey Overview</w:t>
      </w:r>
    </w:p>
    <w:p w14:paraId="6186C807" w14:textId="77777777" w:rsidR="00415331" w:rsidRPr="00415331" w:rsidRDefault="00415331" w:rsidP="00415331">
      <w:pPr>
        <w:ind w:left="360"/>
        <w:jc w:val="both"/>
        <w:rPr>
          <w:rFonts w:ascii="Times New Roman" w:hAnsi="Times New Roman"/>
          <w:color w:val="000000"/>
        </w:rPr>
      </w:pPr>
      <w:r w:rsidRPr="00415331">
        <w:rPr>
          <w:rFonts w:ascii="Times New Roman" w:hAnsi="Times New Roman"/>
          <w:color w:val="000000"/>
        </w:rPr>
        <w:t>A secondary survey was hypothetically conducted among general non-specialist users, i.e., those without prior rhythm-game experience, representing potential new audiences for Rhythm Beat.</w:t>
      </w:r>
    </w:p>
    <w:p w14:paraId="0AB49AE6" w14:textId="77777777" w:rsidR="00415331" w:rsidRPr="00415331" w:rsidRDefault="00415331" w:rsidP="00415331">
      <w:pPr>
        <w:ind w:left="360"/>
        <w:jc w:val="both"/>
        <w:rPr>
          <w:rFonts w:ascii="Times New Roman" w:hAnsi="Times New Roman"/>
          <w:color w:val="000000"/>
        </w:rPr>
      </w:pPr>
      <w:r w:rsidRPr="00415331">
        <w:rPr>
          <w:rFonts w:ascii="Times New Roman" w:hAnsi="Times New Roman"/>
          <w:color w:val="000000"/>
        </w:rPr>
        <w:t xml:space="preserve">A total of 50 participants aged 16–30 </w:t>
      </w:r>
      <w:proofErr w:type="gramStart"/>
      <w:r w:rsidRPr="00415331">
        <w:rPr>
          <w:rFonts w:ascii="Times New Roman" w:hAnsi="Times New Roman"/>
          <w:color w:val="000000"/>
        </w:rPr>
        <w:t>were</w:t>
      </w:r>
      <w:proofErr w:type="gramEnd"/>
      <w:r w:rsidRPr="00415331">
        <w:rPr>
          <w:rFonts w:ascii="Times New Roman" w:hAnsi="Times New Roman"/>
          <w:color w:val="000000"/>
        </w:rPr>
        <w:t xml:space="preserve"> included.</w:t>
      </w:r>
    </w:p>
    <w:p w14:paraId="3CDC2EED" w14:textId="4DA721AD" w:rsidR="00415331" w:rsidRDefault="00415331" w:rsidP="00415331">
      <w:pPr>
        <w:ind w:left="360"/>
        <w:jc w:val="both"/>
        <w:rPr>
          <w:rFonts w:ascii="Times New Roman" w:hAnsi="Times New Roman"/>
          <w:color w:val="000000"/>
        </w:rPr>
      </w:pPr>
      <w:r w:rsidRPr="00415331">
        <w:rPr>
          <w:rFonts w:ascii="Times New Roman" w:hAnsi="Times New Roman"/>
          <w:color w:val="000000"/>
        </w:rPr>
        <w:t>The results complement the previous core player dataset to provide a full market coverage.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3930"/>
        <w:gridCol w:w="3053"/>
      </w:tblGrid>
      <w:tr w:rsidR="00415331" w:rsidRPr="00415331" w14:paraId="1F28AB16" w14:textId="77777777" w:rsidTr="004153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16059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</w:rPr>
              <w:t>Demographic Attribute</w:t>
            </w:r>
          </w:p>
        </w:tc>
        <w:tc>
          <w:tcPr>
            <w:tcW w:w="0" w:type="auto"/>
            <w:vAlign w:val="center"/>
            <w:hideMark/>
          </w:tcPr>
          <w:p w14:paraId="4B8A1E1B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</w:rPr>
              <w:t>Distribution</w:t>
            </w:r>
          </w:p>
        </w:tc>
        <w:tc>
          <w:tcPr>
            <w:tcW w:w="0" w:type="auto"/>
            <w:vAlign w:val="center"/>
            <w:hideMark/>
          </w:tcPr>
          <w:p w14:paraId="0CB1E19B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</w:rPr>
              <w:t>Observation</w:t>
            </w:r>
          </w:p>
        </w:tc>
      </w:tr>
      <w:tr w:rsidR="00415331" w:rsidRPr="00415331" w14:paraId="1D64D925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8322C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</w:rPr>
              <w:t>Age Range</w:t>
            </w:r>
          </w:p>
        </w:tc>
        <w:tc>
          <w:tcPr>
            <w:tcW w:w="0" w:type="auto"/>
            <w:vAlign w:val="center"/>
            <w:hideMark/>
          </w:tcPr>
          <w:p w14:paraId="64E9B140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color w:val="000000"/>
              </w:rPr>
              <w:t>16–20 (30%), 21–25 (50%), 26–30 (20%)</w:t>
            </w:r>
          </w:p>
        </w:tc>
        <w:tc>
          <w:tcPr>
            <w:tcW w:w="0" w:type="auto"/>
            <w:vAlign w:val="center"/>
            <w:hideMark/>
          </w:tcPr>
          <w:p w14:paraId="7441DA69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color w:val="000000"/>
              </w:rPr>
              <w:t>Concentrated in college-age segment</w:t>
            </w:r>
          </w:p>
        </w:tc>
      </w:tr>
      <w:tr w:rsidR="00415331" w:rsidRPr="00415331" w14:paraId="37729EEF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B229A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</w:rPr>
              <w:t>Gender Ratio</w:t>
            </w:r>
          </w:p>
        </w:tc>
        <w:tc>
          <w:tcPr>
            <w:tcW w:w="0" w:type="auto"/>
            <w:vAlign w:val="center"/>
            <w:hideMark/>
          </w:tcPr>
          <w:p w14:paraId="179B56B3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color w:val="000000"/>
              </w:rPr>
              <w:t xml:space="preserve">Male 54%, Female 44%, </w:t>
            </w:r>
            <w:proofErr w:type="gramStart"/>
            <w:r w:rsidRPr="00415331">
              <w:rPr>
                <w:rFonts w:ascii="Times New Roman" w:hAnsi="Times New Roman"/>
                <w:color w:val="000000"/>
              </w:rPr>
              <w:t>Other</w:t>
            </w:r>
            <w:proofErr w:type="gramEnd"/>
            <w:r w:rsidRPr="00415331">
              <w:rPr>
                <w:rFonts w:ascii="Times New Roman" w:hAnsi="Times New Roman"/>
                <w:color w:val="000000"/>
              </w:rPr>
              <w:t xml:space="preserve"> 2%</w:t>
            </w:r>
          </w:p>
        </w:tc>
        <w:tc>
          <w:tcPr>
            <w:tcW w:w="0" w:type="auto"/>
            <w:vAlign w:val="center"/>
            <w:hideMark/>
          </w:tcPr>
          <w:p w14:paraId="3D59C1F5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color w:val="000000"/>
              </w:rPr>
              <w:t>Balanced demographic</w:t>
            </w:r>
          </w:p>
        </w:tc>
      </w:tr>
      <w:tr w:rsidR="00415331" w:rsidRPr="00415331" w14:paraId="48DEB99C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802E0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</w:rPr>
              <w:t>Gaming Frequency</w:t>
            </w:r>
          </w:p>
        </w:tc>
        <w:tc>
          <w:tcPr>
            <w:tcW w:w="0" w:type="auto"/>
            <w:vAlign w:val="center"/>
            <w:hideMark/>
          </w:tcPr>
          <w:p w14:paraId="3CA3333A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color w:val="000000"/>
              </w:rPr>
              <w:t>Rarely (64%), Occasionally (26%), Frequently (10%)</w:t>
            </w:r>
          </w:p>
        </w:tc>
        <w:tc>
          <w:tcPr>
            <w:tcW w:w="0" w:type="auto"/>
            <w:vAlign w:val="center"/>
            <w:hideMark/>
          </w:tcPr>
          <w:p w14:paraId="5BF10878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color w:val="000000"/>
              </w:rPr>
              <w:t>Majority casual users</w:t>
            </w:r>
          </w:p>
        </w:tc>
      </w:tr>
      <w:tr w:rsidR="00415331" w:rsidRPr="00415331" w14:paraId="37B9B780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38398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</w:rPr>
              <w:t>Preferred Platform</w:t>
            </w:r>
          </w:p>
        </w:tc>
        <w:tc>
          <w:tcPr>
            <w:tcW w:w="0" w:type="auto"/>
            <w:vAlign w:val="center"/>
            <w:hideMark/>
          </w:tcPr>
          <w:p w14:paraId="075C239B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color w:val="000000"/>
              </w:rPr>
              <w:t>Mobile 58%, PC 40%, Console 2%</w:t>
            </w:r>
          </w:p>
        </w:tc>
        <w:tc>
          <w:tcPr>
            <w:tcW w:w="0" w:type="auto"/>
            <w:vAlign w:val="center"/>
            <w:hideMark/>
          </w:tcPr>
          <w:p w14:paraId="74CEAC6D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color w:val="000000"/>
              </w:rPr>
              <w:t>Indicates mobile-first expectations</w:t>
            </w:r>
          </w:p>
        </w:tc>
      </w:tr>
      <w:tr w:rsidR="00415331" w:rsidRPr="00415331" w14:paraId="240AC78C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18489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</w:rPr>
              <w:t>Primary Device Type</w:t>
            </w:r>
          </w:p>
        </w:tc>
        <w:tc>
          <w:tcPr>
            <w:tcW w:w="0" w:type="auto"/>
            <w:vAlign w:val="center"/>
            <w:hideMark/>
          </w:tcPr>
          <w:p w14:paraId="1D067036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color w:val="000000"/>
              </w:rPr>
              <w:t>Android (46%), iPhone (24%), Laptop (20%), Desktop (10%)</w:t>
            </w:r>
          </w:p>
        </w:tc>
        <w:tc>
          <w:tcPr>
            <w:tcW w:w="0" w:type="auto"/>
            <w:vAlign w:val="center"/>
            <w:hideMark/>
          </w:tcPr>
          <w:p w14:paraId="1B0B8570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color w:val="000000"/>
              </w:rPr>
              <w:t>Emphasis on portability and accessibility</w:t>
            </w:r>
          </w:p>
        </w:tc>
      </w:tr>
      <w:tr w:rsidR="00415331" w:rsidRPr="00415331" w14:paraId="1ED29B51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5FFA1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</w:rPr>
              <w:t>Average Daily Playtime</w:t>
            </w:r>
          </w:p>
        </w:tc>
        <w:tc>
          <w:tcPr>
            <w:tcW w:w="0" w:type="auto"/>
            <w:vAlign w:val="center"/>
            <w:hideMark/>
          </w:tcPr>
          <w:p w14:paraId="317C9F0D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color w:val="000000"/>
              </w:rPr>
              <w:t>10–30 minutes</w:t>
            </w:r>
          </w:p>
        </w:tc>
        <w:tc>
          <w:tcPr>
            <w:tcW w:w="0" w:type="auto"/>
            <w:vAlign w:val="center"/>
            <w:hideMark/>
          </w:tcPr>
          <w:p w14:paraId="14EE8E37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</w:rPr>
            </w:pPr>
            <w:r w:rsidRPr="00415331">
              <w:rPr>
                <w:rFonts w:ascii="Times New Roman" w:hAnsi="Times New Roman"/>
                <w:color w:val="000000"/>
              </w:rPr>
              <w:t>Suggests short-session gameplay preference</w:t>
            </w:r>
          </w:p>
        </w:tc>
      </w:tr>
    </w:tbl>
    <w:p w14:paraId="3A588F16" w14:textId="77777777" w:rsidR="00415331" w:rsidRDefault="00415331" w:rsidP="00415331">
      <w:pPr>
        <w:ind w:left="360"/>
        <w:jc w:val="both"/>
        <w:rPr>
          <w:rFonts w:ascii="Times New Roman" w:hAnsi="Times New Roman"/>
          <w:color w:val="000000"/>
          <w:lang w:eastAsia="zh-C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2745"/>
        <w:gridCol w:w="2142"/>
        <w:gridCol w:w="2417"/>
      </w:tblGrid>
      <w:tr w:rsidR="00415331" w:rsidRPr="00415331" w14:paraId="74DF2975" w14:textId="77777777" w:rsidTr="004153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0D53D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6E177A6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72B80A1F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Response %</w:t>
            </w:r>
          </w:p>
        </w:tc>
        <w:tc>
          <w:tcPr>
            <w:tcW w:w="0" w:type="auto"/>
            <w:vAlign w:val="center"/>
            <w:hideMark/>
          </w:tcPr>
          <w:p w14:paraId="196939E8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Key Insight</w:t>
            </w:r>
          </w:p>
        </w:tc>
      </w:tr>
      <w:tr w:rsidR="00415331" w:rsidRPr="00415331" w14:paraId="37B7FD21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65D7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Game Type Awareness</w:t>
            </w:r>
          </w:p>
        </w:tc>
        <w:tc>
          <w:tcPr>
            <w:tcW w:w="0" w:type="auto"/>
            <w:vAlign w:val="center"/>
            <w:hideMark/>
          </w:tcPr>
          <w:p w14:paraId="17BDB828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“Heard of rhythm games but never tried”</w:t>
            </w:r>
          </w:p>
        </w:tc>
        <w:tc>
          <w:tcPr>
            <w:tcW w:w="0" w:type="auto"/>
            <w:vAlign w:val="center"/>
            <w:hideMark/>
          </w:tcPr>
          <w:p w14:paraId="644EA235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68%</w:t>
            </w:r>
          </w:p>
        </w:tc>
        <w:tc>
          <w:tcPr>
            <w:tcW w:w="0" w:type="auto"/>
            <w:vAlign w:val="center"/>
            <w:hideMark/>
          </w:tcPr>
          <w:p w14:paraId="37B1B6A1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Strong curiosity potential</w:t>
            </w:r>
          </w:p>
        </w:tc>
      </w:tr>
      <w:tr w:rsidR="00415331" w:rsidRPr="00415331" w14:paraId="58C22B9A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6AF22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Preferred Game Style</w:t>
            </w:r>
          </w:p>
        </w:tc>
        <w:tc>
          <w:tcPr>
            <w:tcW w:w="0" w:type="auto"/>
            <w:vAlign w:val="center"/>
            <w:hideMark/>
          </w:tcPr>
          <w:p w14:paraId="6C298484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“Relaxing / casual rhythm”</w:t>
            </w:r>
          </w:p>
        </w:tc>
        <w:tc>
          <w:tcPr>
            <w:tcW w:w="0" w:type="auto"/>
            <w:vAlign w:val="center"/>
            <w:hideMark/>
          </w:tcPr>
          <w:p w14:paraId="0FCD9BA4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72%</w:t>
            </w:r>
          </w:p>
        </w:tc>
        <w:tc>
          <w:tcPr>
            <w:tcW w:w="0" w:type="auto"/>
            <w:vAlign w:val="center"/>
            <w:hideMark/>
          </w:tcPr>
          <w:p w14:paraId="5DD89467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Emphasize simplicity and reward feedback</w:t>
            </w:r>
          </w:p>
        </w:tc>
      </w:tr>
      <w:tr w:rsidR="00415331" w:rsidRPr="00415331" w14:paraId="59656C16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9A46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Visual Design Preference</w:t>
            </w:r>
          </w:p>
        </w:tc>
        <w:tc>
          <w:tcPr>
            <w:tcW w:w="0" w:type="auto"/>
            <w:vAlign w:val="center"/>
            <w:hideMark/>
          </w:tcPr>
          <w:p w14:paraId="6D9E3569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“Minimalist, bright, simple”</w:t>
            </w:r>
          </w:p>
        </w:tc>
        <w:tc>
          <w:tcPr>
            <w:tcW w:w="0" w:type="auto"/>
            <w:vAlign w:val="center"/>
            <w:hideMark/>
          </w:tcPr>
          <w:p w14:paraId="6973F002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62%</w:t>
            </w:r>
          </w:p>
        </w:tc>
        <w:tc>
          <w:tcPr>
            <w:tcW w:w="0" w:type="auto"/>
            <w:vAlign w:val="center"/>
            <w:hideMark/>
          </w:tcPr>
          <w:p w14:paraId="1FCB681A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Opposite to core users’ preference for flashy UI</w:t>
            </w:r>
          </w:p>
        </w:tc>
      </w:tr>
      <w:tr w:rsidR="00415331" w:rsidRPr="00415331" w14:paraId="0353D06C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05C24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lastRenderedPageBreak/>
              <w:t>Music Genre Preference</w:t>
            </w:r>
          </w:p>
        </w:tc>
        <w:tc>
          <w:tcPr>
            <w:tcW w:w="0" w:type="auto"/>
            <w:vAlign w:val="center"/>
            <w:hideMark/>
          </w:tcPr>
          <w:p w14:paraId="7A0B83E0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Pop (64%), Lo-fi (42%), EDM (38%)</w:t>
            </w:r>
          </w:p>
        </w:tc>
        <w:tc>
          <w:tcPr>
            <w:tcW w:w="0" w:type="auto"/>
            <w:vAlign w:val="center"/>
            <w:hideMark/>
          </w:tcPr>
          <w:p w14:paraId="26CF2E6C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Need accessible, mainstream music</w:t>
            </w:r>
          </w:p>
        </w:tc>
        <w:tc>
          <w:tcPr>
            <w:tcW w:w="0" w:type="auto"/>
            <w:vAlign w:val="center"/>
            <w:hideMark/>
          </w:tcPr>
          <w:p w14:paraId="7534BD6C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</w:p>
        </w:tc>
      </w:tr>
      <w:tr w:rsidR="00415331" w:rsidRPr="00415331" w14:paraId="0CC09A24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F8033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Desired Play Mode</w:t>
            </w:r>
          </w:p>
        </w:tc>
        <w:tc>
          <w:tcPr>
            <w:tcW w:w="0" w:type="auto"/>
            <w:vAlign w:val="center"/>
            <w:hideMark/>
          </w:tcPr>
          <w:p w14:paraId="6D95EA83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Offline single play (82%), short challenge rounds (56%)</w:t>
            </w:r>
          </w:p>
        </w:tc>
        <w:tc>
          <w:tcPr>
            <w:tcW w:w="0" w:type="auto"/>
            <w:vAlign w:val="center"/>
            <w:hideMark/>
          </w:tcPr>
          <w:p w14:paraId="2B528719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Prioritize offline playability</w:t>
            </w:r>
          </w:p>
        </w:tc>
        <w:tc>
          <w:tcPr>
            <w:tcW w:w="0" w:type="auto"/>
            <w:vAlign w:val="center"/>
            <w:hideMark/>
          </w:tcPr>
          <w:p w14:paraId="181585F4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</w:p>
        </w:tc>
      </w:tr>
    </w:tbl>
    <w:p w14:paraId="3656040E" w14:textId="77777777" w:rsidR="00415331" w:rsidRDefault="00415331" w:rsidP="00415331">
      <w:pPr>
        <w:ind w:left="360"/>
        <w:jc w:val="both"/>
        <w:rPr>
          <w:rFonts w:ascii="Times New Roman" w:hAnsi="Times New Roman"/>
          <w:color w:val="000000"/>
          <w:lang w:eastAsia="zh-C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1470"/>
        <w:gridCol w:w="4402"/>
      </w:tblGrid>
      <w:tr w:rsidR="00415331" w:rsidRPr="00415331" w14:paraId="664B7658" w14:textId="77777777" w:rsidTr="004153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04C54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9CFF51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Interest (%)</w:t>
            </w:r>
          </w:p>
        </w:tc>
        <w:tc>
          <w:tcPr>
            <w:tcW w:w="0" w:type="auto"/>
            <w:vAlign w:val="center"/>
            <w:hideMark/>
          </w:tcPr>
          <w:p w14:paraId="19FBA73C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Design Implication</w:t>
            </w:r>
          </w:p>
        </w:tc>
      </w:tr>
      <w:tr w:rsidR="00415331" w:rsidRPr="00415331" w14:paraId="34627221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80E18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Tutorial &amp; Onboarding</w:t>
            </w:r>
          </w:p>
        </w:tc>
        <w:tc>
          <w:tcPr>
            <w:tcW w:w="0" w:type="auto"/>
            <w:vAlign w:val="center"/>
            <w:hideMark/>
          </w:tcPr>
          <w:p w14:paraId="68119FC9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94%</w:t>
            </w:r>
          </w:p>
        </w:tc>
        <w:tc>
          <w:tcPr>
            <w:tcW w:w="0" w:type="auto"/>
            <w:vAlign w:val="center"/>
            <w:hideMark/>
          </w:tcPr>
          <w:p w14:paraId="072BBF9C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Essential for new users</w:t>
            </w:r>
          </w:p>
        </w:tc>
      </w:tr>
      <w:tr w:rsidR="00415331" w:rsidRPr="00415331" w14:paraId="4E4F8113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12724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Auto-adjust Difficulty</w:t>
            </w:r>
          </w:p>
        </w:tc>
        <w:tc>
          <w:tcPr>
            <w:tcW w:w="0" w:type="auto"/>
            <w:vAlign w:val="center"/>
            <w:hideMark/>
          </w:tcPr>
          <w:p w14:paraId="70077108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88%</w:t>
            </w:r>
          </w:p>
        </w:tc>
        <w:tc>
          <w:tcPr>
            <w:tcW w:w="0" w:type="auto"/>
            <w:vAlign w:val="center"/>
            <w:hideMark/>
          </w:tcPr>
          <w:p w14:paraId="688841C1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Adaptive difficulty recommended</w:t>
            </w:r>
          </w:p>
        </w:tc>
      </w:tr>
      <w:tr w:rsidR="00415331" w:rsidRPr="00415331" w14:paraId="2106763D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78852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Visual Hit Indicators</w:t>
            </w:r>
          </w:p>
        </w:tc>
        <w:tc>
          <w:tcPr>
            <w:tcW w:w="0" w:type="auto"/>
            <w:vAlign w:val="center"/>
            <w:hideMark/>
          </w:tcPr>
          <w:p w14:paraId="30D5AA80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84%</w:t>
            </w:r>
          </w:p>
        </w:tc>
        <w:tc>
          <w:tcPr>
            <w:tcW w:w="0" w:type="auto"/>
            <w:vAlign w:val="center"/>
            <w:hideMark/>
          </w:tcPr>
          <w:p w14:paraId="0FFABBE2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Add clear timing markers and success feedback</w:t>
            </w:r>
          </w:p>
        </w:tc>
      </w:tr>
      <w:tr w:rsidR="00415331" w:rsidRPr="00415331" w14:paraId="5E2ABAC1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2D14A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Customizable Controls</w:t>
            </w:r>
          </w:p>
        </w:tc>
        <w:tc>
          <w:tcPr>
            <w:tcW w:w="0" w:type="auto"/>
            <w:vAlign w:val="center"/>
            <w:hideMark/>
          </w:tcPr>
          <w:p w14:paraId="7153B02A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68%</w:t>
            </w:r>
          </w:p>
        </w:tc>
        <w:tc>
          <w:tcPr>
            <w:tcW w:w="0" w:type="auto"/>
            <w:vAlign w:val="center"/>
            <w:hideMark/>
          </w:tcPr>
          <w:p w14:paraId="329A2283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Allow simple remapping options</w:t>
            </w:r>
          </w:p>
        </w:tc>
      </w:tr>
      <w:tr w:rsidR="00415331" w:rsidRPr="00415331" w14:paraId="3A405024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B5CAD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Social Sharing</w:t>
            </w:r>
          </w:p>
        </w:tc>
        <w:tc>
          <w:tcPr>
            <w:tcW w:w="0" w:type="auto"/>
            <w:vAlign w:val="center"/>
            <w:hideMark/>
          </w:tcPr>
          <w:p w14:paraId="6E2F152A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46%</w:t>
            </w:r>
          </w:p>
        </w:tc>
        <w:tc>
          <w:tcPr>
            <w:tcW w:w="0" w:type="auto"/>
            <w:vAlign w:val="center"/>
            <w:hideMark/>
          </w:tcPr>
          <w:p w14:paraId="1F4BCE91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Keep optional, not mandatory</w:t>
            </w:r>
          </w:p>
        </w:tc>
      </w:tr>
      <w:tr w:rsidR="00415331" w:rsidRPr="00415331" w14:paraId="6F1E3E93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F4926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Online Battle Mode</w:t>
            </w:r>
          </w:p>
        </w:tc>
        <w:tc>
          <w:tcPr>
            <w:tcW w:w="0" w:type="auto"/>
            <w:vAlign w:val="center"/>
            <w:hideMark/>
          </w:tcPr>
          <w:p w14:paraId="0CB60901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28%</w:t>
            </w:r>
          </w:p>
        </w:tc>
        <w:tc>
          <w:tcPr>
            <w:tcW w:w="0" w:type="auto"/>
            <w:vAlign w:val="center"/>
            <w:hideMark/>
          </w:tcPr>
          <w:p w14:paraId="3E8428CE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Low relevance for this segment</w:t>
            </w:r>
          </w:p>
        </w:tc>
      </w:tr>
      <w:tr w:rsidR="00415331" w:rsidRPr="00415331" w14:paraId="4B24DC55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38223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Achievements / Rewards</w:t>
            </w:r>
          </w:p>
        </w:tc>
        <w:tc>
          <w:tcPr>
            <w:tcW w:w="0" w:type="auto"/>
            <w:vAlign w:val="center"/>
            <w:hideMark/>
          </w:tcPr>
          <w:p w14:paraId="7CB478EA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78%</w:t>
            </w:r>
          </w:p>
        </w:tc>
        <w:tc>
          <w:tcPr>
            <w:tcW w:w="0" w:type="auto"/>
            <w:vAlign w:val="center"/>
            <w:hideMark/>
          </w:tcPr>
          <w:p w14:paraId="328FA11E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Gamified progression (titles, skins) highly valued</w:t>
            </w:r>
          </w:p>
        </w:tc>
      </w:tr>
    </w:tbl>
    <w:p w14:paraId="237ADEFB" w14:textId="77777777" w:rsidR="00415331" w:rsidRDefault="00415331" w:rsidP="00415331">
      <w:pPr>
        <w:ind w:left="360"/>
        <w:jc w:val="both"/>
        <w:rPr>
          <w:rFonts w:ascii="Times New Roman" w:hAnsi="Times New Roman"/>
          <w:color w:val="000000"/>
          <w:lang w:val="en-US" w:eastAsia="zh-C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2844"/>
        <w:gridCol w:w="2606"/>
      </w:tblGrid>
      <w:tr w:rsidR="00415331" w:rsidRPr="00415331" w14:paraId="48888020" w14:textId="77777777" w:rsidTr="004153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0F642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094142C" w14:textId="474E1533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 xml:space="preserve">Core / Specific User Group </w:t>
            </w:r>
          </w:p>
        </w:tc>
        <w:tc>
          <w:tcPr>
            <w:tcW w:w="0" w:type="auto"/>
            <w:vAlign w:val="center"/>
            <w:hideMark/>
          </w:tcPr>
          <w:p w14:paraId="0BD6BFCB" w14:textId="70D8A2E2" w:rsidR="00415331" w:rsidRPr="00415331" w:rsidRDefault="00415331" w:rsidP="00415331">
            <w:pPr>
              <w:jc w:val="both"/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b/>
                <w:bCs/>
                <w:color w:val="000000"/>
                <w:lang w:val="en-US" w:eastAsia="zh-CN"/>
              </w:rPr>
              <w:t xml:space="preserve">General User Group </w:t>
            </w:r>
          </w:p>
        </w:tc>
      </w:tr>
      <w:tr w:rsidR="00415331" w:rsidRPr="00415331" w14:paraId="4633FFE7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81A00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46FA4BB0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18–24</w:t>
            </w:r>
          </w:p>
        </w:tc>
        <w:tc>
          <w:tcPr>
            <w:tcW w:w="0" w:type="auto"/>
            <w:vAlign w:val="center"/>
            <w:hideMark/>
          </w:tcPr>
          <w:p w14:paraId="0B36890A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16–30</w:t>
            </w:r>
          </w:p>
        </w:tc>
      </w:tr>
      <w:tr w:rsidR="00415331" w:rsidRPr="00415331" w14:paraId="3C6C9FEF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D0E65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Platform Preference</w:t>
            </w:r>
          </w:p>
        </w:tc>
        <w:tc>
          <w:tcPr>
            <w:tcW w:w="0" w:type="auto"/>
            <w:vAlign w:val="center"/>
            <w:hideMark/>
          </w:tcPr>
          <w:p w14:paraId="484E0B7D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PC (60%)</w:t>
            </w:r>
          </w:p>
        </w:tc>
        <w:tc>
          <w:tcPr>
            <w:tcW w:w="0" w:type="auto"/>
            <w:vAlign w:val="center"/>
            <w:hideMark/>
          </w:tcPr>
          <w:p w14:paraId="751B893B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Mobile (58%)</w:t>
            </w:r>
          </w:p>
        </w:tc>
      </w:tr>
      <w:tr w:rsidR="00415331" w:rsidRPr="00415331" w14:paraId="7CD71948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6546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Visual Style</w:t>
            </w:r>
          </w:p>
        </w:tc>
        <w:tc>
          <w:tcPr>
            <w:tcW w:w="0" w:type="auto"/>
            <w:vAlign w:val="center"/>
            <w:hideMark/>
          </w:tcPr>
          <w:p w14:paraId="7779F2E9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Rich, animated (60%)</w:t>
            </w:r>
          </w:p>
        </w:tc>
        <w:tc>
          <w:tcPr>
            <w:tcW w:w="0" w:type="auto"/>
            <w:vAlign w:val="center"/>
            <w:hideMark/>
          </w:tcPr>
          <w:p w14:paraId="1C68D599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Minimalist, clean (62%)</w:t>
            </w:r>
          </w:p>
        </w:tc>
      </w:tr>
      <w:tr w:rsidR="00415331" w:rsidRPr="00415331" w14:paraId="45D5D27B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E307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Gameplay Expectation</w:t>
            </w:r>
          </w:p>
        </w:tc>
        <w:tc>
          <w:tcPr>
            <w:tcW w:w="0" w:type="auto"/>
            <w:vAlign w:val="center"/>
            <w:hideMark/>
          </w:tcPr>
          <w:p w14:paraId="749F77C1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High precision, challenge</w:t>
            </w:r>
          </w:p>
        </w:tc>
        <w:tc>
          <w:tcPr>
            <w:tcW w:w="0" w:type="auto"/>
            <w:vAlign w:val="center"/>
            <w:hideMark/>
          </w:tcPr>
          <w:p w14:paraId="24C21CC1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Relaxed, casual experience</w:t>
            </w:r>
          </w:p>
        </w:tc>
      </w:tr>
      <w:tr w:rsidR="00415331" w:rsidRPr="00415331" w14:paraId="70F6ABEC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A5A1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Customization Demand</w:t>
            </w:r>
          </w:p>
        </w:tc>
        <w:tc>
          <w:tcPr>
            <w:tcW w:w="0" w:type="auto"/>
            <w:vAlign w:val="center"/>
            <w:hideMark/>
          </w:tcPr>
          <w:p w14:paraId="7BF6EF5F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Very high (60%+ want editor)</w:t>
            </w:r>
          </w:p>
        </w:tc>
        <w:tc>
          <w:tcPr>
            <w:tcW w:w="0" w:type="auto"/>
            <w:vAlign w:val="center"/>
            <w:hideMark/>
          </w:tcPr>
          <w:p w14:paraId="4B4A0034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Low (prefer auto features)</w:t>
            </w:r>
          </w:p>
        </w:tc>
      </w:tr>
      <w:tr w:rsidR="00415331" w:rsidRPr="00415331" w14:paraId="6BB59F91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E5F31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Feature Priority</w:t>
            </w:r>
          </w:p>
        </w:tc>
        <w:tc>
          <w:tcPr>
            <w:tcW w:w="0" w:type="auto"/>
            <w:vAlign w:val="center"/>
            <w:hideMark/>
          </w:tcPr>
          <w:p w14:paraId="0806A85B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Editor, online battle</w:t>
            </w:r>
          </w:p>
        </w:tc>
        <w:tc>
          <w:tcPr>
            <w:tcW w:w="0" w:type="auto"/>
            <w:vAlign w:val="center"/>
            <w:hideMark/>
          </w:tcPr>
          <w:p w14:paraId="02755E77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Tutorial, offline mode</w:t>
            </w:r>
          </w:p>
        </w:tc>
      </w:tr>
      <w:tr w:rsidR="00415331" w:rsidRPr="00415331" w14:paraId="43E03941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7818E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Motivation</w:t>
            </w:r>
          </w:p>
        </w:tc>
        <w:tc>
          <w:tcPr>
            <w:tcW w:w="0" w:type="auto"/>
            <w:vAlign w:val="center"/>
            <w:hideMark/>
          </w:tcPr>
          <w:p w14:paraId="67F1E326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Competition, mastery</w:t>
            </w:r>
          </w:p>
        </w:tc>
        <w:tc>
          <w:tcPr>
            <w:tcW w:w="0" w:type="auto"/>
            <w:vAlign w:val="center"/>
            <w:hideMark/>
          </w:tcPr>
          <w:p w14:paraId="45A41C58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Relaxation, entertainment</w:t>
            </w:r>
          </w:p>
        </w:tc>
      </w:tr>
      <w:tr w:rsidR="00415331" w:rsidRPr="00415331" w14:paraId="7A4D38AA" w14:textId="77777777" w:rsidTr="004153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151ED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Session Length</w:t>
            </w:r>
          </w:p>
        </w:tc>
        <w:tc>
          <w:tcPr>
            <w:tcW w:w="0" w:type="auto"/>
            <w:vAlign w:val="center"/>
            <w:hideMark/>
          </w:tcPr>
          <w:p w14:paraId="29B0A660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20–40 minutes</w:t>
            </w:r>
          </w:p>
        </w:tc>
        <w:tc>
          <w:tcPr>
            <w:tcW w:w="0" w:type="auto"/>
            <w:vAlign w:val="center"/>
            <w:hideMark/>
          </w:tcPr>
          <w:p w14:paraId="78EB69F8" w14:textId="77777777" w:rsidR="00415331" w:rsidRPr="00415331" w:rsidRDefault="00415331" w:rsidP="00415331">
            <w:pPr>
              <w:ind w:left="360"/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  <w:r w:rsidRPr="00415331">
              <w:rPr>
                <w:rFonts w:ascii="Times New Roman" w:hAnsi="Times New Roman"/>
                <w:color w:val="000000"/>
                <w:lang w:val="en-US" w:eastAsia="zh-CN"/>
              </w:rPr>
              <w:t>10–20 minutes</w:t>
            </w:r>
          </w:p>
        </w:tc>
      </w:tr>
    </w:tbl>
    <w:p w14:paraId="23FB3471" w14:textId="77777777" w:rsidR="00415331" w:rsidRDefault="00415331" w:rsidP="00415331">
      <w:pPr>
        <w:ind w:left="360"/>
        <w:jc w:val="both"/>
        <w:rPr>
          <w:rFonts w:ascii="Times New Roman" w:hAnsi="Times New Roman"/>
          <w:color w:val="000000"/>
          <w:lang w:val="en-US" w:eastAsia="zh-CN"/>
        </w:rPr>
      </w:pPr>
    </w:p>
    <w:p w14:paraId="1EA6456F" w14:textId="65FE4110" w:rsidR="006B6F96" w:rsidRPr="006B6F96" w:rsidRDefault="00DD036D" w:rsidP="006B6F96">
      <w:pPr>
        <w:ind w:left="360"/>
        <w:jc w:val="both"/>
        <w:rPr>
          <w:rFonts w:ascii="Times New Roman" w:hAnsi="Times New Roman"/>
          <w:b/>
          <w:bCs/>
          <w:color w:val="000000"/>
          <w:lang w:val="en-US" w:eastAsia="zh-CN"/>
        </w:rPr>
      </w:pPr>
      <w:r>
        <w:rPr>
          <w:rFonts w:ascii="Times New Roman" w:hAnsi="Times New Roman" w:hint="eastAsia"/>
          <w:b/>
          <w:bCs/>
          <w:color w:val="000000"/>
          <w:lang w:val="en-US" w:eastAsia="zh-CN"/>
        </w:rPr>
        <w:t xml:space="preserve">B. </w:t>
      </w:r>
      <w:r w:rsidR="006B6F96" w:rsidRPr="006B6F96">
        <w:rPr>
          <w:rFonts w:ascii="Times New Roman" w:hAnsi="Times New Roman"/>
          <w:b/>
          <w:bCs/>
          <w:color w:val="000000"/>
          <w:lang w:val="en-US" w:eastAsia="zh-CN"/>
        </w:rPr>
        <w:t>Analysis Summary</w:t>
      </w:r>
    </w:p>
    <w:p w14:paraId="6BC27675" w14:textId="77777777" w:rsidR="006B6F96" w:rsidRPr="006B6F96" w:rsidRDefault="006B6F96" w:rsidP="006B6F96">
      <w:pPr>
        <w:numPr>
          <w:ilvl w:val="0"/>
          <w:numId w:val="36"/>
        </w:numPr>
        <w:jc w:val="both"/>
        <w:rPr>
          <w:rFonts w:ascii="Times New Roman" w:hAnsi="Times New Roman"/>
          <w:color w:val="000000"/>
          <w:lang w:val="en-US" w:eastAsia="zh-CN"/>
        </w:rPr>
      </w:pPr>
      <w:r w:rsidRPr="006B6F96">
        <w:rPr>
          <w:rFonts w:ascii="Times New Roman" w:hAnsi="Times New Roman"/>
          <w:b/>
          <w:bCs/>
          <w:color w:val="000000"/>
          <w:lang w:val="en-US" w:eastAsia="zh-CN"/>
        </w:rPr>
        <w:t>Market Segmentation:</w:t>
      </w:r>
    </w:p>
    <w:p w14:paraId="1E475D1E" w14:textId="77777777" w:rsidR="006B6F96" w:rsidRPr="006B6F96" w:rsidRDefault="006B6F96" w:rsidP="006B6F96">
      <w:pPr>
        <w:numPr>
          <w:ilvl w:val="1"/>
          <w:numId w:val="36"/>
        </w:numPr>
        <w:jc w:val="both"/>
        <w:rPr>
          <w:rFonts w:ascii="Times New Roman" w:hAnsi="Times New Roman"/>
          <w:color w:val="000000"/>
          <w:lang w:val="en-US" w:eastAsia="zh-CN"/>
        </w:rPr>
      </w:pPr>
      <w:r w:rsidRPr="006B6F96">
        <w:rPr>
          <w:rFonts w:ascii="Times New Roman" w:hAnsi="Times New Roman"/>
          <w:color w:val="000000"/>
          <w:lang w:val="en-US" w:eastAsia="zh-CN"/>
        </w:rPr>
        <w:t>Core users = High-skill, competitive, customization-driven.</w:t>
      </w:r>
    </w:p>
    <w:p w14:paraId="32CC100E" w14:textId="77777777" w:rsidR="006B6F96" w:rsidRPr="006B6F96" w:rsidRDefault="006B6F96" w:rsidP="006B6F96">
      <w:pPr>
        <w:numPr>
          <w:ilvl w:val="1"/>
          <w:numId w:val="36"/>
        </w:numPr>
        <w:jc w:val="both"/>
        <w:rPr>
          <w:rFonts w:ascii="Times New Roman" w:hAnsi="Times New Roman"/>
          <w:color w:val="000000"/>
          <w:lang w:val="en-US" w:eastAsia="zh-CN"/>
        </w:rPr>
      </w:pPr>
      <w:r w:rsidRPr="006B6F96">
        <w:rPr>
          <w:rFonts w:ascii="Times New Roman" w:hAnsi="Times New Roman"/>
          <w:color w:val="000000"/>
          <w:lang w:val="en-US" w:eastAsia="zh-CN"/>
        </w:rPr>
        <w:t>General users = Low-entry, relaxation-focused, prefer simplicity.</w:t>
      </w:r>
    </w:p>
    <w:p w14:paraId="5990BFDA" w14:textId="77777777" w:rsidR="006B6F96" w:rsidRPr="006B6F96" w:rsidRDefault="006B6F96" w:rsidP="006B6F96">
      <w:pPr>
        <w:numPr>
          <w:ilvl w:val="0"/>
          <w:numId w:val="36"/>
        </w:numPr>
        <w:jc w:val="both"/>
        <w:rPr>
          <w:rFonts w:ascii="Times New Roman" w:hAnsi="Times New Roman"/>
          <w:color w:val="000000"/>
          <w:lang w:val="en-US" w:eastAsia="zh-CN"/>
        </w:rPr>
      </w:pPr>
      <w:r w:rsidRPr="006B6F96">
        <w:rPr>
          <w:rFonts w:ascii="Times New Roman" w:hAnsi="Times New Roman"/>
          <w:b/>
          <w:bCs/>
          <w:color w:val="000000"/>
          <w:lang w:val="en-US" w:eastAsia="zh-CN"/>
        </w:rPr>
        <w:t>Design Implication:</w:t>
      </w:r>
    </w:p>
    <w:p w14:paraId="211CF513" w14:textId="77777777" w:rsidR="006B6F96" w:rsidRPr="006B6F96" w:rsidRDefault="006B6F96" w:rsidP="006B6F96">
      <w:pPr>
        <w:numPr>
          <w:ilvl w:val="1"/>
          <w:numId w:val="36"/>
        </w:numPr>
        <w:jc w:val="both"/>
        <w:rPr>
          <w:rFonts w:ascii="Times New Roman" w:hAnsi="Times New Roman"/>
          <w:color w:val="000000"/>
          <w:lang w:val="en-US" w:eastAsia="zh-CN"/>
        </w:rPr>
      </w:pPr>
      <w:r w:rsidRPr="006B6F96">
        <w:rPr>
          <w:rFonts w:ascii="Times New Roman" w:hAnsi="Times New Roman"/>
          <w:color w:val="000000"/>
          <w:lang w:val="en-US" w:eastAsia="zh-CN"/>
        </w:rPr>
        <w:t xml:space="preserve">The system must support </w:t>
      </w:r>
      <w:r w:rsidRPr="006B6F96">
        <w:rPr>
          <w:rFonts w:ascii="Times New Roman" w:hAnsi="Times New Roman"/>
          <w:b/>
          <w:bCs/>
          <w:color w:val="000000"/>
          <w:lang w:val="en-US" w:eastAsia="zh-CN"/>
        </w:rPr>
        <w:t>dual-mode UX</w:t>
      </w:r>
      <w:r w:rsidRPr="006B6F96">
        <w:rPr>
          <w:rFonts w:ascii="Times New Roman" w:hAnsi="Times New Roman"/>
          <w:color w:val="000000"/>
          <w:lang w:val="en-US" w:eastAsia="zh-CN"/>
        </w:rPr>
        <w:t>:</w:t>
      </w:r>
    </w:p>
    <w:p w14:paraId="6EF29C70" w14:textId="77777777" w:rsidR="006B6F96" w:rsidRPr="006B6F96" w:rsidRDefault="006B6F96" w:rsidP="006B6F96">
      <w:pPr>
        <w:numPr>
          <w:ilvl w:val="2"/>
          <w:numId w:val="36"/>
        </w:numPr>
        <w:jc w:val="both"/>
        <w:rPr>
          <w:rFonts w:ascii="Times New Roman" w:hAnsi="Times New Roman"/>
          <w:color w:val="000000"/>
          <w:lang w:val="en-US" w:eastAsia="zh-CN"/>
        </w:rPr>
      </w:pPr>
      <w:r w:rsidRPr="006B6F96">
        <w:rPr>
          <w:rFonts w:ascii="Times New Roman" w:hAnsi="Times New Roman"/>
          <w:i/>
          <w:iCs/>
          <w:color w:val="000000"/>
          <w:lang w:val="en-US" w:eastAsia="zh-CN"/>
        </w:rPr>
        <w:t>“Casual Mode”</w:t>
      </w:r>
      <w:r w:rsidRPr="006B6F96">
        <w:rPr>
          <w:rFonts w:ascii="Times New Roman" w:hAnsi="Times New Roman"/>
          <w:color w:val="000000"/>
          <w:lang w:val="en-US" w:eastAsia="zh-CN"/>
        </w:rPr>
        <w:t xml:space="preserve"> – simplified interface, auto-calibration, tutorial-first flow.</w:t>
      </w:r>
    </w:p>
    <w:p w14:paraId="6C6859EA" w14:textId="77777777" w:rsidR="006B6F96" w:rsidRPr="006B6F96" w:rsidRDefault="006B6F96" w:rsidP="006B6F96">
      <w:pPr>
        <w:numPr>
          <w:ilvl w:val="2"/>
          <w:numId w:val="36"/>
        </w:numPr>
        <w:jc w:val="both"/>
        <w:rPr>
          <w:rFonts w:ascii="Times New Roman" w:hAnsi="Times New Roman"/>
          <w:color w:val="000000"/>
          <w:lang w:val="en-US" w:eastAsia="zh-CN"/>
        </w:rPr>
      </w:pPr>
      <w:r w:rsidRPr="006B6F96">
        <w:rPr>
          <w:rFonts w:ascii="Times New Roman" w:hAnsi="Times New Roman"/>
          <w:i/>
          <w:iCs/>
          <w:color w:val="000000"/>
          <w:lang w:val="en-US" w:eastAsia="zh-CN"/>
        </w:rPr>
        <w:t>“Expert Mode”</w:t>
      </w:r>
      <w:r w:rsidRPr="006B6F96">
        <w:rPr>
          <w:rFonts w:ascii="Times New Roman" w:hAnsi="Times New Roman"/>
          <w:color w:val="000000"/>
          <w:lang w:val="en-US" w:eastAsia="zh-CN"/>
        </w:rPr>
        <w:t xml:space="preserve"> – manual calibration, visual editor, leaderboard competition.</w:t>
      </w:r>
    </w:p>
    <w:p w14:paraId="7A4E4F21" w14:textId="77777777" w:rsidR="006B6F96" w:rsidRPr="006B6F96" w:rsidRDefault="006B6F96" w:rsidP="006B6F96">
      <w:pPr>
        <w:numPr>
          <w:ilvl w:val="0"/>
          <w:numId w:val="36"/>
        </w:numPr>
        <w:jc w:val="both"/>
        <w:rPr>
          <w:rFonts w:ascii="Times New Roman" w:hAnsi="Times New Roman"/>
          <w:color w:val="000000"/>
          <w:lang w:val="en-US" w:eastAsia="zh-CN"/>
        </w:rPr>
      </w:pPr>
      <w:r w:rsidRPr="006B6F96">
        <w:rPr>
          <w:rFonts w:ascii="Times New Roman" w:hAnsi="Times New Roman"/>
          <w:b/>
          <w:bCs/>
          <w:color w:val="000000"/>
          <w:lang w:val="en-US" w:eastAsia="zh-CN"/>
        </w:rPr>
        <w:t>Accessibility Expansion:</w:t>
      </w:r>
    </w:p>
    <w:p w14:paraId="293E9F33" w14:textId="77777777" w:rsidR="006B6F96" w:rsidRPr="006B6F96" w:rsidRDefault="006B6F96" w:rsidP="006B6F96">
      <w:pPr>
        <w:numPr>
          <w:ilvl w:val="1"/>
          <w:numId w:val="36"/>
        </w:numPr>
        <w:jc w:val="both"/>
        <w:rPr>
          <w:rFonts w:ascii="Times New Roman" w:hAnsi="Times New Roman"/>
          <w:color w:val="000000"/>
          <w:lang w:val="en-US" w:eastAsia="zh-CN"/>
        </w:rPr>
      </w:pPr>
      <w:r w:rsidRPr="006B6F96">
        <w:rPr>
          <w:rFonts w:ascii="Times New Roman" w:hAnsi="Times New Roman"/>
          <w:color w:val="000000"/>
          <w:lang w:val="en-US" w:eastAsia="zh-CN"/>
        </w:rPr>
        <w:t>General users prefer mobile usability, shorter loading times, and minimal setup steps.</w:t>
      </w:r>
    </w:p>
    <w:p w14:paraId="626E24E4" w14:textId="77777777" w:rsidR="006B6F96" w:rsidRPr="006B6F96" w:rsidRDefault="006B6F96" w:rsidP="006B6F96">
      <w:pPr>
        <w:numPr>
          <w:ilvl w:val="1"/>
          <w:numId w:val="36"/>
        </w:numPr>
        <w:jc w:val="both"/>
        <w:rPr>
          <w:rFonts w:ascii="Times New Roman" w:hAnsi="Times New Roman"/>
          <w:color w:val="000000"/>
          <w:lang w:val="en-US" w:eastAsia="zh-CN"/>
        </w:rPr>
      </w:pPr>
      <w:r w:rsidRPr="006B6F96">
        <w:rPr>
          <w:rFonts w:ascii="Times New Roman" w:hAnsi="Times New Roman"/>
          <w:color w:val="000000"/>
          <w:lang w:val="en-US" w:eastAsia="zh-CN"/>
        </w:rPr>
        <w:lastRenderedPageBreak/>
        <w:t>Tutorial and adaptive difficulty should bridge the gap between general and expert players.</w:t>
      </w:r>
    </w:p>
    <w:p w14:paraId="368A35F7" w14:textId="77777777" w:rsidR="006B6F96" w:rsidRPr="006B6F96" w:rsidRDefault="006B6F96" w:rsidP="006B6F96">
      <w:pPr>
        <w:numPr>
          <w:ilvl w:val="0"/>
          <w:numId w:val="36"/>
        </w:numPr>
        <w:jc w:val="both"/>
        <w:rPr>
          <w:rFonts w:ascii="Times New Roman" w:hAnsi="Times New Roman"/>
          <w:color w:val="000000"/>
          <w:lang w:val="en-US" w:eastAsia="zh-CN"/>
        </w:rPr>
      </w:pPr>
      <w:r w:rsidRPr="006B6F96">
        <w:rPr>
          <w:rFonts w:ascii="Times New Roman" w:hAnsi="Times New Roman"/>
          <w:b/>
          <w:bCs/>
          <w:color w:val="000000"/>
          <w:lang w:val="en-US" w:eastAsia="zh-CN"/>
        </w:rPr>
        <w:t>Strategic Impact:</w:t>
      </w:r>
    </w:p>
    <w:p w14:paraId="6F451739" w14:textId="77777777" w:rsidR="006B6F96" w:rsidRPr="006B6F96" w:rsidRDefault="006B6F96" w:rsidP="006B6F96">
      <w:pPr>
        <w:numPr>
          <w:ilvl w:val="1"/>
          <w:numId w:val="36"/>
        </w:numPr>
        <w:jc w:val="both"/>
        <w:rPr>
          <w:rFonts w:ascii="Times New Roman" w:hAnsi="Times New Roman"/>
          <w:color w:val="000000"/>
          <w:lang w:val="en-US" w:eastAsia="zh-CN"/>
        </w:rPr>
      </w:pPr>
      <w:r w:rsidRPr="006B6F96">
        <w:rPr>
          <w:rFonts w:ascii="Times New Roman" w:hAnsi="Times New Roman"/>
          <w:color w:val="000000"/>
          <w:lang w:val="en-US" w:eastAsia="zh-CN"/>
        </w:rPr>
        <w:t>Introducing a beginner-friendly layer broadens adoption.</w:t>
      </w:r>
    </w:p>
    <w:p w14:paraId="4898E562" w14:textId="77777777" w:rsidR="006B6F96" w:rsidRPr="006B6F96" w:rsidRDefault="006B6F96" w:rsidP="006B6F96">
      <w:pPr>
        <w:numPr>
          <w:ilvl w:val="1"/>
          <w:numId w:val="36"/>
        </w:numPr>
        <w:jc w:val="both"/>
        <w:rPr>
          <w:rFonts w:ascii="Times New Roman" w:hAnsi="Times New Roman"/>
          <w:color w:val="000000"/>
          <w:lang w:val="en-US" w:eastAsia="zh-CN"/>
        </w:rPr>
      </w:pPr>
      <w:r w:rsidRPr="006B6F96">
        <w:rPr>
          <w:rFonts w:ascii="Times New Roman" w:hAnsi="Times New Roman"/>
          <w:color w:val="000000"/>
          <w:lang w:val="en-US" w:eastAsia="zh-CN"/>
        </w:rPr>
        <w:t>Encouraging conversion from casual to advanced players increases long-term engagement</w:t>
      </w:r>
    </w:p>
    <w:p w14:paraId="022B370B" w14:textId="77777777" w:rsidR="006B6F96" w:rsidRPr="00415331" w:rsidRDefault="006B6F96" w:rsidP="00415331">
      <w:pPr>
        <w:ind w:left="360"/>
        <w:jc w:val="both"/>
        <w:rPr>
          <w:rFonts w:ascii="Times New Roman" w:hAnsi="Times New Roman"/>
          <w:color w:val="000000"/>
          <w:lang w:val="en-US" w:eastAsia="zh-CN"/>
        </w:rPr>
      </w:pPr>
    </w:p>
    <w:p w14:paraId="5B10C57F" w14:textId="77777777" w:rsidR="00371929" w:rsidRPr="001E0E93" w:rsidRDefault="00E42F1B" w:rsidP="0059209D">
      <w:pPr>
        <w:pStyle w:val="10"/>
        <w:jc w:val="both"/>
        <w:rPr>
          <w:rFonts w:ascii="Times New Roman" w:hAnsi="Times New Roman" w:cs="Times New Roman"/>
          <w:color w:val="000000"/>
        </w:rPr>
      </w:pPr>
      <w:bookmarkStart w:id="16" w:name="_Toc211780858"/>
      <w:r w:rsidRPr="001E0E93">
        <w:rPr>
          <w:rFonts w:ascii="Times New Roman" w:hAnsi="Times New Roman" w:cs="Times New Roman"/>
          <w:color w:val="000000"/>
        </w:rPr>
        <w:t>General Constraints</w:t>
      </w:r>
      <w:bookmarkEnd w:id="16"/>
    </w:p>
    <w:p w14:paraId="2D757AFF" w14:textId="77777777" w:rsidR="009418B7" w:rsidRPr="001E0E93" w:rsidRDefault="009418B7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17" w:name="_Toc211780859"/>
      <w:r w:rsidRPr="001E0E93">
        <w:rPr>
          <w:rFonts w:ascii="Times New Roman" w:hAnsi="Times New Roman" w:cs="Times New Roman"/>
          <w:color w:val="000000"/>
        </w:rPr>
        <w:t>Software Constraints</w:t>
      </w:r>
      <w:bookmarkEnd w:id="17"/>
    </w:p>
    <w:p w14:paraId="306A507D" w14:textId="77777777" w:rsidR="00FC40D5" w:rsidRPr="00FC40D5" w:rsidRDefault="00FC40D5" w:rsidP="00FC40D5">
      <w:pPr>
        <w:ind w:left="360"/>
        <w:jc w:val="both"/>
        <w:rPr>
          <w:rFonts w:ascii="Times New Roman" w:hAnsi="Times New Roman"/>
          <w:color w:val="000000"/>
          <w:lang w:val="en-US"/>
        </w:rPr>
      </w:pPr>
      <w:r w:rsidRPr="00FC40D5">
        <w:rPr>
          <w:rFonts w:ascii="Times New Roman" w:hAnsi="Times New Roman"/>
          <w:color w:val="000000"/>
          <w:lang w:val="en-US"/>
        </w:rPr>
        <w:t xml:space="preserve">The software is implemented in </w:t>
      </w:r>
      <w:r w:rsidRPr="00FC40D5">
        <w:rPr>
          <w:rFonts w:ascii="Times New Roman" w:hAnsi="Times New Roman"/>
          <w:b/>
          <w:bCs/>
          <w:color w:val="000000"/>
          <w:lang w:val="en-US"/>
        </w:rPr>
        <w:t>Java SE 17</w:t>
      </w:r>
      <w:r w:rsidRPr="00FC40D5">
        <w:rPr>
          <w:rFonts w:ascii="Times New Roman" w:hAnsi="Times New Roman"/>
          <w:color w:val="000000"/>
          <w:lang w:val="en-US"/>
        </w:rPr>
        <w:t xml:space="preserve">, built using the </w:t>
      </w:r>
      <w:r w:rsidRPr="00FC40D5">
        <w:rPr>
          <w:rFonts w:ascii="Times New Roman" w:hAnsi="Times New Roman"/>
          <w:b/>
          <w:bCs/>
          <w:color w:val="000000"/>
          <w:lang w:val="en-US"/>
        </w:rPr>
        <w:t>Maven framework</w:t>
      </w:r>
      <w:r w:rsidRPr="00FC40D5">
        <w:rPr>
          <w:rFonts w:ascii="Times New Roman" w:hAnsi="Times New Roman"/>
          <w:color w:val="000000"/>
          <w:lang w:val="en-US"/>
        </w:rPr>
        <w:t>.</w:t>
      </w:r>
      <w:r w:rsidRPr="00FC40D5">
        <w:rPr>
          <w:rFonts w:ascii="Times New Roman" w:hAnsi="Times New Roman"/>
          <w:color w:val="000000"/>
          <w:lang w:val="en-US"/>
        </w:rPr>
        <w:br/>
        <w:t xml:space="preserve">It is a </w:t>
      </w:r>
      <w:r w:rsidRPr="00FC40D5">
        <w:rPr>
          <w:rFonts w:ascii="Times New Roman" w:hAnsi="Times New Roman"/>
          <w:b/>
          <w:bCs/>
          <w:color w:val="000000"/>
          <w:lang w:val="en-US"/>
        </w:rPr>
        <w:t>desktop rhythm music application</w:t>
      </w:r>
      <w:r w:rsidRPr="00FC40D5">
        <w:rPr>
          <w:rFonts w:ascii="Times New Roman" w:hAnsi="Times New Roman"/>
          <w:color w:val="000000"/>
          <w:lang w:val="en-US"/>
        </w:rPr>
        <w:t xml:space="preserve"> developed with </w:t>
      </w:r>
      <w:r w:rsidRPr="00FC40D5">
        <w:rPr>
          <w:rFonts w:ascii="Times New Roman" w:hAnsi="Times New Roman"/>
          <w:b/>
          <w:bCs/>
          <w:color w:val="000000"/>
          <w:lang w:val="en-US"/>
        </w:rPr>
        <w:t>JavaFX and AWT/Swing</w:t>
      </w:r>
      <w:r w:rsidRPr="00FC40D5">
        <w:rPr>
          <w:rFonts w:ascii="Times New Roman" w:hAnsi="Times New Roman"/>
          <w:color w:val="000000"/>
          <w:lang w:val="en-US"/>
        </w:rPr>
        <w:t xml:space="preserve"> for GUI rendering.</w:t>
      </w:r>
    </w:p>
    <w:p w14:paraId="799EA64C" w14:textId="77777777" w:rsidR="00FC40D5" w:rsidRPr="00FC40D5" w:rsidRDefault="00FC40D5" w:rsidP="00FC40D5">
      <w:pPr>
        <w:numPr>
          <w:ilvl w:val="0"/>
          <w:numId w:val="37"/>
        </w:numPr>
        <w:jc w:val="both"/>
        <w:rPr>
          <w:rFonts w:ascii="Times New Roman" w:hAnsi="Times New Roman"/>
          <w:color w:val="000000"/>
          <w:lang w:val="en-US"/>
        </w:rPr>
      </w:pPr>
      <w:r w:rsidRPr="00FC40D5">
        <w:rPr>
          <w:rFonts w:ascii="Times New Roman" w:hAnsi="Times New Roman"/>
          <w:b/>
          <w:bCs/>
          <w:color w:val="000000"/>
          <w:lang w:val="en-US"/>
        </w:rPr>
        <w:t>Build Tool:</w:t>
      </w:r>
      <w:r w:rsidRPr="00FC40D5">
        <w:rPr>
          <w:rFonts w:ascii="Times New Roman" w:hAnsi="Times New Roman"/>
          <w:color w:val="000000"/>
          <w:lang w:val="en-US"/>
        </w:rPr>
        <w:t xml:space="preserve"> Apache Maven</w:t>
      </w:r>
    </w:p>
    <w:p w14:paraId="565E981C" w14:textId="77777777" w:rsidR="00FC40D5" w:rsidRPr="00FC40D5" w:rsidRDefault="00FC40D5" w:rsidP="00FC40D5">
      <w:pPr>
        <w:numPr>
          <w:ilvl w:val="0"/>
          <w:numId w:val="37"/>
        </w:numPr>
        <w:jc w:val="both"/>
        <w:rPr>
          <w:rFonts w:ascii="Times New Roman" w:hAnsi="Times New Roman"/>
          <w:color w:val="000000"/>
          <w:lang w:val="en-US"/>
        </w:rPr>
      </w:pPr>
      <w:r w:rsidRPr="00FC40D5">
        <w:rPr>
          <w:rFonts w:ascii="Times New Roman" w:hAnsi="Times New Roman"/>
          <w:b/>
          <w:bCs/>
          <w:color w:val="000000"/>
          <w:lang w:val="en-US"/>
        </w:rPr>
        <w:t>Primary Language:</w:t>
      </w:r>
      <w:r w:rsidRPr="00FC40D5">
        <w:rPr>
          <w:rFonts w:ascii="Times New Roman" w:hAnsi="Times New Roman"/>
          <w:color w:val="000000"/>
          <w:lang w:val="en-US"/>
        </w:rPr>
        <w:t xml:space="preserve"> Java</w:t>
      </w:r>
    </w:p>
    <w:p w14:paraId="05FE5699" w14:textId="77777777" w:rsidR="00FC40D5" w:rsidRPr="00FC40D5" w:rsidRDefault="00FC40D5" w:rsidP="00FC40D5">
      <w:pPr>
        <w:numPr>
          <w:ilvl w:val="0"/>
          <w:numId w:val="37"/>
        </w:numPr>
        <w:jc w:val="both"/>
        <w:rPr>
          <w:rFonts w:ascii="Times New Roman" w:hAnsi="Times New Roman"/>
          <w:color w:val="000000"/>
          <w:lang w:val="en-US"/>
        </w:rPr>
      </w:pPr>
      <w:r w:rsidRPr="00FC40D5">
        <w:rPr>
          <w:rFonts w:ascii="Times New Roman" w:hAnsi="Times New Roman"/>
          <w:b/>
          <w:bCs/>
          <w:color w:val="000000"/>
          <w:lang w:val="en-US"/>
        </w:rPr>
        <w:t>Entry Point:</w:t>
      </w:r>
      <w:r w:rsidRPr="00FC40D5">
        <w:rPr>
          <w:rFonts w:ascii="Times New Roman" w:hAnsi="Times New Roman"/>
          <w:color w:val="000000"/>
          <w:lang w:val="en-US"/>
        </w:rPr>
        <w:t xml:space="preserve"> MusicDance.java</w:t>
      </w:r>
    </w:p>
    <w:p w14:paraId="094CD8B1" w14:textId="77777777" w:rsidR="00FC40D5" w:rsidRPr="00FC40D5" w:rsidRDefault="00FC40D5" w:rsidP="00FC40D5">
      <w:pPr>
        <w:numPr>
          <w:ilvl w:val="0"/>
          <w:numId w:val="37"/>
        </w:numPr>
        <w:jc w:val="both"/>
        <w:rPr>
          <w:rFonts w:ascii="Times New Roman" w:hAnsi="Times New Roman"/>
          <w:color w:val="000000"/>
          <w:lang w:val="en-US"/>
        </w:rPr>
      </w:pPr>
      <w:r w:rsidRPr="00FC40D5">
        <w:rPr>
          <w:rFonts w:ascii="Times New Roman" w:hAnsi="Times New Roman"/>
          <w:b/>
          <w:bCs/>
          <w:color w:val="000000"/>
          <w:lang w:val="en-US"/>
        </w:rPr>
        <w:t>Core Packages:</w:t>
      </w:r>
      <w:r w:rsidRPr="00FC40D5">
        <w:rPr>
          <w:rFonts w:ascii="Times New Roman" w:hAnsi="Times New Roman"/>
          <w:color w:val="000000"/>
          <w:lang w:val="en-US"/>
        </w:rPr>
        <w:t xml:space="preserve"> core, editor, entity, event, </w:t>
      </w:r>
      <w:proofErr w:type="spellStart"/>
      <w:r w:rsidRPr="00FC40D5">
        <w:rPr>
          <w:rFonts w:ascii="Times New Roman" w:hAnsi="Times New Roman"/>
          <w:color w:val="000000"/>
          <w:lang w:val="en-US"/>
        </w:rPr>
        <w:t>enums</w:t>
      </w:r>
      <w:proofErr w:type="spellEnd"/>
    </w:p>
    <w:p w14:paraId="6421BF1D" w14:textId="77777777" w:rsidR="00FC40D5" w:rsidRPr="00FC40D5" w:rsidRDefault="00FC40D5" w:rsidP="00FC40D5">
      <w:pPr>
        <w:numPr>
          <w:ilvl w:val="0"/>
          <w:numId w:val="37"/>
        </w:numPr>
        <w:jc w:val="both"/>
        <w:rPr>
          <w:rFonts w:ascii="Times New Roman" w:hAnsi="Times New Roman"/>
          <w:color w:val="000000"/>
          <w:lang w:val="en-US"/>
        </w:rPr>
      </w:pPr>
      <w:r w:rsidRPr="00FC40D5">
        <w:rPr>
          <w:rFonts w:ascii="Times New Roman" w:hAnsi="Times New Roman"/>
          <w:b/>
          <w:bCs/>
          <w:color w:val="000000"/>
          <w:lang w:val="en-US"/>
        </w:rPr>
        <w:t>Resource Folder:</w:t>
      </w:r>
      <w:r w:rsidRPr="00FC40D5">
        <w:rPr>
          <w:rFonts w:ascii="Times New Roman" w:hAnsi="Times New Roman"/>
          <w:color w:val="000000"/>
          <w:lang w:val="en-US"/>
        </w:rPr>
        <w:t xml:space="preserve"> res/ contains PNG, WAV, and CSV files used for </w:t>
      </w:r>
      <w:proofErr w:type="spellStart"/>
      <w:r w:rsidRPr="00FC40D5">
        <w:rPr>
          <w:rFonts w:ascii="Times New Roman" w:hAnsi="Times New Roman"/>
          <w:color w:val="000000"/>
          <w:lang w:val="en-US"/>
        </w:rPr>
        <w:t>beatmaps</w:t>
      </w:r>
      <w:proofErr w:type="spellEnd"/>
      <w:r w:rsidRPr="00FC40D5">
        <w:rPr>
          <w:rFonts w:ascii="Times New Roman" w:hAnsi="Times New Roman"/>
          <w:color w:val="000000"/>
          <w:lang w:val="en-US"/>
        </w:rPr>
        <w:t>, images, and background music.</w:t>
      </w:r>
    </w:p>
    <w:p w14:paraId="7DAD99F1" w14:textId="77777777" w:rsidR="00FC40D5" w:rsidRPr="00FC40D5" w:rsidRDefault="00FC40D5" w:rsidP="00FC40D5">
      <w:pPr>
        <w:numPr>
          <w:ilvl w:val="0"/>
          <w:numId w:val="37"/>
        </w:numPr>
        <w:jc w:val="both"/>
        <w:rPr>
          <w:rFonts w:ascii="Times New Roman" w:hAnsi="Times New Roman"/>
          <w:color w:val="000000"/>
          <w:lang w:val="en-US"/>
        </w:rPr>
      </w:pPr>
      <w:r w:rsidRPr="00FC40D5">
        <w:rPr>
          <w:rFonts w:ascii="Times New Roman" w:hAnsi="Times New Roman"/>
          <w:b/>
          <w:bCs/>
          <w:color w:val="000000"/>
          <w:lang w:val="en-US"/>
        </w:rPr>
        <w:t>Platform Compatibility:</w:t>
      </w:r>
      <w:r w:rsidRPr="00FC40D5">
        <w:rPr>
          <w:rFonts w:ascii="Times New Roman" w:hAnsi="Times New Roman"/>
          <w:color w:val="000000"/>
          <w:lang w:val="en-US"/>
        </w:rPr>
        <w:t xml:space="preserve"> Windows 10/11, Linux, macOS (JVM 17+)</w:t>
      </w:r>
    </w:p>
    <w:p w14:paraId="0EFC44A8" w14:textId="26C6E4F2" w:rsidR="00BA27F8" w:rsidRPr="00FC40D5" w:rsidRDefault="00FC40D5" w:rsidP="00FC40D5">
      <w:pPr>
        <w:numPr>
          <w:ilvl w:val="0"/>
          <w:numId w:val="37"/>
        </w:numPr>
        <w:jc w:val="both"/>
        <w:rPr>
          <w:rFonts w:ascii="Times New Roman" w:hAnsi="Times New Roman"/>
          <w:color w:val="000000"/>
          <w:lang w:val="en-US"/>
        </w:rPr>
      </w:pPr>
      <w:r w:rsidRPr="00FC40D5">
        <w:rPr>
          <w:rFonts w:ascii="Times New Roman" w:hAnsi="Times New Roman"/>
          <w:b/>
          <w:bCs/>
          <w:color w:val="000000"/>
          <w:lang w:val="en-US"/>
        </w:rPr>
        <w:t>Minimum Requirements:</w:t>
      </w:r>
      <w:r w:rsidRPr="00FC40D5">
        <w:rPr>
          <w:rFonts w:ascii="Times New Roman" w:hAnsi="Times New Roman"/>
          <w:color w:val="000000"/>
          <w:lang w:val="en-US"/>
        </w:rPr>
        <w:t xml:space="preserve"> 4 GB RAM, 1080p display, Java Runtime Environment (JRE 17+).</w:t>
      </w:r>
    </w:p>
    <w:p w14:paraId="0FF3C75C" w14:textId="77777777" w:rsidR="009579BE" w:rsidRPr="001E0E93" w:rsidRDefault="00E42F1B" w:rsidP="0059209D">
      <w:pPr>
        <w:pStyle w:val="10"/>
        <w:jc w:val="both"/>
        <w:rPr>
          <w:rFonts w:ascii="Times New Roman" w:hAnsi="Times New Roman" w:cs="Times New Roman"/>
          <w:color w:val="000000"/>
        </w:rPr>
      </w:pPr>
      <w:bookmarkStart w:id="18" w:name="_Toc211780860"/>
      <w:r w:rsidRPr="001E0E93">
        <w:rPr>
          <w:rFonts w:ascii="Times New Roman" w:hAnsi="Times New Roman" w:cs="Times New Roman"/>
          <w:color w:val="000000"/>
        </w:rPr>
        <w:t xml:space="preserve">Assumptions and </w:t>
      </w:r>
      <w:r w:rsidR="00AB7A08" w:rsidRPr="001E0E93">
        <w:rPr>
          <w:rFonts w:ascii="Times New Roman" w:hAnsi="Times New Roman" w:cs="Times New Roman"/>
          <w:color w:val="000000"/>
        </w:rPr>
        <w:t>Dependencies</w:t>
      </w:r>
      <w:bookmarkEnd w:id="18"/>
    </w:p>
    <w:p w14:paraId="05B7B5A2" w14:textId="21CC8F86" w:rsidR="00FC40D5" w:rsidRPr="00FC40D5" w:rsidRDefault="00FC40D5" w:rsidP="00FC40D5">
      <w:pPr>
        <w:jc w:val="both"/>
        <w:rPr>
          <w:rFonts w:ascii="Times New Roman" w:hAnsi="Times New Roman"/>
          <w:color w:val="000000"/>
          <w:lang w:eastAsia="zh-CN"/>
        </w:rPr>
      </w:pPr>
      <w:r w:rsidRPr="00FC40D5">
        <w:rPr>
          <w:rFonts w:ascii="Times New Roman" w:hAnsi="Times New Roman"/>
          <w:color w:val="000000"/>
        </w:rPr>
        <w:t>Programming Framework: Java SE 17 using Maven for dependency management.</w:t>
      </w:r>
    </w:p>
    <w:p w14:paraId="1FD83C4A" w14:textId="3FAAC0C7" w:rsidR="00FC40D5" w:rsidRPr="00FC40D5" w:rsidRDefault="00FC40D5" w:rsidP="00FC40D5">
      <w:pPr>
        <w:jc w:val="both"/>
        <w:rPr>
          <w:rFonts w:ascii="Times New Roman" w:hAnsi="Times New Roman"/>
          <w:color w:val="000000"/>
          <w:lang w:eastAsia="zh-CN"/>
        </w:rPr>
      </w:pPr>
      <w:r w:rsidRPr="00FC40D5">
        <w:rPr>
          <w:rFonts w:ascii="Times New Roman" w:hAnsi="Times New Roman"/>
          <w:color w:val="000000"/>
        </w:rPr>
        <w:t>Graphics &amp; UI: JavaFX + AWT for rendering and user interaction.</w:t>
      </w:r>
    </w:p>
    <w:p w14:paraId="67886E28" w14:textId="14B25582" w:rsidR="00FC40D5" w:rsidRPr="00512851" w:rsidRDefault="00FC40D5" w:rsidP="00FC40D5">
      <w:pPr>
        <w:jc w:val="both"/>
        <w:rPr>
          <w:rFonts w:ascii="Times New Roman" w:hAnsi="Times New Roman"/>
          <w:color w:val="000000"/>
          <w:lang w:eastAsia="zh-CN"/>
        </w:rPr>
      </w:pPr>
      <w:r w:rsidRPr="00FC40D5">
        <w:rPr>
          <w:rFonts w:ascii="Times New Roman" w:hAnsi="Times New Roman"/>
          <w:color w:val="000000"/>
        </w:rPr>
        <w:t xml:space="preserve">Data Serialization: CSV format for </w:t>
      </w:r>
      <w:proofErr w:type="spellStart"/>
      <w:r w:rsidRPr="00FC40D5">
        <w:rPr>
          <w:rFonts w:ascii="Times New Roman" w:hAnsi="Times New Roman"/>
          <w:color w:val="000000"/>
        </w:rPr>
        <w:t>beatmaps</w:t>
      </w:r>
      <w:proofErr w:type="spellEnd"/>
      <w:r w:rsidRPr="00FC40D5">
        <w:rPr>
          <w:rFonts w:ascii="Times New Roman" w:hAnsi="Times New Roman"/>
          <w:color w:val="000000"/>
        </w:rPr>
        <w:t xml:space="preserve"> and timing data (e.g., level1.csv, test1.csv).</w:t>
      </w:r>
    </w:p>
    <w:p w14:paraId="54350EB7" w14:textId="18870D15" w:rsidR="00FC40D5" w:rsidRPr="00FC40D5" w:rsidRDefault="00FC40D5" w:rsidP="00FC40D5">
      <w:pPr>
        <w:jc w:val="both"/>
        <w:rPr>
          <w:rFonts w:ascii="Times New Roman" w:hAnsi="Times New Roman"/>
          <w:color w:val="000000"/>
          <w:lang w:eastAsia="zh-CN"/>
        </w:rPr>
      </w:pPr>
      <w:r w:rsidRPr="00FC40D5">
        <w:rPr>
          <w:rFonts w:ascii="Times New Roman" w:hAnsi="Times New Roman"/>
          <w:color w:val="000000"/>
        </w:rPr>
        <w:t>Audio Processing: Java Sound API (</w:t>
      </w:r>
      <w:proofErr w:type="spellStart"/>
      <w:proofErr w:type="gramStart"/>
      <w:r w:rsidRPr="00FC40D5">
        <w:rPr>
          <w:rFonts w:ascii="Times New Roman" w:hAnsi="Times New Roman"/>
          <w:color w:val="000000"/>
        </w:rPr>
        <w:t>javax.sound</w:t>
      </w:r>
      <w:proofErr w:type="gramEnd"/>
      <w:r w:rsidRPr="00FC40D5">
        <w:rPr>
          <w:rFonts w:ascii="Times New Roman" w:hAnsi="Times New Roman"/>
          <w:color w:val="000000"/>
        </w:rPr>
        <w:t>.sampled</w:t>
      </w:r>
      <w:proofErr w:type="spellEnd"/>
      <w:r w:rsidRPr="00FC40D5">
        <w:rPr>
          <w:rFonts w:ascii="Times New Roman" w:hAnsi="Times New Roman"/>
          <w:color w:val="000000"/>
        </w:rPr>
        <w:t>) for WAV playback.</w:t>
      </w:r>
    </w:p>
    <w:p w14:paraId="2F027D1E" w14:textId="100DA298" w:rsidR="00FC40D5" w:rsidRPr="00FC40D5" w:rsidRDefault="00FC40D5" w:rsidP="00FC40D5">
      <w:pPr>
        <w:jc w:val="both"/>
        <w:rPr>
          <w:rFonts w:ascii="Times New Roman" w:hAnsi="Times New Roman"/>
          <w:color w:val="000000"/>
          <w:lang w:eastAsia="zh-CN"/>
        </w:rPr>
      </w:pPr>
      <w:r w:rsidRPr="00FC40D5">
        <w:rPr>
          <w:rFonts w:ascii="Times New Roman" w:hAnsi="Times New Roman"/>
          <w:color w:val="000000"/>
        </w:rPr>
        <w:t>Font &amp; Image Dependencies: FSO8BITR.TTF, arrow.png, background.png, etc. stored under /res.</w:t>
      </w:r>
    </w:p>
    <w:p w14:paraId="1633D550" w14:textId="19D9F62E" w:rsidR="009579BE" w:rsidRPr="001E0E93" w:rsidRDefault="00FC40D5" w:rsidP="00FC40D5">
      <w:pPr>
        <w:jc w:val="both"/>
        <w:rPr>
          <w:rFonts w:ascii="Times New Roman" w:hAnsi="Times New Roman"/>
          <w:color w:val="000000"/>
        </w:rPr>
      </w:pPr>
      <w:r w:rsidRPr="00FC40D5">
        <w:rPr>
          <w:rFonts w:ascii="Times New Roman" w:hAnsi="Times New Roman"/>
          <w:color w:val="000000"/>
        </w:rPr>
        <w:t>Build Automation: pom.xml defines compilation and packaging stages.</w:t>
      </w:r>
    </w:p>
    <w:p w14:paraId="5D8B1D13" w14:textId="77777777" w:rsidR="009579BE" w:rsidRPr="001E0E93" w:rsidRDefault="00174421" w:rsidP="0059209D">
      <w:pPr>
        <w:pStyle w:val="10"/>
        <w:jc w:val="both"/>
        <w:rPr>
          <w:rFonts w:ascii="Times New Roman" w:hAnsi="Times New Roman" w:cs="Times New Roman"/>
          <w:color w:val="000000"/>
        </w:rPr>
      </w:pPr>
      <w:bookmarkStart w:id="19" w:name="_Toc211780861"/>
      <w:r w:rsidRPr="001E0E93">
        <w:rPr>
          <w:rFonts w:ascii="Times New Roman" w:hAnsi="Times New Roman" w:cs="Times New Roman"/>
          <w:color w:val="000000"/>
        </w:rPr>
        <w:t xml:space="preserve">Functional </w:t>
      </w:r>
      <w:r w:rsidR="00E42F1B" w:rsidRPr="001E0E93">
        <w:rPr>
          <w:rFonts w:ascii="Times New Roman" w:hAnsi="Times New Roman" w:cs="Times New Roman"/>
          <w:color w:val="000000"/>
        </w:rPr>
        <w:t>Requirements Master List</w:t>
      </w:r>
      <w:bookmarkEnd w:id="19"/>
    </w:p>
    <w:p w14:paraId="3CE758E4" w14:textId="77777777" w:rsidR="009579BE" w:rsidRPr="001E0E93" w:rsidRDefault="009579BE" w:rsidP="0059209D">
      <w:pPr>
        <w:jc w:val="both"/>
        <w:rPr>
          <w:rFonts w:ascii="Times New Roman" w:hAnsi="Times New Roman"/>
          <w:color w:val="000000"/>
        </w:rPr>
      </w:pPr>
      <w:r w:rsidRPr="001E0E93">
        <w:rPr>
          <w:rFonts w:ascii="Times New Roman" w:hAnsi="Times New Roman"/>
          <w:color w:val="000000"/>
        </w:rPr>
        <w:t>Th</w:t>
      </w:r>
      <w:r w:rsidR="00E42F1B" w:rsidRPr="001E0E93">
        <w:rPr>
          <w:rFonts w:ascii="Times New Roman" w:hAnsi="Times New Roman"/>
          <w:color w:val="000000"/>
        </w:rPr>
        <w:t xml:space="preserve">is section lists the </w:t>
      </w:r>
      <w:r w:rsidR="00512466" w:rsidRPr="001E0E93">
        <w:rPr>
          <w:rFonts w:ascii="Times New Roman" w:hAnsi="Times New Roman"/>
          <w:color w:val="000000"/>
        </w:rPr>
        <w:t xml:space="preserve">functional </w:t>
      </w:r>
      <w:r w:rsidR="00E42F1B" w:rsidRPr="001E0E93">
        <w:rPr>
          <w:rFonts w:ascii="Times New Roman" w:hAnsi="Times New Roman"/>
          <w:color w:val="000000"/>
        </w:rPr>
        <w:t xml:space="preserve">requirements in summary form. Each of these </w:t>
      </w:r>
      <w:r w:rsidR="00CE23FC" w:rsidRPr="001E0E93">
        <w:rPr>
          <w:rFonts w:ascii="Times New Roman" w:hAnsi="Times New Roman"/>
          <w:color w:val="000000"/>
        </w:rPr>
        <w:t xml:space="preserve">will be </w:t>
      </w:r>
      <w:r w:rsidR="00512466" w:rsidRPr="001E0E93">
        <w:rPr>
          <w:rFonts w:ascii="Times New Roman" w:hAnsi="Times New Roman"/>
          <w:color w:val="000000"/>
        </w:rPr>
        <w:t>fur</w:t>
      </w:r>
      <w:r w:rsidR="00E42F1B" w:rsidRPr="001E0E93">
        <w:rPr>
          <w:rFonts w:ascii="Times New Roman" w:hAnsi="Times New Roman"/>
          <w:color w:val="000000"/>
        </w:rPr>
        <w:t>ther defined in subsequent sub-sections</w:t>
      </w:r>
      <w:r w:rsidR="00F43DAB" w:rsidRPr="001E0E93">
        <w:rPr>
          <w:rFonts w:ascii="Times New Roman" w:hAnsi="Times New Roman"/>
          <w:color w:val="000000"/>
        </w:rPr>
        <w:t>.</w:t>
      </w:r>
    </w:p>
    <w:p w14:paraId="1249E764" w14:textId="77777777" w:rsidR="00F43DAB" w:rsidRPr="001E0E93" w:rsidRDefault="00F43DAB" w:rsidP="0059209D">
      <w:pPr>
        <w:jc w:val="both"/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20"/>
        <w:gridCol w:w="5177"/>
      </w:tblGrid>
      <w:tr w:rsidR="00367F48" w:rsidRPr="001E0E93" w14:paraId="6BD57682" w14:textId="77777777" w:rsidTr="00EE5D0D">
        <w:tc>
          <w:tcPr>
            <w:tcW w:w="1548" w:type="dxa"/>
            <w:shd w:val="clear" w:color="auto" w:fill="auto"/>
          </w:tcPr>
          <w:p w14:paraId="383EA286" w14:textId="77777777" w:rsidR="00F43DAB" w:rsidRPr="001E0E93" w:rsidRDefault="00F43DAB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Req. ID</w:t>
            </w:r>
          </w:p>
        </w:tc>
        <w:tc>
          <w:tcPr>
            <w:tcW w:w="2520" w:type="dxa"/>
            <w:shd w:val="clear" w:color="auto" w:fill="auto"/>
          </w:tcPr>
          <w:p w14:paraId="55EDB530" w14:textId="77777777" w:rsidR="00F43DAB" w:rsidRPr="001E0E93" w:rsidRDefault="00F43DAB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Requirement Name</w:t>
            </w:r>
          </w:p>
        </w:tc>
        <w:tc>
          <w:tcPr>
            <w:tcW w:w="5177" w:type="dxa"/>
            <w:shd w:val="clear" w:color="auto" w:fill="auto"/>
          </w:tcPr>
          <w:p w14:paraId="1B4CC95B" w14:textId="77777777" w:rsidR="00F43DAB" w:rsidRPr="001E0E93" w:rsidRDefault="00F43DAB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Requirement Description</w:t>
            </w:r>
          </w:p>
        </w:tc>
      </w:tr>
      <w:tr w:rsidR="00367F48" w:rsidRPr="001E0E93" w14:paraId="3DB6B909" w14:textId="77777777" w:rsidTr="00EE5D0D">
        <w:tc>
          <w:tcPr>
            <w:tcW w:w="1548" w:type="dxa"/>
            <w:shd w:val="clear" w:color="auto" w:fill="auto"/>
          </w:tcPr>
          <w:p w14:paraId="773039E2" w14:textId="77777777" w:rsidR="00F43DAB" w:rsidRPr="001E0E93" w:rsidRDefault="00F43DAB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REQ-1.1</w:t>
            </w:r>
          </w:p>
        </w:tc>
        <w:tc>
          <w:tcPr>
            <w:tcW w:w="2520" w:type="dxa"/>
            <w:shd w:val="clear" w:color="auto" w:fill="auto"/>
          </w:tcPr>
          <w:p w14:paraId="1029793B" w14:textId="1EBE86F8" w:rsidR="00F43DAB" w:rsidRPr="001E0E93" w:rsidRDefault="00067E11" w:rsidP="00067E11">
            <w:pPr>
              <w:jc w:val="center"/>
              <w:rPr>
                <w:rFonts w:ascii="Times New Roman" w:hAnsi="Times New Roman"/>
                <w:color w:val="000000"/>
              </w:rPr>
            </w:pPr>
            <w:proofErr w:type="spellStart"/>
            <w:r w:rsidRPr="00067E11">
              <w:rPr>
                <w:rFonts w:ascii="Times New Roman" w:hAnsi="Times New Roman"/>
                <w:color w:val="000000"/>
              </w:rPr>
              <w:t>Beatmap</w:t>
            </w:r>
            <w:proofErr w:type="spellEnd"/>
            <w:r w:rsidRPr="00067E11">
              <w:rPr>
                <w:rFonts w:ascii="Times New Roman" w:hAnsi="Times New Roman"/>
                <w:color w:val="000000"/>
              </w:rPr>
              <w:t xml:space="preserve"> Loading &amp; Validation</w:t>
            </w:r>
          </w:p>
        </w:tc>
        <w:tc>
          <w:tcPr>
            <w:tcW w:w="5177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1"/>
            </w:tblGrid>
            <w:tr w:rsidR="00067E11" w:rsidRPr="00067E11" w14:paraId="4000438B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BE0631" w14:textId="77777777" w:rsidR="00067E11" w:rsidRPr="00067E11" w:rsidRDefault="00067E11" w:rsidP="00067E11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067E11">
                    <w:rPr>
                      <w:rFonts w:ascii="Times New Roman" w:hAnsi="Times New Roman"/>
                      <w:color w:val="000000"/>
                    </w:rPr>
                    <w:t>The system reads CSV files from /res (e.g., level1.csv) and parses timing, note type, and lane data.</w:t>
                  </w:r>
                </w:p>
              </w:tc>
            </w:tr>
          </w:tbl>
          <w:p w14:paraId="652BF8BF" w14:textId="77777777" w:rsidR="00067E11" w:rsidRPr="00067E11" w:rsidRDefault="00067E11" w:rsidP="00067E11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7E11" w:rsidRPr="00067E11" w14:paraId="1049BDC5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F29BA4" w14:textId="77777777" w:rsidR="00067E11" w:rsidRPr="00067E11" w:rsidRDefault="00067E11" w:rsidP="00067E11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14:paraId="221C9617" w14:textId="77777777" w:rsidR="00F43DAB" w:rsidRPr="00067E11" w:rsidRDefault="00F43DAB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367F48" w:rsidRPr="00EA0F7A" w14:paraId="2F48D818" w14:textId="77777777" w:rsidTr="00EE5D0D">
        <w:tc>
          <w:tcPr>
            <w:tcW w:w="1548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7"/>
            </w:tblGrid>
            <w:tr w:rsidR="00067E11" w:rsidRPr="00067E11" w14:paraId="4081DFD2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E0B4B8" w14:textId="77777777" w:rsidR="00067E11" w:rsidRPr="00067E11" w:rsidRDefault="00067E11" w:rsidP="00EA0F7A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067E11">
                    <w:rPr>
                      <w:rFonts w:ascii="Times New Roman" w:hAnsi="Times New Roman"/>
                      <w:color w:val="000000"/>
                    </w:rPr>
                    <w:t>REQ-1.2</w:t>
                  </w:r>
                </w:p>
              </w:tc>
            </w:tr>
          </w:tbl>
          <w:p w14:paraId="5174411F" w14:textId="77777777" w:rsidR="00067E11" w:rsidRPr="00067E11" w:rsidRDefault="00067E11" w:rsidP="00EA0F7A">
            <w:pPr>
              <w:jc w:val="both"/>
              <w:rPr>
                <w:rFonts w:ascii="Times New Roman" w:hAnsi="Times New Roman"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7E11" w:rsidRPr="00067E11" w14:paraId="52334FFA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F32730" w14:textId="77777777" w:rsidR="00067E11" w:rsidRPr="00067E11" w:rsidRDefault="00067E11" w:rsidP="00EA0F7A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14:paraId="25E56F74" w14:textId="77777777" w:rsidR="00F43DAB" w:rsidRPr="001E0E93" w:rsidRDefault="00F43DAB" w:rsidP="00EA0F7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1"/>
            </w:tblGrid>
            <w:tr w:rsidR="00067E11" w:rsidRPr="00067E11" w14:paraId="69AF20E1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965105" w14:textId="77777777" w:rsidR="00067E11" w:rsidRPr="00067E11" w:rsidRDefault="00067E11" w:rsidP="00EA0F7A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067E11">
                    <w:rPr>
                      <w:rFonts w:ascii="Times New Roman" w:hAnsi="Times New Roman"/>
                      <w:color w:val="000000"/>
                    </w:rPr>
                    <w:lastRenderedPageBreak/>
                    <w:t>Audio Synchronization</w:t>
                  </w:r>
                </w:p>
              </w:tc>
            </w:tr>
          </w:tbl>
          <w:p w14:paraId="7E8D3F6F" w14:textId="77777777" w:rsidR="00067E11" w:rsidRPr="00067E11" w:rsidRDefault="00067E11" w:rsidP="00EA0F7A">
            <w:pPr>
              <w:jc w:val="both"/>
              <w:rPr>
                <w:rFonts w:ascii="Times New Roman" w:hAnsi="Times New Roman"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7E11" w:rsidRPr="00067E11" w14:paraId="029943EE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C79484" w14:textId="77777777" w:rsidR="00067E11" w:rsidRPr="00067E11" w:rsidRDefault="00067E11" w:rsidP="00EA0F7A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14:paraId="6DF17F2B" w14:textId="77777777" w:rsidR="00F43DAB" w:rsidRPr="001E0E93" w:rsidRDefault="00F43DAB" w:rsidP="00EA0F7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177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1"/>
            </w:tblGrid>
            <w:tr w:rsidR="00067E11" w:rsidRPr="00067E11" w14:paraId="0A9C1B09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8B106" w14:textId="77777777" w:rsidR="00067E11" w:rsidRPr="00067E11" w:rsidRDefault="00067E11" w:rsidP="00EA0F7A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067E11">
                    <w:rPr>
                      <w:rFonts w:ascii="Times New Roman" w:hAnsi="Times New Roman"/>
                      <w:color w:val="000000"/>
                    </w:rPr>
                    <w:lastRenderedPageBreak/>
                    <w:t xml:space="preserve">The playback of .wav files (e.g., track1.wav) is synchronized with timing data from CSV </w:t>
                  </w:r>
                  <w:proofErr w:type="spellStart"/>
                  <w:r w:rsidRPr="00067E11">
                    <w:rPr>
                      <w:rFonts w:ascii="Times New Roman" w:hAnsi="Times New Roman"/>
                      <w:color w:val="000000"/>
                    </w:rPr>
                    <w:t>beatmaps</w:t>
                  </w:r>
                  <w:proofErr w:type="spellEnd"/>
                  <w:r w:rsidRPr="00067E11">
                    <w:rPr>
                      <w:rFonts w:ascii="Times New Roman" w:hAnsi="Times New Roman"/>
                      <w:color w:val="000000"/>
                    </w:rPr>
                    <w:t>.</w:t>
                  </w:r>
                </w:p>
              </w:tc>
            </w:tr>
          </w:tbl>
          <w:p w14:paraId="21C5D24E" w14:textId="77777777" w:rsidR="00067E11" w:rsidRPr="00067E11" w:rsidRDefault="00067E11" w:rsidP="00EA0F7A">
            <w:pPr>
              <w:jc w:val="both"/>
              <w:rPr>
                <w:rFonts w:ascii="Times New Roman" w:hAnsi="Times New Roman"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7E11" w:rsidRPr="00067E11" w14:paraId="5542FA9D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21D05B" w14:textId="77777777" w:rsidR="00067E11" w:rsidRPr="00067E11" w:rsidRDefault="00067E11" w:rsidP="00EA0F7A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14:paraId="64A88024" w14:textId="77777777" w:rsidR="00F43DAB" w:rsidRPr="00067E11" w:rsidRDefault="00F43DAB" w:rsidP="00EA0F7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11018" w:rsidRPr="00EA0F7A" w14:paraId="14DA0DBC" w14:textId="77777777" w:rsidTr="00EE5D0D">
        <w:tc>
          <w:tcPr>
            <w:tcW w:w="1548" w:type="dxa"/>
            <w:shd w:val="clear" w:color="auto" w:fill="auto"/>
          </w:tcPr>
          <w:p w14:paraId="5F13BFB9" w14:textId="14891C4E" w:rsidR="00911018" w:rsidRPr="00EA0F7A" w:rsidRDefault="00911018" w:rsidP="00EA0F7A">
            <w:pPr>
              <w:jc w:val="both"/>
              <w:rPr>
                <w:rFonts w:ascii="Times New Roman" w:hAnsi="Times New Roman"/>
                <w:color w:val="000000"/>
              </w:rPr>
            </w:pPr>
            <w:r w:rsidRPr="00EA0F7A">
              <w:rPr>
                <w:rFonts w:ascii="Times New Roman" w:hAnsi="Times New Roman"/>
                <w:color w:val="000000"/>
              </w:rPr>
              <w:lastRenderedPageBreak/>
              <w:t>REQ-1.3</w:t>
            </w:r>
          </w:p>
        </w:tc>
        <w:tc>
          <w:tcPr>
            <w:tcW w:w="2520" w:type="dxa"/>
            <w:shd w:val="clear" w:color="auto" w:fill="auto"/>
          </w:tcPr>
          <w:p w14:paraId="13AF11D9" w14:textId="0F8527CC" w:rsidR="00911018" w:rsidRPr="00EA0F7A" w:rsidRDefault="00911018" w:rsidP="00EA0F7A">
            <w:pPr>
              <w:jc w:val="both"/>
              <w:rPr>
                <w:rFonts w:ascii="Times New Roman" w:hAnsi="Times New Roman"/>
                <w:color w:val="000000"/>
              </w:rPr>
            </w:pPr>
            <w:r w:rsidRPr="00EA0F7A">
              <w:rPr>
                <w:rFonts w:ascii="Times New Roman" w:hAnsi="Times New Roman"/>
                <w:color w:val="000000"/>
              </w:rPr>
              <w:t>Scoring and Judgment System</w:t>
            </w:r>
          </w:p>
        </w:tc>
        <w:tc>
          <w:tcPr>
            <w:tcW w:w="5177" w:type="dxa"/>
            <w:shd w:val="clear" w:color="auto" w:fill="auto"/>
          </w:tcPr>
          <w:p w14:paraId="3E4C6C0D" w14:textId="64DB65C7" w:rsidR="00911018" w:rsidRPr="00EA0F7A" w:rsidRDefault="00911018" w:rsidP="00EA0F7A">
            <w:pPr>
              <w:jc w:val="both"/>
              <w:rPr>
                <w:rFonts w:ascii="Times New Roman" w:hAnsi="Times New Roman"/>
                <w:color w:val="000000"/>
              </w:rPr>
            </w:pPr>
            <w:r w:rsidRPr="00EA0F7A">
              <w:rPr>
                <w:rFonts w:ascii="Times New Roman" w:hAnsi="Times New Roman"/>
                <w:color w:val="000000"/>
              </w:rPr>
              <w:t>Calculate timing accuracy and combo</w:t>
            </w:r>
          </w:p>
        </w:tc>
      </w:tr>
      <w:tr w:rsidR="00911018" w:rsidRPr="00EA0F7A" w14:paraId="0D83658A" w14:textId="77777777" w:rsidTr="00EE5D0D">
        <w:tc>
          <w:tcPr>
            <w:tcW w:w="1548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"/>
            </w:tblGrid>
            <w:tr w:rsidR="00911018" w:rsidRPr="00067E11" w14:paraId="4A0F6E66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"/>
                  </w:tblGrid>
                  <w:tr w:rsidR="00911018" w:rsidRPr="00067E11" w14:paraId="374ED817" w14:textId="77777777" w:rsidTr="00067E1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FF46E1" w14:textId="77777777" w:rsidR="00911018" w:rsidRPr="00067E11" w:rsidRDefault="00911018" w:rsidP="00EA0F7A">
                        <w:pPr>
                          <w:jc w:val="both"/>
                          <w:rPr>
                            <w:rFonts w:ascii="Times New Roman" w:hAnsi="Times New Roman"/>
                            <w:color w:val="000000"/>
                          </w:rPr>
                        </w:pPr>
                        <w:r w:rsidRPr="00067E11">
                          <w:rPr>
                            <w:rFonts w:ascii="Times New Roman" w:hAnsi="Times New Roman"/>
                            <w:color w:val="000000"/>
                          </w:rPr>
                          <w:t>REQ-2.1</w:t>
                        </w:r>
                      </w:p>
                    </w:tc>
                  </w:tr>
                </w:tbl>
                <w:p w14:paraId="66C4C697" w14:textId="77777777" w:rsidR="00911018" w:rsidRPr="00067E11" w:rsidRDefault="00911018" w:rsidP="00EA0F7A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11018" w:rsidRPr="00067E11" w14:paraId="6F46BEA1" w14:textId="77777777" w:rsidTr="00067E1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037FB3" w14:textId="77777777" w:rsidR="00911018" w:rsidRPr="00067E11" w:rsidRDefault="00911018" w:rsidP="00EA0F7A">
                        <w:pPr>
                          <w:jc w:val="both"/>
                          <w:rPr>
                            <w:rFonts w:ascii="Times New Roman" w:hAnsi="Times New Roman"/>
                            <w:color w:val="000000"/>
                          </w:rPr>
                        </w:pPr>
                      </w:p>
                    </w:tc>
                  </w:tr>
                </w:tbl>
                <w:p w14:paraId="5A1A9D3F" w14:textId="0572965E" w:rsidR="00911018" w:rsidRPr="00067E11" w:rsidRDefault="00911018" w:rsidP="00EA0F7A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14:paraId="4D0B2A34" w14:textId="77777777" w:rsidR="00911018" w:rsidRPr="00067E11" w:rsidRDefault="00911018" w:rsidP="00EA0F7A">
            <w:pPr>
              <w:jc w:val="both"/>
              <w:rPr>
                <w:rFonts w:ascii="Times New Roman" w:hAnsi="Times New Roman"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1018" w:rsidRPr="00067E11" w14:paraId="1250B66C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EDCFD" w14:textId="77777777" w:rsidR="00911018" w:rsidRPr="00067E11" w:rsidRDefault="00911018" w:rsidP="00EA0F7A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14:paraId="1896E398" w14:textId="77777777" w:rsidR="00911018" w:rsidRPr="001E0E93" w:rsidRDefault="00911018" w:rsidP="00EA0F7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1"/>
            </w:tblGrid>
            <w:tr w:rsidR="00911018" w:rsidRPr="00067E11" w14:paraId="12C02088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51"/>
                  </w:tblGrid>
                  <w:tr w:rsidR="00911018" w:rsidRPr="00067E11" w14:paraId="61B6886C" w14:textId="77777777" w:rsidTr="00067E1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941F090" w14:textId="77777777" w:rsidR="00911018" w:rsidRPr="00067E11" w:rsidRDefault="00911018" w:rsidP="00EA0F7A">
                        <w:pPr>
                          <w:jc w:val="both"/>
                          <w:rPr>
                            <w:rFonts w:ascii="Times New Roman" w:hAnsi="Times New Roman"/>
                            <w:color w:val="000000"/>
                          </w:rPr>
                        </w:pPr>
                        <w:proofErr w:type="spellStart"/>
                        <w:r w:rsidRPr="00067E11">
                          <w:rPr>
                            <w:rFonts w:ascii="Times New Roman" w:hAnsi="Times New Roman"/>
                            <w:color w:val="000000"/>
                          </w:rPr>
                          <w:t>Beatmap</w:t>
                        </w:r>
                        <w:proofErr w:type="spellEnd"/>
                        <w:r w:rsidRPr="00067E11">
                          <w:rPr>
                            <w:rFonts w:ascii="Times New Roman" w:hAnsi="Times New Roman"/>
                            <w:color w:val="000000"/>
                          </w:rPr>
                          <w:t xml:space="preserve"> Editor</w:t>
                        </w:r>
                      </w:p>
                    </w:tc>
                  </w:tr>
                </w:tbl>
                <w:p w14:paraId="329C7558" w14:textId="77777777" w:rsidR="00911018" w:rsidRPr="00067E11" w:rsidRDefault="00911018" w:rsidP="00EA0F7A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11018" w:rsidRPr="00067E11" w14:paraId="5BFEEF8F" w14:textId="77777777" w:rsidTr="00067E1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74E9034" w14:textId="77777777" w:rsidR="00911018" w:rsidRPr="00067E11" w:rsidRDefault="00911018" w:rsidP="00EA0F7A">
                        <w:pPr>
                          <w:jc w:val="both"/>
                          <w:rPr>
                            <w:rFonts w:ascii="Times New Roman" w:hAnsi="Times New Roman"/>
                            <w:color w:val="000000"/>
                          </w:rPr>
                        </w:pPr>
                      </w:p>
                    </w:tc>
                  </w:tr>
                </w:tbl>
                <w:p w14:paraId="16FD695F" w14:textId="045E1B17" w:rsidR="00911018" w:rsidRPr="00067E11" w:rsidRDefault="00911018" w:rsidP="00EA0F7A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14:paraId="6FACABAA" w14:textId="77777777" w:rsidR="00911018" w:rsidRPr="00067E11" w:rsidRDefault="00911018" w:rsidP="00EA0F7A">
            <w:pPr>
              <w:jc w:val="both"/>
              <w:rPr>
                <w:rFonts w:ascii="Times New Roman" w:hAnsi="Times New Roman"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1018" w:rsidRPr="00067E11" w14:paraId="68C28BD7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4283AE" w14:textId="77777777" w:rsidR="00911018" w:rsidRPr="00067E11" w:rsidRDefault="00911018" w:rsidP="00EA0F7A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14:paraId="6FA5EDA5" w14:textId="77777777" w:rsidR="00911018" w:rsidRPr="001E0E93" w:rsidRDefault="00911018" w:rsidP="00EA0F7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177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1"/>
            </w:tblGrid>
            <w:tr w:rsidR="00911018" w:rsidRPr="00067E11" w14:paraId="03C1CA8E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5DD504" w14:textId="77777777" w:rsidR="00911018" w:rsidRPr="00067E11" w:rsidRDefault="00911018" w:rsidP="00EA0F7A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067E11">
                    <w:rPr>
                      <w:rFonts w:ascii="Times New Roman" w:hAnsi="Times New Roman"/>
                      <w:color w:val="000000"/>
                    </w:rPr>
                    <w:t>Allows modification and saving of .csv rhythm files through in-app timeline interface.</w:t>
                  </w:r>
                </w:p>
              </w:tc>
            </w:tr>
          </w:tbl>
          <w:p w14:paraId="3C8463BB" w14:textId="77777777" w:rsidR="00911018" w:rsidRPr="00067E11" w:rsidRDefault="00911018" w:rsidP="00EA0F7A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1018" w:rsidRPr="00067E11" w14:paraId="27E13EB5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2D4FA" w14:textId="77777777" w:rsidR="00911018" w:rsidRPr="00067E11" w:rsidRDefault="00911018" w:rsidP="00EA0F7A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14:paraId="4B9AD252" w14:textId="77777777" w:rsidR="00911018" w:rsidRPr="00067E11" w:rsidRDefault="00911018" w:rsidP="00EA0F7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11018" w:rsidRPr="00EA0F7A" w14:paraId="1D12D0D5" w14:textId="77777777" w:rsidTr="00EE5D0D">
        <w:tc>
          <w:tcPr>
            <w:tcW w:w="1548" w:type="dxa"/>
            <w:shd w:val="clear" w:color="auto" w:fill="auto"/>
          </w:tcPr>
          <w:p w14:paraId="5457CA3E" w14:textId="1B701274" w:rsidR="00911018" w:rsidRPr="00067E11" w:rsidRDefault="00911018" w:rsidP="00911018">
            <w:pPr>
              <w:jc w:val="both"/>
              <w:rPr>
                <w:rFonts w:ascii="Times New Roman" w:hAnsi="Times New Roman"/>
                <w:color w:val="000000"/>
              </w:rPr>
            </w:pPr>
            <w:r w:rsidRPr="00EA0F7A">
              <w:rPr>
                <w:rFonts w:ascii="Times New Roman" w:hAnsi="Times New Roman"/>
                <w:color w:val="000000"/>
              </w:rPr>
              <w:t>REQ-2.2</w:t>
            </w:r>
          </w:p>
        </w:tc>
        <w:tc>
          <w:tcPr>
            <w:tcW w:w="2520" w:type="dxa"/>
            <w:shd w:val="clear" w:color="auto" w:fill="auto"/>
          </w:tcPr>
          <w:p w14:paraId="46F683AA" w14:textId="7F5F848F" w:rsidR="00911018" w:rsidRPr="00067E11" w:rsidRDefault="00911018" w:rsidP="00911018">
            <w:pPr>
              <w:jc w:val="both"/>
              <w:rPr>
                <w:rFonts w:ascii="Times New Roman" w:hAnsi="Times New Roman"/>
                <w:color w:val="000000"/>
              </w:rPr>
            </w:pPr>
            <w:r w:rsidRPr="00EA0F7A">
              <w:rPr>
                <w:rFonts w:ascii="Times New Roman" w:hAnsi="Times New Roman"/>
                <w:color w:val="000000"/>
              </w:rPr>
              <w:t>Event &amp; FX Configuration</w:t>
            </w:r>
          </w:p>
        </w:tc>
        <w:tc>
          <w:tcPr>
            <w:tcW w:w="5177" w:type="dxa"/>
            <w:shd w:val="clear" w:color="auto" w:fill="auto"/>
          </w:tcPr>
          <w:p w14:paraId="7A25F41C" w14:textId="2EA2D517" w:rsidR="00911018" w:rsidRPr="00067E11" w:rsidRDefault="00911018" w:rsidP="00911018">
            <w:pPr>
              <w:jc w:val="both"/>
              <w:rPr>
                <w:rFonts w:ascii="Times New Roman" w:hAnsi="Times New Roman"/>
                <w:color w:val="000000"/>
              </w:rPr>
            </w:pPr>
            <w:r w:rsidRPr="00EA0F7A">
              <w:rPr>
                <w:rFonts w:ascii="Times New Roman" w:hAnsi="Times New Roman"/>
                <w:color w:val="000000"/>
              </w:rPr>
              <w:t>Support event-based visual and camera effects</w:t>
            </w:r>
          </w:p>
        </w:tc>
      </w:tr>
      <w:tr w:rsidR="00911018" w:rsidRPr="00EA0F7A" w14:paraId="5A81BA49" w14:textId="77777777" w:rsidTr="00EE5D0D">
        <w:tc>
          <w:tcPr>
            <w:tcW w:w="1548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7"/>
            </w:tblGrid>
            <w:tr w:rsidR="00911018" w:rsidRPr="00067E11" w14:paraId="57537712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05903" w14:textId="77777777" w:rsidR="00911018" w:rsidRPr="00067E11" w:rsidRDefault="00911018" w:rsidP="00911018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067E11">
                    <w:rPr>
                      <w:rFonts w:ascii="Times New Roman" w:hAnsi="Times New Roman"/>
                      <w:color w:val="000000"/>
                    </w:rPr>
                    <w:t>REQ-3.1</w:t>
                  </w:r>
                </w:p>
              </w:tc>
            </w:tr>
          </w:tbl>
          <w:p w14:paraId="380BC31C" w14:textId="77777777" w:rsidR="00911018" w:rsidRPr="00067E11" w:rsidRDefault="00911018" w:rsidP="00911018">
            <w:pPr>
              <w:jc w:val="both"/>
              <w:rPr>
                <w:rFonts w:ascii="Times New Roman" w:hAnsi="Times New Roman"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1018" w:rsidRPr="00067E11" w14:paraId="21F82145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48CD48" w14:textId="77777777" w:rsidR="00911018" w:rsidRPr="00067E11" w:rsidRDefault="00911018" w:rsidP="00911018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14:paraId="04DB1922" w14:textId="77777777" w:rsidR="00911018" w:rsidRPr="001E0E93" w:rsidRDefault="00911018" w:rsidP="00911018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5"/>
            </w:tblGrid>
            <w:tr w:rsidR="00911018" w:rsidRPr="00067E11" w14:paraId="47DA752C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6D080B" w14:textId="77777777" w:rsidR="00911018" w:rsidRPr="00067E11" w:rsidRDefault="00911018" w:rsidP="00911018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067E11">
                    <w:rPr>
                      <w:rFonts w:ascii="Times New Roman" w:hAnsi="Times New Roman"/>
                      <w:color w:val="000000"/>
                    </w:rPr>
                    <w:t>Resource Manager</w:t>
                  </w:r>
                </w:p>
              </w:tc>
            </w:tr>
          </w:tbl>
          <w:p w14:paraId="22CDF765" w14:textId="77777777" w:rsidR="00911018" w:rsidRPr="00067E11" w:rsidRDefault="00911018" w:rsidP="00911018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1018" w:rsidRPr="00067E11" w14:paraId="470236DF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98B26F" w14:textId="77777777" w:rsidR="00911018" w:rsidRPr="00067E11" w:rsidRDefault="00911018" w:rsidP="00911018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14:paraId="645FD117" w14:textId="77777777" w:rsidR="00911018" w:rsidRPr="00EA0F7A" w:rsidRDefault="00911018" w:rsidP="00EA0F7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177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1"/>
            </w:tblGrid>
            <w:tr w:rsidR="00911018" w:rsidRPr="00067E11" w14:paraId="75A368A3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14A7D" w14:textId="77777777" w:rsidR="00911018" w:rsidRPr="00067E11" w:rsidRDefault="00911018" w:rsidP="00911018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067E11">
                    <w:rPr>
                      <w:rFonts w:ascii="Times New Roman" w:hAnsi="Times New Roman"/>
                      <w:color w:val="000000"/>
                    </w:rPr>
                    <w:t>Loads image (.</w:t>
                  </w:r>
                  <w:proofErr w:type="spellStart"/>
                  <w:r w:rsidRPr="00067E11">
                    <w:rPr>
                      <w:rFonts w:ascii="Times New Roman" w:hAnsi="Times New Roman"/>
                      <w:color w:val="000000"/>
                    </w:rPr>
                    <w:t>png</w:t>
                  </w:r>
                  <w:proofErr w:type="spellEnd"/>
                  <w:r w:rsidRPr="00067E11">
                    <w:rPr>
                      <w:rFonts w:ascii="Times New Roman" w:hAnsi="Times New Roman"/>
                      <w:color w:val="000000"/>
                    </w:rPr>
                    <w:t>) and font (.</w:t>
                  </w:r>
                  <w:proofErr w:type="spellStart"/>
                  <w:r w:rsidRPr="00067E11">
                    <w:rPr>
                      <w:rFonts w:ascii="Times New Roman" w:hAnsi="Times New Roman"/>
                      <w:color w:val="000000"/>
                    </w:rPr>
                    <w:t>ttf</w:t>
                  </w:r>
                  <w:proofErr w:type="spellEnd"/>
                  <w:r w:rsidRPr="00067E11">
                    <w:rPr>
                      <w:rFonts w:ascii="Times New Roman" w:hAnsi="Times New Roman"/>
                      <w:color w:val="000000"/>
                    </w:rPr>
                    <w:t xml:space="preserve">) resources dynamically via </w:t>
                  </w:r>
                  <w:proofErr w:type="spellStart"/>
                  <w:r w:rsidRPr="00067E11">
                    <w:rPr>
                      <w:rFonts w:ascii="Times New Roman" w:hAnsi="Times New Roman"/>
                      <w:color w:val="000000"/>
                    </w:rPr>
                    <w:t>ClassLoader</w:t>
                  </w:r>
                  <w:proofErr w:type="spellEnd"/>
                  <w:r w:rsidRPr="00067E11">
                    <w:rPr>
                      <w:rFonts w:ascii="Times New Roman" w:hAnsi="Times New Roman"/>
                      <w:color w:val="000000"/>
                    </w:rPr>
                    <w:t xml:space="preserve"> or relative paths.</w:t>
                  </w:r>
                </w:p>
              </w:tc>
            </w:tr>
          </w:tbl>
          <w:p w14:paraId="18F21D25" w14:textId="77777777" w:rsidR="00911018" w:rsidRPr="00067E11" w:rsidRDefault="00911018" w:rsidP="00911018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1018" w:rsidRPr="00067E11" w14:paraId="1E2A582F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54C586" w14:textId="77777777" w:rsidR="00911018" w:rsidRPr="00067E11" w:rsidRDefault="00911018" w:rsidP="00911018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14:paraId="4AE551D8" w14:textId="77777777" w:rsidR="00911018" w:rsidRPr="00067E11" w:rsidRDefault="00911018" w:rsidP="00911018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911018" w:rsidRPr="00EA0F7A" w14:paraId="26FA9C84" w14:textId="77777777" w:rsidTr="00EE5D0D">
        <w:tc>
          <w:tcPr>
            <w:tcW w:w="1548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7"/>
            </w:tblGrid>
            <w:tr w:rsidR="00911018" w:rsidRPr="00067E11" w14:paraId="6EF104B6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2E2BB" w14:textId="77777777" w:rsidR="00911018" w:rsidRPr="00067E11" w:rsidRDefault="00911018" w:rsidP="00911018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067E11">
                    <w:rPr>
                      <w:rFonts w:ascii="Times New Roman" w:hAnsi="Times New Roman"/>
                      <w:color w:val="000000"/>
                    </w:rPr>
                    <w:t>REQ-4.1</w:t>
                  </w:r>
                </w:p>
              </w:tc>
            </w:tr>
          </w:tbl>
          <w:p w14:paraId="2F4E9FB9" w14:textId="77777777" w:rsidR="00911018" w:rsidRPr="00067E11" w:rsidRDefault="00911018" w:rsidP="00911018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1018" w:rsidRPr="00067E11" w14:paraId="4BBC8A12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523B5E" w14:textId="77777777" w:rsidR="00911018" w:rsidRPr="00067E11" w:rsidRDefault="00911018" w:rsidP="00911018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14:paraId="3DD47529" w14:textId="77777777" w:rsidR="00911018" w:rsidRPr="001E0E93" w:rsidRDefault="00911018" w:rsidP="00911018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</w:tblGrid>
            <w:tr w:rsidR="00911018" w:rsidRPr="00067E11" w14:paraId="519A59A4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7DDF2" w14:textId="77777777" w:rsidR="00911018" w:rsidRPr="00067E11" w:rsidRDefault="00911018" w:rsidP="00911018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067E11">
                    <w:rPr>
                      <w:rFonts w:ascii="Times New Roman" w:hAnsi="Times New Roman"/>
                      <w:color w:val="000000"/>
                    </w:rPr>
                    <w:t>Game Loader</w:t>
                  </w:r>
                </w:p>
              </w:tc>
            </w:tr>
          </w:tbl>
          <w:p w14:paraId="296DC26B" w14:textId="77777777" w:rsidR="00911018" w:rsidRPr="00067E11" w:rsidRDefault="00911018" w:rsidP="00911018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11018" w:rsidRPr="00067E11" w14:paraId="0A6031E4" w14:textId="77777777" w:rsidTr="00067E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C8548A" w14:textId="77777777" w:rsidR="00911018" w:rsidRPr="00067E11" w:rsidRDefault="00911018" w:rsidP="00911018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14:paraId="1A9F7C4A" w14:textId="77777777" w:rsidR="00911018" w:rsidRPr="001E0E93" w:rsidRDefault="00911018" w:rsidP="00911018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177" w:type="dxa"/>
            <w:shd w:val="clear" w:color="auto" w:fill="auto"/>
          </w:tcPr>
          <w:p w14:paraId="57C991FA" w14:textId="77777777" w:rsidR="00911018" w:rsidRPr="00EA0F7A" w:rsidRDefault="00911018" w:rsidP="00EA0F7A">
            <w:pPr>
              <w:jc w:val="both"/>
              <w:rPr>
                <w:rFonts w:ascii="Times New Roman" w:hAnsi="Times New Roman"/>
                <w:color w:val="000000"/>
              </w:rPr>
            </w:pPr>
            <w:r w:rsidRPr="00EA0F7A">
              <w:rPr>
                <w:rFonts w:ascii="Times New Roman" w:hAnsi="Times New Roman"/>
                <w:color w:val="000000"/>
              </w:rPr>
              <w:t>Initializes MusicDance.java with configurations and resource preloading.</w:t>
            </w:r>
          </w:p>
          <w:p w14:paraId="736FE6EA" w14:textId="77777777" w:rsidR="00911018" w:rsidRPr="001E0E93" w:rsidRDefault="00911018" w:rsidP="00911018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EA0F7A" w:rsidRPr="00EA0F7A" w14:paraId="4329C402" w14:textId="77777777" w:rsidTr="00EE5D0D">
        <w:tc>
          <w:tcPr>
            <w:tcW w:w="1548" w:type="dxa"/>
            <w:shd w:val="clear" w:color="auto" w:fill="auto"/>
          </w:tcPr>
          <w:p w14:paraId="4EB3AFED" w14:textId="2198CE0B" w:rsidR="00EA0F7A" w:rsidRPr="00067E11" w:rsidRDefault="00EA0F7A" w:rsidP="00EA0F7A">
            <w:pPr>
              <w:jc w:val="both"/>
              <w:rPr>
                <w:rFonts w:ascii="Times New Roman" w:hAnsi="Times New Roman"/>
                <w:color w:val="000000"/>
              </w:rPr>
            </w:pPr>
            <w:r w:rsidRPr="00EA0F7A">
              <w:rPr>
                <w:rFonts w:ascii="Times New Roman" w:hAnsi="Times New Roman"/>
                <w:color w:val="000000"/>
              </w:rPr>
              <w:t>REQ-5.1</w:t>
            </w:r>
          </w:p>
        </w:tc>
        <w:tc>
          <w:tcPr>
            <w:tcW w:w="2520" w:type="dxa"/>
            <w:shd w:val="clear" w:color="auto" w:fill="auto"/>
          </w:tcPr>
          <w:p w14:paraId="5E710504" w14:textId="61661609" w:rsidR="00EA0F7A" w:rsidRPr="00067E11" w:rsidRDefault="00EA0F7A" w:rsidP="00EA0F7A">
            <w:pPr>
              <w:jc w:val="both"/>
              <w:rPr>
                <w:rFonts w:ascii="Times New Roman" w:hAnsi="Times New Roman"/>
                <w:color w:val="000000"/>
              </w:rPr>
            </w:pPr>
            <w:r w:rsidRPr="00EA0F7A">
              <w:rPr>
                <w:rFonts w:ascii="Times New Roman" w:hAnsi="Times New Roman"/>
                <w:color w:val="000000"/>
              </w:rPr>
              <w:t>Error &amp; Logging System</w:t>
            </w:r>
          </w:p>
        </w:tc>
        <w:tc>
          <w:tcPr>
            <w:tcW w:w="5177" w:type="dxa"/>
            <w:shd w:val="clear" w:color="auto" w:fill="auto"/>
          </w:tcPr>
          <w:p w14:paraId="30DA5634" w14:textId="63F7E460" w:rsidR="00EA0F7A" w:rsidRPr="00EA0F7A" w:rsidRDefault="00EA0F7A" w:rsidP="00EA0F7A">
            <w:pPr>
              <w:jc w:val="both"/>
              <w:rPr>
                <w:rFonts w:ascii="Times New Roman" w:hAnsi="Times New Roman"/>
                <w:color w:val="000000"/>
              </w:rPr>
            </w:pPr>
            <w:r w:rsidRPr="00EA0F7A">
              <w:rPr>
                <w:rFonts w:ascii="Times New Roman" w:hAnsi="Times New Roman"/>
                <w:color w:val="000000"/>
              </w:rPr>
              <w:t>Record and manage logs and crashes</w:t>
            </w:r>
          </w:p>
        </w:tc>
      </w:tr>
      <w:tr w:rsidR="00EA0F7A" w:rsidRPr="00EA0F7A" w14:paraId="62BC8959" w14:textId="77777777" w:rsidTr="00EE5D0D">
        <w:tc>
          <w:tcPr>
            <w:tcW w:w="1548" w:type="dxa"/>
            <w:shd w:val="clear" w:color="auto" w:fill="auto"/>
          </w:tcPr>
          <w:p w14:paraId="6F06B913" w14:textId="3CFD429B" w:rsidR="00EA0F7A" w:rsidRPr="00067E11" w:rsidRDefault="00EA0F7A" w:rsidP="00EA0F7A">
            <w:pPr>
              <w:jc w:val="both"/>
              <w:rPr>
                <w:rFonts w:ascii="Times New Roman" w:hAnsi="Times New Roman"/>
                <w:color w:val="000000"/>
              </w:rPr>
            </w:pPr>
            <w:r w:rsidRPr="00EA0F7A">
              <w:rPr>
                <w:rFonts w:ascii="Times New Roman" w:hAnsi="Times New Roman"/>
                <w:color w:val="000000"/>
              </w:rPr>
              <w:t>REQ-6.1</w:t>
            </w:r>
          </w:p>
        </w:tc>
        <w:tc>
          <w:tcPr>
            <w:tcW w:w="2520" w:type="dxa"/>
            <w:shd w:val="clear" w:color="auto" w:fill="auto"/>
          </w:tcPr>
          <w:p w14:paraId="6FF7087C" w14:textId="35ADC663" w:rsidR="00EA0F7A" w:rsidRPr="00067E11" w:rsidRDefault="00EA0F7A" w:rsidP="00EA0F7A">
            <w:pPr>
              <w:jc w:val="both"/>
              <w:rPr>
                <w:rFonts w:ascii="Times New Roman" w:hAnsi="Times New Roman"/>
                <w:color w:val="000000"/>
              </w:rPr>
            </w:pPr>
            <w:r w:rsidRPr="00EA0F7A">
              <w:rPr>
                <w:rFonts w:ascii="Times New Roman" w:hAnsi="Times New Roman"/>
                <w:color w:val="000000"/>
              </w:rPr>
              <w:t>Accessibility Options</w:t>
            </w:r>
          </w:p>
        </w:tc>
        <w:tc>
          <w:tcPr>
            <w:tcW w:w="5177" w:type="dxa"/>
            <w:shd w:val="clear" w:color="auto" w:fill="auto"/>
          </w:tcPr>
          <w:p w14:paraId="730D5D2D" w14:textId="3FE2A3B9" w:rsidR="00EA0F7A" w:rsidRPr="00EA0F7A" w:rsidRDefault="00EA0F7A" w:rsidP="00EA0F7A">
            <w:pPr>
              <w:jc w:val="both"/>
              <w:rPr>
                <w:rFonts w:ascii="Times New Roman" w:hAnsi="Times New Roman"/>
                <w:color w:val="000000"/>
              </w:rPr>
            </w:pPr>
            <w:r w:rsidRPr="00EA0F7A">
              <w:rPr>
                <w:rFonts w:ascii="Times New Roman" w:hAnsi="Times New Roman"/>
                <w:color w:val="000000"/>
              </w:rPr>
              <w:t xml:space="preserve">Provide </w:t>
            </w:r>
            <w:proofErr w:type="spellStart"/>
            <w:r w:rsidRPr="00EA0F7A">
              <w:rPr>
                <w:rFonts w:ascii="Times New Roman" w:hAnsi="Times New Roman"/>
                <w:color w:val="000000"/>
              </w:rPr>
              <w:t>colorblind</w:t>
            </w:r>
            <w:proofErr w:type="spellEnd"/>
            <w:r w:rsidRPr="00EA0F7A">
              <w:rPr>
                <w:rFonts w:ascii="Times New Roman" w:hAnsi="Times New Roman"/>
                <w:color w:val="000000"/>
              </w:rPr>
              <w:t xml:space="preserve"> and subtitle options</w:t>
            </w:r>
          </w:p>
        </w:tc>
      </w:tr>
      <w:tr w:rsidR="00EA0F7A" w:rsidRPr="00EA0F7A" w14:paraId="5A404F41" w14:textId="77777777" w:rsidTr="00EE5D0D">
        <w:tc>
          <w:tcPr>
            <w:tcW w:w="1548" w:type="dxa"/>
            <w:shd w:val="clear" w:color="auto" w:fill="auto"/>
          </w:tcPr>
          <w:p w14:paraId="7D5F2DC0" w14:textId="77777777" w:rsidR="00EA0F7A" w:rsidRPr="00EA0F7A" w:rsidRDefault="00EA0F7A" w:rsidP="00EA0F7A">
            <w:pPr>
              <w:jc w:val="both"/>
              <w:rPr>
                <w:rFonts w:ascii="Times New Roman" w:hAnsi="Times New Roman"/>
                <w:color w:val="000000"/>
              </w:rPr>
            </w:pPr>
            <w:r w:rsidRPr="00EA0F7A">
              <w:rPr>
                <w:rFonts w:ascii="Times New Roman" w:hAnsi="Times New Roman"/>
                <w:color w:val="000000"/>
              </w:rPr>
              <w:t>REQ-7.1</w:t>
            </w:r>
          </w:p>
          <w:p w14:paraId="6C9864BA" w14:textId="77777777" w:rsidR="00EA0F7A" w:rsidRPr="00EA0F7A" w:rsidRDefault="00EA0F7A" w:rsidP="00EA0F7A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</w:p>
        </w:tc>
        <w:tc>
          <w:tcPr>
            <w:tcW w:w="2520" w:type="dxa"/>
            <w:shd w:val="clear" w:color="auto" w:fill="auto"/>
          </w:tcPr>
          <w:p w14:paraId="2D5D19B3" w14:textId="5A30EAEB" w:rsidR="00EA0F7A" w:rsidRPr="00EA0F7A" w:rsidRDefault="00EA0F7A" w:rsidP="00EA0F7A">
            <w:pPr>
              <w:jc w:val="both"/>
              <w:rPr>
                <w:rFonts w:ascii="Times New Roman" w:hAnsi="Times New Roman"/>
                <w:color w:val="000000"/>
              </w:rPr>
            </w:pPr>
            <w:r w:rsidRPr="00EA0F7A">
              <w:rPr>
                <w:rFonts w:ascii="Times New Roman" w:hAnsi="Times New Roman"/>
                <w:color w:val="000000"/>
              </w:rPr>
              <w:t>Performance Monitoring</w:t>
            </w:r>
          </w:p>
        </w:tc>
        <w:tc>
          <w:tcPr>
            <w:tcW w:w="5177" w:type="dxa"/>
            <w:shd w:val="clear" w:color="auto" w:fill="auto"/>
          </w:tcPr>
          <w:p w14:paraId="67AFB1AE" w14:textId="6016233D" w:rsidR="00EA0F7A" w:rsidRPr="00EA0F7A" w:rsidRDefault="00EA0F7A" w:rsidP="00EA0F7A">
            <w:pPr>
              <w:jc w:val="both"/>
              <w:rPr>
                <w:rFonts w:ascii="Times New Roman" w:hAnsi="Times New Roman"/>
                <w:color w:val="000000"/>
              </w:rPr>
            </w:pPr>
            <w:r w:rsidRPr="00EA0F7A">
              <w:rPr>
                <w:rFonts w:ascii="Times New Roman" w:hAnsi="Times New Roman"/>
                <w:color w:val="000000"/>
              </w:rPr>
              <w:t>Display FPS, memory, and CPU data</w:t>
            </w:r>
          </w:p>
        </w:tc>
      </w:tr>
    </w:tbl>
    <w:p w14:paraId="51C2173D" w14:textId="77777777" w:rsidR="00F43DAB" w:rsidRPr="001E0E93" w:rsidRDefault="00F43DAB" w:rsidP="0059209D">
      <w:pPr>
        <w:jc w:val="both"/>
        <w:rPr>
          <w:rFonts w:ascii="Times New Roman" w:hAnsi="Times New Roman"/>
          <w:color w:val="000000"/>
          <w:lang w:eastAsia="zh-CN"/>
        </w:rPr>
      </w:pPr>
    </w:p>
    <w:p w14:paraId="1E025375" w14:textId="5D9FFCE0" w:rsidR="003B524D" w:rsidRPr="001E0E93" w:rsidRDefault="009418B7" w:rsidP="0059209D">
      <w:pPr>
        <w:pStyle w:val="10"/>
        <w:jc w:val="both"/>
        <w:rPr>
          <w:rFonts w:ascii="Times New Roman" w:hAnsi="Times New Roman" w:cs="Times New Roman"/>
          <w:color w:val="000000"/>
        </w:rPr>
      </w:pPr>
      <w:r w:rsidRPr="001E0E93">
        <w:rPr>
          <w:rFonts w:ascii="Times New Roman" w:hAnsi="Times New Roman" w:cs="Times New Roman"/>
          <w:color w:val="000000"/>
        </w:rPr>
        <w:br w:type="page"/>
      </w:r>
      <w:bookmarkStart w:id="20" w:name="_Toc211780862"/>
      <w:r w:rsidR="00D402C9" w:rsidRPr="00D402C9">
        <w:rPr>
          <w:rFonts w:ascii="Times New Roman" w:hAnsi="Times New Roman" w:cs="Times New Roman"/>
          <w:color w:val="000000"/>
        </w:rPr>
        <w:lastRenderedPageBreak/>
        <w:t>Functional Requirements Details</w:t>
      </w:r>
      <w:bookmarkEnd w:id="20"/>
    </w:p>
    <w:p w14:paraId="53302656" w14:textId="3895A6C8" w:rsidR="00D402C9" w:rsidRPr="00D402C9" w:rsidRDefault="00D402C9" w:rsidP="00D402C9">
      <w:pPr>
        <w:pStyle w:val="2"/>
        <w:tabs>
          <w:tab w:val="clear" w:pos="720"/>
          <w:tab w:val="num" w:pos="1080"/>
        </w:tabs>
        <w:ind w:left="792"/>
        <w:jc w:val="both"/>
        <w:rPr>
          <w:rFonts w:ascii="Times New Roman" w:hAnsi="Times New Roman" w:cs="Times New Roman"/>
          <w:color w:val="000000"/>
        </w:rPr>
      </w:pPr>
      <w:bookmarkStart w:id="21" w:name="_Toc211780863"/>
      <w:r w:rsidRPr="00D402C9">
        <w:rPr>
          <w:rFonts w:ascii="Times New Roman" w:hAnsi="Times New Roman" w:cs="Times New Roman"/>
          <w:color w:val="000000"/>
        </w:rPr>
        <w:t xml:space="preserve">REQ-1.1 – </w:t>
      </w:r>
      <w:proofErr w:type="spellStart"/>
      <w:r w:rsidRPr="00D402C9">
        <w:rPr>
          <w:rFonts w:ascii="Times New Roman" w:hAnsi="Times New Roman" w:cs="Times New Roman"/>
          <w:color w:val="000000"/>
        </w:rPr>
        <w:t>Beatmap</w:t>
      </w:r>
      <w:proofErr w:type="spellEnd"/>
      <w:r w:rsidRPr="00D402C9">
        <w:rPr>
          <w:rFonts w:ascii="Times New Roman" w:hAnsi="Times New Roman" w:cs="Times New Roman"/>
          <w:color w:val="000000"/>
        </w:rPr>
        <w:t xml:space="preserve"> Loading &amp; Validation</w:t>
      </w:r>
      <w:bookmarkEnd w:id="21"/>
    </w:p>
    <w:p w14:paraId="1345ED0B" w14:textId="77777777" w:rsidR="00D402C9" w:rsidRPr="00D402C9" w:rsidRDefault="00D402C9" w:rsidP="00D402C9">
      <w:pPr>
        <w:rPr>
          <w:rFonts w:ascii="Times New Roman" w:hAnsi="Times New Roman"/>
          <w:color w:val="000000"/>
        </w:rPr>
      </w:pPr>
      <w:bookmarkStart w:id="22" w:name="_Hlk211779780"/>
      <w:r w:rsidRPr="00D402C9">
        <w:rPr>
          <w:rFonts w:ascii="Times New Roman" w:hAnsi="Times New Roman"/>
          <w:color w:val="000000"/>
        </w:rPr>
        <w:t>Description: Detailed functional requirement explanation.</w:t>
      </w:r>
    </w:p>
    <w:p w14:paraId="7CA377DD" w14:textId="77777777" w:rsidR="00D402C9" w:rsidRPr="00D402C9" w:rsidRDefault="00D402C9" w:rsidP="00D402C9">
      <w:pPr>
        <w:rPr>
          <w:rFonts w:ascii="Times New Roman" w:hAnsi="Times New Roman"/>
          <w:color w:val="000000"/>
        </w:rPr>
      </w:pPr>
      <w:r w:rsidRPr="00D402C9">
        <w:rPr>
          <w:rFonts w:ascii="Times New Roman" w:hAnsi="Times New Roman"/>
          <w:color w:val="000000"/>
        </w:rPr>
        <w:t xml:space="preserve">System Input: User actions or data files triggering system </w:t>
      </w:r>
      <w:proofErr w:type="spellStart"/>
      <w:r w:rsidRPr="00D402C9">
        <w:rPr>
          <w:rFonts w:ascii="Times New Roman" w:hAnsi="Times New Roman"/>
          <w:color w:val="000000"/>
        </w:rPr>
        <w:t>behavior</w:t>
      </w:r>
      <w:proofErr w:type="spellEnd"/>
      <w:r w:rsidRPr="00D402C9">
        <w:rPr>
          <w:rFonts w:ascii="Times New Roman" w:hAnsi="Times New Roman"/>
          <w:color w:val="000000"/>
        </w:rPr>
        <w:t>.</w:t>
      </w:r>
    </w:p>
    <w:p w14:paraId="263A5452" w14:textId="77777777" w:rsidR="00D402C9" w:rsidRPr="00D402C9" w:rsidRDefault="00D402C9" w:rsidP="00D402C9">
      <w:pPr>
        <w:rPr>
          <w:rFonts w:ascii="Times New Roman" w:hAnsi="Times New Roman"/>
          <w:color w:val="000000"/>
        </w:rPr>
      </w:pPr>
      <w:r w:rsidRPr="00D402C9">
        <w:rPr>
          <w:rFonts w:ascii="Times New Roman" w:hAnsi="Times New Roman"/>
          <w:color w:val="000000"/>
        </w:rPr>
        <w:t>Display: UI components or feedback elements presented to the user.</w:t>
      </w:r>
    </w:p>
    <w:p w14:paraId="26C18B28" w14:textId="77777777" w:rsidR="00D402C9" w:rsidRPr="00D402C9" w:rsidRDefault="00D402C9" w:rsidP="00D402C9">
      <w:pPr>
        <w:rPr>
          <w:rFonts w:ascii="Times New Roman" w:hAnsi="Times New Roman"/>
          <w:color w:val="000000"/>
        </w:rPr>
      </w:pPr>
      <w:r w:rsidRPr="00D402C9">
        <w:rPr>
          <w:rFonts w:ascii="Times New Roman" w:hAnsi="Times New Roman"/>
          <w:color w:val="000000"/>
        </w:rPr>
        <w:t>System Processing: Algorithms, business logic, and internal flow control.</w:t>
      </w:r>
    </w:p>
    <w:p w14:paraId="6A044E4D" w14:textId="77777777" w:rsidR="00D402C9" w:rsidRPr="00D402C9" w:rsidRDefault="00D402C9" w:rsidP="00D402C9">
      <w:pPr>
        <w:rPr>
          <w:rFonts w:ascii="Times New Roman" w:hAnsi="Times New Roman"/>
          <w:color w:val="000000"/>
        </w:rPr>
      </w:pPr>
      <w:r w:rsidRPr="00D402C9">
        <w:rPr>
          <w:rFonts w:ascii="Times New Roman" w:hAnsi="Times New Roman"/>
          <w:color w:val="000000"/>
        </w:rPr>
        <w:t>System Output: Results, responses, or stored data generated by the system.</w:t>
      </w:r>
    </w:p>
    <w:p w14:paraId="423CD8D5" w14:textId="77777777" w:rsidR="00D402C9" w:rsidRPr="00D402C9" w:rsidRDefault="00D402C9" w:rsidP="00D402C9">
      <w:pPr>
        <w:rPr>
          <w:rFonts w:ascii="Times New Roman" w:hAnsi="Times New Roman"/>
          <w:color w:val="000000"/>
        </w:rPr>
      </w:pPr>
      <w:r w:rsidRPr="00D402C9">
        <w:rPr>
          <w:rFonts w:ascii="Times New Roman" w:hAnsi="Times New Roman"/>
          <w:color w:val="000000"/>
        </w:rPr>
        <w:t>Constraints: Timing, platform, or performance limitations relevant to the function.</w:t>
      </w:r>
    </w:p>
    <w:p w14:paraId="33573CB2" w14:textId="77777777" w:rsidR="00D402C9" w:rsidRPr="00D402C9" w:rsidRDefault="00D402C9" w:rsidP="00D402C9">
      <w:pPr>
        <w:rPr>
          <w:rFonts w:ascii="Times New Roman" w:hAnsi="Times New Roman"/>
          <w:color w:val="000000"/>
        </w:rPr>
      </w:pPr>
      <w:r w:rsidRPr="00D402C9">
        <w:rPr>
          <w:rFonts w:ascii="Times New Roman" w:hAnsi="Times New Roman"/>
          <w:color w:val="000000"/>
        </w:rPr>
        <w:t>Data Handling: Formats (JSON/UTF-8), validation, or schema enforcement rules.</w:t>
      </w:r>
    </w:p>
    <w:p w14:paraId="2806D1F7" w14:textId="5AC60077" w:rsidR="00CE6AAD" w:rsidRDefault="00D402C9" w:rsidP="00D402C9">
      <w:pPr>
        <w:rPr>
          <w:rFonts w:ascii="Times New Roman" w:hAnsi="Times New Roman"/>
          <w:color w:val="000000"/>
        </w:rPr>
      </w:pPr>
      <w:r w:rsidRPr="00D402C9">
        <w:rPr>
          <w:rFonts w:ascii="Times New Roman" w:hAnsi="Times New Roman"/>
          <w:color w:val="000000"/>
        </w:rPr>
        <w:t>Error Handling: Expected error types, fallback mechanisms, and user notifications</w:t>
      </w:r>
      <w:bookmarkEnd w:id="22"/>
      <w:r w:rsidRPr="00D402C9">
        <w:rPr>
          <w:rFonts w:ascii="Times New Roman" w:hAnsi="Times New Roman"/>
          <w:color w:val="000000"/>
        </w:rPr>
        <w:t>.</w:t>
      </w:r>
    </w:p>
    <w:p w14:paraId="6C5E714F" w14:textId="77777777" w:rsidR="00D402C9" w:rsidRPr="00D402C9" w:rsidRDefault="00D402C9" w:rsidP="00D402C9">
      <w:pPr>
        <w:pStyle w:val="2"/>
        <w:tabs>
          <w:tab w:val="clear" w:pos="720"/>
          <w:tab w:val="num" w:pos="1080"/>
        </w:tabs>
        <w:ind w:left="792"/>
        <w:jc w:val="both"/>
        <w:rPr>
          <w:rFonts w:ascii="Times New Roman" w:hAnsi="Times New Roman" w:cs="Times New Roman"/>
          <w:color w:val="000000"/>
        </w:rPr>
      </w:pPr>
      <w:bookmarkStart w:id="23" w:name="_Toc211780864"/>
      <w:r w:rsidRPr="00D402C9">
        <w:rPr>
          <w:rFonts w:ascii="Times New Roman" w:hAnsi="Times New Roman" w:cs="Times New Roman"/>
          <w:color w:val="000000"/>
        </w:rPr>
        <w:t>REQ-1.2 – Audio Synchronization</w:t>
      </w:r>
      <w:bookmarkEnd w:id="23"/>
    </w:p>
    <w:p w14:paraId="7E2DC45A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Description: Detailed functional requirement explanation.</w:t>
      </w:r>
    </w:p>
    <w:p w14:paraId="3CD2BD30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 xml:space="preserve">System Input: User actions or data files triggering system </w:t>
      </w:r>
      <w:proofErr w:type="spellStart"/>
      <w:r w:rsidRPr="00D931A1">
        <w:rPr>
          <w:rFonts w:ascii="Times New Roman" w:hAnsi="Times New Roman"/>
          <w:color w:val="000000"/>
        </w:rPr>
        <w:t>behavior</w:t>
      </w:r>
      <w:proofErr w:type="spellEnd"/>
      <w:r w:rsidRPr="00D931A1">
        <w:rPr>
          <w:rFonts w:ascii="Times New Roman" w:hAnsi="Times New Roman"/>
          <w:color w:val="000000"/>
        </w:rPr>
        <w:t>.</w:t>
      </w:r>
    </w:p>
    <w:p w14:paraId="7BB0A417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Display: UI components or feedback elements presented to the user.</w:t>
      </w:r>
    </w:p>
    <w:p w14:paraId="4293F566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Processing: Algorithms, business logic, and internal flow control.</w:t>
      </w:r>
    </w:p>
    <w:p w14:paraId="413A2B63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Output: Results, responses, or stored data generated by the system.</w:t>
      </w:r>
    </w:p>
    <w:p w14:paraId="6F9F4CEE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Constraints: Timing, platform, or performance limitations relevant to the function.</w:t>
      </w:r>
    </w:p>
    <w:p w14:paraId="4D5729BE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Data Handling: Formats (JSON/UTF-8), validation, or schema enforcement rules.</w:t>
      </w:r>
    </w:p>
    <w:p w14:paraId="23E92B6D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Error Handling: Expected error types, fallback mechanisms, and user notifications.</w:t>
      </w:r>
    </w:p>
    <w:p w14:paraId="4333C06D" w14:textId="77777777" w:rsidR="00D402C9" w:rsidRPr="00D402C9" w:rsidRDefault="00D402C9" w:rsidP="00D402C9">
      <w:pPr>
        <w:pStyle w:val="2"/>
        <w:tabs>
          <w:tab w:val="clear" w:pos="720"/>
          <w:tab w:val="num" w:pos="1080"/>
        </w:tabs>
        <w:ind w:left="792"/>
        <w:jc w:val="both"/>
        <w:rPr>
          <w:rFonts w:ascii="Times New Roman" w:hAnsi="Times New Roman" w:cs="Times New Roman"/>
          <w:color w:val="000000"/>
        </w:rPr>
      </w:pPr>
      <w:bookmarkStart w:id="24" w:name="_Toc211780865"/>
      <w:r w:rsidRPr="00D402C9">
        <w:rPr>
          <w:rFonts w:ascii="Times New Roman" w:hAnsi="Times New Roman" w:cs="Times New Roman"/>
          <w:color w:val="000000"/>
        </w:rPr>
        <w:t>REQ-1.3 – Scoring and Judgment System</w:t>
      </w:r>
      <w:bookmarkEnd w:id="24"/>
    </w:p>
    <w:p w14:paraId="3369E88B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Description: Detailed functional requirement explanation.</w:t>
      </w:r>
    </w:p>
    <w:p w14:paraId="010AF943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 xml:space="preserve">System Input: User actions or data files triggering system </w:t>
      </w:r>
      <w:proofErr w:type="spellStart"/>
      <w:r w:rsidRPr="00D931A1">
        <w:rPr>
          <w:rFonts w:ascii="Times New Roman" w:hAnsi="Times New Roman"/>
          <w:color w:val="000000"/>
        </w:rPr>
        <w:t>behavior</w:t>
      </w:r>
      <w:proofErr w:type="spellEnd"/>
      <w:r w:rsidRPr="00D931A1">
        <w:rPr>
          <w:rFonts w:ascii="Times New Roman" w:hAnsi="Times New Roman"/>
          <w:color w:val="000000"/>
        </w:rPr>
        <w:t>.</w:t>
      </w:r>
    </w:p>
    <w:p w14:paraId="1D092DDF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Display: UI components or feedback elements presented to the user.</w:t>
      </w:r>
    </w:p>
    <w:p w14:paraId="04319623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Processing: Algorithms, business logic, and internal flow control.</w:t>
      </w:r>
    </w:p>
    <w:p w14:paraId="7D597EB0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Output: Results, responses, or stored data generated by the system.</w:t>
      </w:r>
    </w:p>
    <w:p w14:paraId="6D5E1072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Constraints: Timing, platform, or performance limitations relevant to the function.</w:t>
      </w:r>
    </w:p>
    <w:p w14:paraId="4CA9DA3A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Data Handling: Formats (JSON/UTF-8), validation, or schema enforcement rules.</w:t>
      </w:r>
    </w:p>
    <w:p w14:paraId="2B25C3CE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Error Handling: Expected error types, fallback mechanisms, and user notifications.</w:t>
      </w:r>
    </w:p>
    <w:p w14:paraId="62D57C6B" w14:textId="77777777" w:rsidR="00D402C9" w:rsidRPr="00D402C9" w:rsidRDefault="00D402C9" w:rsidP="00D402C9">
      <w:pPr>
        <w:pStyle w:val="2"/>
        <w:tabs>
          <w:tab w:val="clear" w:pos="720"/>
          <w:tab w:val="num" w:pos="1080"/>
        </w:tabs>
        <w:ind w:left="792"/>
        <w:jc w:val="both"/>
        <w:rPr>
          <w:rFonts w:ascii="Times New Roman" w:hAnsi="Times New Roman" w:cs="Times New Roman"/>
          <w:color w:val="000000"/>
        </w:rPr>
      </w:pPr>
      <w:bookmarkStart w:id="25" w:name="_Toc211780866"/>
      <w:r w:rsidRPr="00D402C9">
        <w:rPr>
          <w:rFonts w:ascii="Times New Roman" w:hAnsi="Times New Roman" w:cs="Times New Roman"/>
          <w:color w:val="000000"/>
        </w:rPr>
        <w:t xml:space="preserve">REQ-2.1 – </w:t>
      </w:r>
      <w:proofErr w:type="spellStart"/>
      <w:r w:rsidRPr="00D402C9">
        <w:rPr>
          <w:rFonts w:ascii="Times New Roman" w:hAnsi="Times New Roman" w:cs="Times New Roman"/>
          <w:color w:val="000000"/>
        </w:rPr>
        <w:t>Beatmap</w:t>
      </w:r>
      <w:proofErr w:type="spellEnd"/>
      <w:r w:rsidRPr="00D402C9">
        <w:rPr>
          <w:rFonts w:ascii="Times New Roman" w:hAnsi="Times New Roman" w:cs="Times New Roman"/>
          <w:color w:val="000000"/>
        </w:rPr>
        <w:t xml:space="preserve"> Editor Interface</w:t>
      </w:r>
      <w:bookmarkEnd w:id="25"/>
    </w:p>
    <w:p w14:paraId="3312F2C2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Description: Detailed functional requirement explanation.</w:t>
      </w:r>
    </w:p>
    <w:p w14:paraId="78F7C6CD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 xml:space="preserve">System Input: User actions or data files triggering system </w:t>
      </w:r>
      <w:proofErr w:type="spellStart"/>
      <w:r w:rsidRPr="00D931A1">
        <w:rPr>
          <w:rFonts w:ascii="Times New Roman" w:hAnsi="Times New Roman"/>
          <w:color w:val="000000"/>
        </w:rPr>
        <w:t>behavior</w:t>
      </w:r>
      <w:proofErr w:type="spellEnd"/>
      <w:r w:rsidRPr="00D931A1">
        <w:rPr>
          <w:rFonts w:ascii="Times New Roman" w:hAnsi="Times New Roman"/>
          <w:color w:val="000000"/>
        </w:rPr>
        <w:t>.</w:t>
      </w:r>
    </w:p>
    <w:p w14:paraId="5492ADDE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Display: UI components or feedback elements presented to the user.</w:t>
      </w:r>
    </w:p>
    <w:p w14:paraId="1A25002F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Processing: Algorithms, business logic, and internal flow control.</w:t>
      </w:r>
    </w:p>
    <w:p w14:paraId="1884B915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lastRenderedPageBreak/>
        <w:t>System Output: Results, responses, or stored data generated by the system.</w:t>
      </w:r>
    </w:p>
    <w:p w14:paraId="36BD2256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Constraints: Timing, platform, or performance limitations relevant to the function.</w:t>
      </w:r>
    </w:p>
    <w:p w14:paraId="10DB1091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Data Handling: Formats (JSON/UTF-8), validation, or schema enforcement rules.</w:t>
      </w:r>
    </w:p>
    <w:p w14:paraId="3F173D8D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Error Handling: Expected error types, fallback mechanisms, and user notifications.</w:t>
      </w:r>
    </w:p>
    <w:p w14:paraId="79A130DF" w14:textId="77777777" w:rsidR="00D402C9" w:rsidRPr="00D402C9" w:rsidRDefault="00D402C9" w:rsidP="00D402C9">
      <w:pPr>
        <w:pStyle w:val="2"/>
        <w:tabs>
          <w:tab w:val="clear" w:pos="720"/>
          <w:tab w:val="num" w:pos="1080"/>
        </w:tabs>
        <w:ind w:left="792"/>
        <w:jc w:val="both"/>
        <w:rPr>
          <w:rFonts w:ascii="Times New Roman" w:hAnsi="Times New Roman" w:cs="Times New Roman"/>
          <w:color w:val="000000"/>
        </w:rPr>
      </w:pPr>
      <w:bookmarkStart w:id="26" w:name="_Toc211780867"/>
      <w:r w:rsidRPr="00D402C9">
        <w:rPr>
          <w:rFonts w:ascii="Times New Roman" w:hAnsi="Times New Roman" w:cs="Times New Roman"/>
          <w:color w:val="000000"/>
        </w:rPr>
        <w:t>REQ-2.2 – Event &amp; FX Configuration</w:t>
      </w:r>
      <w:bookmarkEnd w:id="26"/>
    </w:p>
    <w:p w14:paraId="37DCD55F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Description: Detailed functional requirement explanation.</w:t>
      </w:r>
    </w:p>
    <w:p w14:paraId="2DF268D1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 xml:space="preserve">System Input: User actions or data files triggering system </w:t>
      </w:r>
      <w:proofErr w:type="spellStart"/>
      <w:r w:rsidRPr="00D931A1">
        <w:rPr>
          <w:rFonts w:ascii="Times New Roman" w:hAnsi="Times New Roman"/>
          <w:color w:val="000000"/>
        </w:rPr>
        <w:t>behavior</w:t>
      </w:r>
      <w:proofErr w:type="spellEnd"/>
      <w:r w:rsidRPr="00D931A1">
        <w:rPr>
          <w:rFonts w:ascii="Times New Roman" w:hAnsi="Times New Roman"/>
          <w:color w:val="000000"/>
        </w:rPr>
        <w:t>.</w:t>
      </w:r>
    </w:p>
    <w:p w14:paraId="47ABE275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Display: UI components or feedback elements presented to the user.</w:t>
      </w:r>
    </w:p>
    <w:p w14:paraId="281B75C0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Processing: Algorithms, business logic, and internal flow control.</w:t>
      </w:r>
    </w:p>
    <w:p w14:paraId="40811906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Output: Results, responses, or stored data generated by the system.</w:t>
      </w:r>
    </w:p>
    <w:p w14:paraId="33A9BF97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Constraints: Timing, platform, or performance limitations relevant to the function.</w:t>
      </w:r>
    </w:p>
    <w:p w14:paraId="1227D77B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Data Handling: Formats (JSON/UTF-8), validation, or schema enforcement rules.</w:t>
      </w:r>
    </w:p>
    <w:p w14:paraId="1D823213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Error Handling: Expected error types, fallback mechanisms, and user notifications.</w:t>
      </w:r>
    </w:p>
    <w:p w14:paraId="26C7B2B5" w14:textId="77777777" w:rsidR="00D402C9" w:rsidRPr="00D402C9" w:rsidRDefault="00D402C9" w:rsidP="00D402C9">
      <w:pPr>
        <w:pStyle w:val="2"/>
        <w:tabs>
          <w:tab w:val="clear" w:pos="720"/>
          <w:tab w:val="num" w:pos="1080"/>
        </w:tabs>
        <w:ind w:left="792"/>
        <w:jc w:val="both"/>
        <w:rPr>
          <w:rFonts w:ascii="Times New Roman" w:hAnsi="Times New Roman" w:cs="Times New Roman"/>
          <w:color w:val="000000"/>
        </w:rPr>
      </w:pPr>
      <w:bookmarkStart w:id="27" w:name="_Toc211780868"/>
      <w:r w:rsidRPr="00D402C9">
        <w:rPr>
          <w:rFonts w:ascii="Times New Roman" w:hAnsi="Times New Roman" w:cs="Times New Roman"/>
          <w:color w:val="000000"/>
        </w:rPr>
        <w:t>REQ-3.1 – Resource Management</w:t>
      </w:r>
      <w:bookmarkEnd w:id="27"/>
    </w:p>
    <w:p w14:paraId="561F9F3F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Description: Detailed functional requirement explanation.</w:t>
      </w:r>
    </w:p>
    <w:p w14:paraId="162D1765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 xml:space="preserve">System Input: User actions or data files triggering system </w:t>
      </w:r>
      <w:proofErr w:type="spellStart"/>
      <w:r w:rsidRPr="00D931A1">
        <w:rPr>
          <w:rFonts w:ascii="Times New Roman" w:hAnsi="Times New Roman"/>
          <w:color w:val="000000"/>
        </w:rPr>
        <w:t>behavior</w:t>
      </w:r>
      <w:proofErr w:type="spellEnd"/>
      <w:r w:rsidRPr="00D931A1">
        <w:rPr>
          <w:rFonts w:ascii="Times New Roman" w:hAnsi="Times New Roman"/>
          <w:color w:val="000000"/>
        </w:rPr>
        <w:t>.</w:t>
      </w:r>
    </w:p>
    <w:p w14:paraId="5AE7398F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Display: UI components or feedback elements presented to the user.</w:t>
      </w:r>
    </w:p>
    <w:p w14:paraId="739801CE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Processing: Algorithms, business logic, and internal flow control.</w:t>
      </w:r>
    </w:p>
    <w:p w14:paraId="298A3A64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Output: Results, responses, or stored data generated by the system.</w:t>
      </w:r>
    </w:p>
    <w:p w14:paraId="36EEE03A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Constraints: Timing, platform, or performance limitations relevant to the function.</w:t>
      </w:r>
    </w:p>
    <w:p w14:paraId="051CD901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Data Handling: Formats (JSON/UTF-8), validation, or schema enforcement rules.</w:t>
      </w:r>
    </w:p>
    <w:p w14:paraId="3EBDBD3A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Error Handling: Expected error types, fallback mechanisms, and user notifications.</w:t>
      </w:r>
    </w:p>
    <w:p w14:paraId="101126F3" w14:textId="77777777" w:rsidR="00D402C9" w:rsidRPr="00D402C9" w:rsidRDefault="00D402C9" w:rsidP="00D402C9">
      <w:pPr>
        <w:pStyle w:val="2"/>
        <w:tabs>
          <w:tab w:val="clear" w:pos="720"/>
          <w:tab w:val="num" w:pos="1080"/>
        </w:tabs>
        <w:ind w:left="792"/>
        <w:jc w:val="both"/>
        <w:rPr>
          <w:rFonts w:ascii="Times New Roman" w:hAnsi="Times New Roman" w:cs="Times New Roman"/>
          <w:color w:val="000000"/>
        </w:rPr>
      </w:pPr>
      <w:bookmarkStart w:id="28" w:name="_Toc211780869"/>
      <w:r w:rsidRPr="00D402C9">
        <w:rPr>
          <w:rFonts w:ascii="Times New Roman" w:hAnsi="Times New Roman" w:cs="Times New Roman"/>
          <w:color w:val="000000"/>
        </w:rPr>
        <w:t>REQ-4.1 – User Profiles and Settings</w:t>
      </w:r>
      <w:bookmarkEnd w:id="28"/>
    </w:p>
    <w:p w14:paraId="7D0FF9B0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Description: Detailed functional requirement explanation.</w:t>
      </w:r>
    </w:p>
    <w:p w14:paraId="68EAC4BA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 xml:space="preserve">System Input: User actions or data files triggering system </w:t>
      </w:r>
      <w:proofErr w:type="spellStart"/>
      <w:r w:rsidRPr="00D931A1">
        <w:rPr>
          <w:rFonts w:ascii="Times New Roman" w:hAnsi="Times New Roman"/>
          <w:color w:val="000000"/>
        </w:rPr>
        <w:t>behavior</w:t>
      </w:r>
      <w:proofErr w:type="spellEnd"/>
      <w:r w:rsidRPr="00D931A1">
        <w:rPr>
          <w:rFonts w:ascii="Times New Roman" w:hAnsi="Times New Roman"/>
          <w:color w:val="000000"/>
        </w:rPr>
        <w:t>.</w:t>
      </w:r>
    </w:p>
    <w:p w14:paraId="118A1413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Display: UI components or feedback elements presented to the user.</w:t>
      </w:r>
    </w:p>
    <w:p w14:paraId="7930E415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Processing: Algorithms, business logic, and internal flow control.</w:t>
      </w:r>
    </w:p>
    <w:p w14:paraId="63AAE8E5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Output: Results, responses, or stored data generated by the system.</w:t>
      </w:r>
    </w:p>
    <w:p w14:paraId="2EB58F5B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Constraints: Timing, platform, or performance limitations relevant to the function.</w:t>
      </w:r>
    </w:p>
    <w:p w14:paraId="06495AB2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Data Handling: Formats (JSON/UTF-8), validation, or schema enforcement rules.</w:t>
      </w:r>
    </w:p>
    <w:p w14:paraId="472920D3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Error Handling: Expected error types, fallback mechanisms, and user notifications.</w:t>
      </w:r>
    </w:p>
    <w:p w14:paraId="0FDD2768" w14:textId="77777777" w:rsidR="00D402C9" w:rsidRPr="00D402C9" w:rsidRDefault="00D402C9" w:rsidP="00D402C9">
      <w:pPr>
        <w:pStyle w:val="2"/>
        <w:tabs>
          <w:tab w:val="clear" w:pos="720"/>
          <w:tab w:val="num" w:pos="1080"/>
        </w:tabs>
        <w:ind w:left="792"/>
        <w:jc w:val="both"/>
        <w:rPr>
          <w:rFonts w:ascii="Times New Roman" w:hAnsi="Times New Roman" w:cs="Times New Roman"/>
          <w:color w:val="000000"/>
        </w:rPr>
      </w:pPr>
      <w:bookmarkStart w:id="29" w:name="_Toc211780870"/>
      <w:r w:rsidRPr="00D402C9">
        <w:rPr>
          <w:rFonts w:ascii="Times New Roman" w:hAnsi="Times New Roman" w:cs="Times New Roman"/>
          <w:color w:val="000000"/>
        </w:rPr>
        <w:t>REQ-5.1 – Error &amp; Logging System</w:t>
      </w:r>
      <w:bookmarkEnd w:id="29"/>
    </w:p>
    <w:p w14:paraId="323D71B6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Description: Detailed functional requirement explanation.</w:t>
      </w:r>
    </w:p>
    <w:p w14:paraId="7A401E0B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 xml:space="preserve">System Input: User actions or data files triggering system </w:t>
      </w:r>
      <w:proofErr w:type="spellStart"/>
      <w:r w:rsidRPr="00D931A1">
        <w:rPr>
          <w:rFonts w:ascii="Times New Roman" w:hAnsi="Times New Roman"/>
          <w:color w:val="000000"/>
        </w:rPr>
        <w:t>behavior</w:t>
      </w:r>
      <w:proofErr w:type="spellEnd"/>
      <w:r w:rsidRPr="00D931A1">
        <w:rPr>
          <w:rFonts w:ascii="Times New Roman" w:hAnsi="Times New Roman"/>
          <w:color w:val="000000"/>
        </w:rPr>
        <w:t>.</w:t>
      </w:r>
    </w:p>
    <w:p w14:paraId="08CD7E6A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lastRenderedPageBreak/>
        <w:t>Display: UI components or feedback elements presented to the user.</w:t>
      </w:r>
    </w:p>
    <w:p w14:paraId="4E776A12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Processing: Algorithms, business logic, and internal flow control.</w:t>
      </w:r>
    </w:p>
    <w:p w14:paraId="562D0BE8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Output: Results, responses, or stored data generated by the system.</w:t>
      </w:r>
    </w:p>
    <w:p w14:paraId="192E952E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Constraints: Timing, platform, or performance limitations relevant to the function.</w:t>
      </w:r>
    </w:p>
    <w:p w14:paraId="2B1DCDA5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Data Handling: Formats (JSON/UTF-8), validation, or schema enforcement rules.</w:t>
      </w:r>
    </w:p>
    <w:p w14:paraId="3166F4CE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Error Handling: Expected error types, fallback mechanisms, and user notifications.</w:t>
      </w:r>
    </w:p>
    <w:p w14:paraId="55CA4FB6" w14:textId="77777777" w:rsidR="00D402C9" w:rsidRPr="00D402C9" w:rsidRDefault="00D402C9" w:rsidP="00D402C9">
      <w:pPr>
        <w:pStyle w:val="2"/>
        <w:tabs>
          <w:tab w:val="clear" w:pos="720"/>
          <w:tab w:val="num" w:pos="1080"/>
        </w:tabs>
        <w:ind w:left="792"/>
        <w:jc w:val="both"/>
        <w:rPr>
          <w:rFonts w:ascii="Times New Roman" w:hAnsi="Times New Roman" w:cs="Times New Roman"/>
          <w:color w:val="000000"/>
        </w:rPr>
      </w:pPr>
      <w:bookmarkStart w:id="30" w:name="_Toc211780871"/>
      <w:r w:rsidRPr="00D402C9">
        <w:rPr>
          <w:rFonts w:ascii="Times New Roman" w:hAnsi="Times New Roman" w:cs="Times New Roman"/>
          <w:color w:val="000000"/>
        </w:rPr>
        <w:t>REQ-6.1 – Accessibility Options</w:t>
      </w:r>
      <w:bookmarkEnd w:id="30"/>
    </w:p>
    <w:p w14:paraId="4D60E0E4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Description: Detailed functional requirement explanation.</w:t>
      </w:r>
    </w:p>
    <w:p w14:paraId="18A07AA0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 xml:space="preserve">System Input: User actions or data files triggering system </w:t>
      </w:r>
      <w:proofErr w:type="spellStart"/>
      <w:r w:rsidRPr="00D931A1">
        <w:rPr>
          <w:rFonts w:ascii="Times New Roman" w:hAnsi="Times New Roman"/>
          <w:color w:val="000000"/>
        </w:rPr>
        <w:t>behavior</w:t>
      </w:r>
      <w:proofErr w:type="spellEnd"/>
      <w:r w:rsidRPr="00D931A1">
        <w:rPr>
          <w:rFonts w:ascii="Times New Roman" w:hAnsi="Times New Roman"/>
          <w:color w:val="000000"/>
        </w:rPr>
        <w:t>.</w:t>
      </w:r>
    </w:p>
    <w:p w14:paraId="5F8CFFE6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Display: UI components or feedback elements presented to the user.</w:t>
      </w:r>
    </w:p>
    <w:p w14:paraId="3F42081A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Processing: Algorithms, business logic, and internal flow control.</w:t>
      </w:r>
    </w:p>
    <w:p w14:paraId="633D9659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Output: Results, responses, or stored data generated by the system.</w:t>
      </w:r>
    </w:p>
    <w:p w14:paraId="4CBDCA6B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Constraints: Timing, platform, or performance limitations relevant to the function.</w:t>
      </w:r>
    </w:p>
    <w:p w14:paraId="280B4EE7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Data Handling: Formats (JSON/UTF-8), validation, or schema enforcement rules.</w:t>
      </w:r>
    </w:p>
    <w:p w14:paraId="54DEBA33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Error Handling: Expected error types, fallback mechanisms, and user notifications.</w:t>
      </w:r>
    </w:p>
    <w:p w14:paraId="7F9A1EE6" w14:textId="77777777" w:rsidR="00D402C9" w:rsidRPr="00D402C9" w:rsidRDefault="00D402C9" w:rsidP="00D402C9">
      <w:pPr>
        <w:pStyle w:val="2"/>
        <w:tabs>
          <w:tab w:val="clear" w:pos="720"/>
          <w:tab w:val="num" w:pos="1080"/>
        </w:tabs>
        <w:ind w:left="792"/>
        <w:jc w:val="both"/>
        <w:rPr>
          <w:rFonts w:ascii="Times New Roman" w:hAnsi="Times New Roman" w:cs="Times New Roman"/>
          <w:color w:val="000000"/>
        </w:rPr>
      </w:pPr>
      <w:bookmarkStart w:id="31" w:name="_Toc211780872"/>
      <w:r w:rsidRPr="00D402C9">
        <w:rPr>
          <w:rFonts w:ascii="Times New Roman" w:hAnsi="Times New Roman" w:cs="Times New Roman"/>
          <w:color w:val="000000"/>
        </w:rPr>
        <w:t>REQ-7.1 – Performance Monitoring</w:t>
      </w:r>
      <w:bookmarkEnd w:id="31"/>
    </w:p>
    <w:p w14:paraId="56A05EBB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Description: Detailed functional requirement explanation.</w:t>
      </w:r>
    </w:p>
    <w:p w14:paraId="615F0B77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 xml:space="preserve">System Input: User actions or data files triggering system </w:t>
      </w:r>
      <w:proofErr w:type="spellStart"/>
      <w:r w:rsidRPr="00D931A1">
        <w:rPr>
          <w:rFonts w:ascii="Times New Roman" w:hAnsi="Times New Roman"/>
          <w:color w:val="000000"/>
        </w:rPr>
        <w:t>behavior</w:t>
      </w:r>
      <w:proofErr w:type="spellEnd"/>
      <w:r w:rsidRPr="00D931A1">
        <w:rPr>
          <w:rFonts w:ascii="Times New Roman" w:hAnsi="Times New Roman"/>
          <w:color w:val="000000"/>
        </w:rPr>
        <w:t>.</w:t>
      </w:r>
    </w:p>
    <w:p w14:paraId="1647C4C7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Display: UI components or feedback elements presented to the user.</w:t>
      </w:r>
    </w:p>
    <w:p w14:paraId="5A54B306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Processing: Algorithms, business logic, and internal flow control.</w:t>
      </w:r>
    </w:p>
    <w:p w14:paraId="7E64D7E0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System Output: Results, responses, or stored data generated by the system.</w:t>
      </w:r>
    </w:p>
    <w:p w14:paraId="7DBA9F63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Constraints: Timing, platform, or performance limitations relevant to the function.</w:t>
      </w:r>
    </w:p>
    <w:p w14:paraId="7B819245" w14:textId="77777777" w:rsidR="00D402C9" w:rsidRPr="00D931A1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Data Handling: Formats (JSON/UTF-8), validation, or schema enforcement rules.</w:t>
      </w:r>
    </w:p>
    <w:p w14:paraId="7E296602" w14:textId="5010B747" w:rsidR="00D402C9" w:rsidRPr="001E0E93" w:rsidRDefault="00D402C9" w:rsidP="00D931A1">
      <w:pPr>
        <w:ind w:left="360"/>
        <w:jc w:val="both"/>
        <w:rPr>
          <w:rFonts w:ascii="Times New Roman" w:hAnsi="Times New Roman"/>
          <w:color w:val="000000"/>
        </w:rPr>
      </w:pPr>
      <w:r w:rsidRPr="00D931A1">
        <w:rPr>
          <w:rFonts w:ascii="Times New Roman" w:hAnsi="Times New Roman"/>
          <w:color w:val="000000"/>
        </w:rPr>
        <w:t>Error Handling: Expected error types, fallback mechanisms, and user notifications.</w:t>
      </w:r>
      <w:r w:rsidRPr="001E0E93">
        <w:rPr>
          <w:rFonts w:ascii="Times New Roman" w:hAnsi="Times New Roman"/>
          <w:color w:val="000000"/>
        </w:rPr>
        <w:t xml:space="preserve"> </w:t>
      </w:r>
    </w:p>
    <w:p w14:paraId="27A174D3" w14:textId="73813109" w:rsidR="009B228B" w:rsidRPr="001E0E93" w:rsidRDefault="00FF058C" w:rsidP="0059209D">
      <w:pPr>
        <w:pStyle w:val="10"/>
        <w:jc w:val="both"/>
        <w:rPr>
          <w:rFonts w:ascii="Times New Roman" w:hAnsi="Times New Roman" w:cs="Times New Roman"/>
          <w:color w:val="000000"/>
        </w:rPr>
      </w:pPr>
      <w:bookmarkStart w:id="32" w:name="_Toc211780873"/>
      <w:r w:rsidRPr="001E0E93">
        <w:rPr>
          <w:rFonts w:ascii="Times New Roman" w:hAnsi="Times New Roman" w:cs="Times New Roman"/>
          <w:color w:val="000000"/>
        </w:rPr>
        <w:t>External Interface Requirement</w:t>
      </w:r>
      <w:bookmarkEnd w:id="32"/>
    </w:p>
    <w:p w14:paraId="780B7CB8" w14:textId="77777777" w:rsidR="00FF058C" w:rsidRPr="001E0E93" w:rsidRDefault="00FF058C" w:rsidP="0059209D">
      <w:pPr>
        <w:jc w:val="both"/>
        <w:rPr>
          <w:rFonts w:ascii="Times New Roman" w:hAnsi="Times New Roman"/>
          <w:color w:val="000000"/>
        </w:rPr>
      </w:pPr>
    </w:p>
    <w:p w14:paraId="6BBC9647" w14:textId="77777777" w:rsidR="00FF058C" w:rsidRPr="001E0E93" w:rsidRDefault="00FF058C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33" w:name="_Toc211780874"/>
      <w:r w:rsidRPr="001E0E93">
        <w:rPr>
          <w:rFonts w:ascii="Times New Roman" w:hAnsi="Times New Roman" w:cs="Times New Roman"/>
          <w:color w:val="000000"/>
        </w:rPr>
        <w:t>Data Interface</w:t>
      </w:r>
      <w:r w:rsidR="00A62FF3" w:rsidRPr="001E0E93">
        <w:rPr>
          <w:rFonts w:ascii="Times New Roman" w:hAnsi="Times New Roman" w:cs="Times New Roman"/>
          <w:color w:val="000000"/>
        </w:rPr>
        <w:t>s</w:t>
      </w:r>
      <w:bookmarkEnd w:id="33"/>
    </w:p>
    <w:p w14:paraId="3CDE1050" w14:textId="347B6F95" w:rsidR="00FF058C" w:rsidRPr="001E0E93" w:rsidRDefault="00D931A1" w:rsidP="0059209D">
      <w:pPr>
        <w:ind w:left="360"/>
        <w:jc w:val="both"/>
        <w:rPr>
          <w:rFonts w:ascii="Times New Roman" w:hAnsi="Times New Roman"/>
          <w:color w:val="000000"/>
        </w:rPr>
      </w:pPr>
      <w:r w:rsidRPr="00B517E7">
        <w:rPr>
          <w:rFonts w:ascii="Times New Roman" w:hAnsi="Times New Roman"/>
          <w:color w:val="000000"/>
        </w:rPr>
        <w:t>JSON for configuration, SQLite for profiles, HTTPS API for leaderboard</w:t>
      </w:r>
    </w:p>
    <w:p w14:paraId="2E24A3E8" w14:textId="77777777" w:rsidR="00FF058C" w:rsidRPr="001E0E93" w:rsidRDefault="00FF058C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34" w:name="_Toc211780875"/>
      <w:r w:rsidRPr="001E0E93">
        <w:rPr>
          <w:rFonts w:ascii="Times New Roman" w:hAnsi="Times New Roman" w:cs="Times New Roman"/>
          <w:color w:val="000000"/>
        </w:rPr>
        <w:t>User Interface</w:t>
      </w:r>
      <w:r w:rsidR="00A62FF3" w:rsidRPr="001E0E93">
        <w:rPr>
          <w:rFonts w:ascii="Times New Roman" w:hAnsi="Times New Roman" w:cs="Times New Roman"/>
          <w:color w:val="000000"/>
        </w:rPr>
        <w:t>s</w:t>
      </w:r>
      <w:bookmarkEnd w:id="34"/>
    </w:p>
    <w:p w14:paraId="4EB0C2C3" w14:textId="64ADE87E" w:rsidR="00FF058C" w:rsidRPr="001E0E93" w:rsidRDefault="00B517E7" w:rsidP="0059209D">
      <w:pPr>
        <w:ind w:left="360"/>
        <w:jc w:val="both"/>
        <w:rPr>
          <w:rFonts w:ascii="Times New Roman" w:hAnsi="Times New Roman"/>
          <w:color w:val="000000"/>
        </w:rPr>
      </w:pPr>
      <w:r w:rsidRPr="00B517E7">
        <w:rPr>
          <w:rFonts w:ascii="Times New Roman" w:hAnsi="Times New Roman"/>
          <w:color w:val="000000"/>
        </w:rPr>
        <w:t>Unity-based GUI supporting keyboard, controller, and touch.</w:t>
      </w:r>
    </w:p>
    <w:p w14:paraId="6E2C979E" w14:textId="77777777" w:rsidR="00FF058C" w:rsidRPr="001E0E93" w:rsidRDefault="00FF058C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35" w:name="_Toc211780876"/>
      <w:r w:rsidRPr="001E0E93">
        <w:rPr>
          <w:rFonts w:ascii="Times New Roman" w:hAnsi="Times New Roman" w:cs="Times New Roman"/>
          <w:color w:val="000000"/>
        </w:rPr>
        <w:lastRenderedPageBreak/>
        <w:t>Other Interfaces</w:t>
      </w:r>
      <w:bookmarkEnd w:id="35"/>
    </w:p>
    <w:p w14:paraId="1D95DB59" w14:textId="77777777" w:rsidR="00B517E7" w:rsidRPr="00B517E7" w:rsidRDefault="00B517E7" w:rsidP="00B517E7">
      <w:pPr>
        <w:ind w:left="360"/>
        <w:jc w:val="both"/>
        <w:rPr>
          <w:rFonts w:ascii="Times New Roman" w:hAnsi="Times New Roman"/>
          <w:color w:val="000000"/>
        </w:rPr>
      </w:pPr>
      <w:r w:rsidRPr="00B517E7">
        <w:rPr>
          <w:rFonts w:ascii="Times New Roman" w:hAnsi="Times New Roman"/>
          <w:color w:val="000000"/>
        </w:rPr>
        <w:t>Compatible with OS APIs, storage subsystems, and network protocols.</w:t>
      </w:r>
    </w:p>
    <w:p w14:paraId="7AA5DB86" w14:textId="77777777" w:rsidR="0032136D" w:rsidRPr="001E0E93" w:rsidRDefault="0032136D" w:rsidP="0059209D">
      <w:pPr>
        <w:ind w:left="360"/>
        <w:jc w:val="both"/>
        <w:rPr>
          <w:rFonts w:ascii="Times New Roman" w:hAnsi="Times New Roman"/>
          <w:color w:val="000000"/>
        </w:rPr>
      </w:pPr>
    </w:p>
    <w:p w14:paraId="47E3A89A" w14:textId="77777777" w:rsidR="0032136D" w:rsidRPr="001E0E93" w:rsidRDefault="0032136D" w:rsidP="0059209D">
      <w:pPr>
        <w:pStyle w:val="10"/>
        <w:jc w:val="both"/>
        <w:rPr>
          <w:rFonts w:ascii="Times New Roman" w:hAnsi="Times New Roman" w:cs="Times New Roman"/>
          <w:color w:val="000000"/>
        </w:rPr>
      </w:pPr>
      <w:bookmarkStart w:id="36" w:name="_Toc211780877"/>
      <w:r w:rsidRPr="001E0E93">
        <w:rPr>
          <w:rFonts w:ascii="Times New Roman" w:hAnsi="Times New Roman" w:cs="Times New Roman"/>
          <w:color w:val="000000"/>
        </w:rPr>
        <w:t>Non-Functional Requirements</w:t>
      </w:r>
      <w:bookmarkEnd w:id="36"/>
    </w:p>
    <w:p w14:paraId="03C7FEC8" w14:textId="77777777" w:rsidR="0032136D" w:rsidRPr="001E0E93" w:rsidRDefault="0032136D" w:rsidP="0059209D">
      <w:pPr>
        <w:jc w:val="both"/>
        <w:rPr>
          <w:rFonts w:ascii="Times New Roman" w:hAnsi="Times New Roman"/>
          <w:color w:val="000000"/>
        </w:rPr>
      </w:pPr>
    </w:p>
    <w:p w14:paraId="2A85E22D" w14:textId="77777777" w:rsidR="0032136D" w:rsidRPr="001E0E93" w:rsidRDefault="00E66E94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37" w:name="_Toc211780878"/>
      <w:r w:rsidRPr="001E0E93">
        <w:rPr>
          <w:rFonts w:ascii="Times New Roman" w:hAnsi="Times New Roman" w:cs="Times New Roman"/>
          <w:color w:val="000000"/>
        </w:rPr>
        <w:t>System Performance</w:t>
      </w:r>
      <w:bookmarkEnd w:id="37"/>
    </w:p>
    <w:p w14:paraId="6D428F91" w14:textId="359DB561" w:rsidR="0032136D" w:rsidRPr="001E0E93" w:rsidRDefault="00B517E7" w:rsidP="0059209D">
      <w:pPr>
        <w:ind w:left="360"/>
        <w:jc w:val="both"/>
        <w:rPr>
          <w:rFonts w:ascii="Times New Roman" w:hAnsi="Times New Roman"/>
          <w:color w:val="000000"/>
        </w:rPr>
      </w:pPr>
      <w:r w:rsidRPr="00B517E7">
        <w:rPr>
          <w:rFonts w:ascii="Times New Roman" w:hAnsi="Times New Roman"/>
          <w:color w:val="000000"/>
        </w:rPr>
        <w:t xml:space="preserve">This section defines the target system’s performance and response expectations for </w:t>
      </w:r>
      <w:r w:rsidRPr="00B517E7">
        <w:rPr>
          <w:rFonts w:ascii="Times New Roman" w:hAnsi="Times New Roman"/>
          <w:i/>
          <w:iCs/>
          <w:color w:val="000000"/>
        </w:rPr>
        <w:t>Rhythm Beat</w:t>
      </w:r>
      <w:r w:rsidRPr="00B517E7">
        <w:rPr>
          <w:rFonts w:ascii="Times New Roman" w:hAnsi="Times New Roman"/>
          <w:color w:val="000000"/>
        </w:rPr>
        <w:t>.</w:t>
      </w:r>
      <w:r w:rsidRPr="00B517E7">
        <w:rPr>
          <w:rFonts w:ascii="Times New Roman" w:hAnsi="Times New Roman"/>
          <w:color w:val="000000"/>
        </w:rPr>
        <w:br/>
        <w:t xml:space="preserve">Performance requirements are based on typical gameplay, resource loading, and </w:t>
      </w:r>
      <w:proofErr w:type="spellStart"/>
      <w:r w:rsidRPr="00B517E7">
        <w:rPr>
          <w:rFonts w:ascii="Times New Roman" w:hAnsi="Times New Roman"/>
          <w:color w:val="000000"/>
        </w:rPr>
        <w:t>beatmap</w:t>
      </w:r>
      <w:proofErr w:type="spellEnd"/>
      <w:r w:rsidRPr="00B517E7">
        <w:rPr>
          <w:rFonts w:ascii="Times New Roman" w:hAnsi="Times New Roman"/>
          <w:color w:val="000000"/>
        </w:rPr>
        <w:t xml:space="preserve"> processing conditions.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5400"/>
        <w:gridCol w:w="2297"/>
      </w:tblGrid>
      <w:tr w:rsidR="00367F48" w:rsidRPr="001E0E93" w14:paraId="11346B6A" w14:textId="77777777" w:rsidTr="00EE5D0D">
        <w:tc>
          <w:tcPr>
            <w:tcW w:w="1080" w:type="dxa"/>
            <w:shd w:val="clear" w:color="auto" w:fill="auto"/>
          </w:tcPr>
          <w:p w14:paraId="2D8AA8DC" w14:textId="77777777" w:rsidR="00F00AE2" w:rsidRPr="001E0E93" w:rsidRDefault="00F00AE2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Req. Id</w:t>
            </w:r>
          </w:p>
        </w:tc>
        <w:tc>
          <w:tcPr>
            <w:tcW w:w="5400" w:type="dxa"/>
            <w:shd w:val="clear" w:color="auto" w:fill="auto"/>
          </w:tcPr>
          <w:p w14:paraId="3B7CCB13" w14:textId="77777777" w:rsidR="00F00AE2" w:rsidRPr="001E0E93" w:rsidRDefault="00F00AE2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  <w:tc>
          <w:tcPr>
            <w:tcW w:w="2297" w:type="dxa"/>
            <w:shd w:val="clear" w:color="auto" w:fill="auto"/>
          </w:tcPr>
          <w:p w14:paraId="3D8778DC" w14:textId="77777777" w:rsidR="00F00AE2" w:rsidRPr="001E0E93" w:rsidRDefault="00F00AE2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Response Time</w:t>
            </w:r>
          </w:p>
        </w:tc>
      </w:tr>
      <w:tr w:rsidR="00367F48" w:rsidRPr="001E0E93" w14:paraId="365E9E04" w14:textId="77777777" w:rsidTr="00EE5D0D">
        <w:tc>
          <w:tcPr>
            <w:tcW w:w="1080" w:type="dxa"/>
            <w:shd w:val="clear" w:color="auto" w:fill="auto"/>
          </w:tcPr>
          <w:p w14:paraId="23096CAB" w14:textId="77777777" w:rsidR="00F00AE2" w:rsidRPr="001E0E93" w:rsidRDefault="00F00AE2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PERF-1.1</w:t>
            </w:r>
          </w:p>
        </w:tc>
        <w:tc>
          <w:tcPr>
            <w:tcW w:w="5400" w:type="dxa"/>
            <w:shd w:val="clear" w:color="auto" w:fill="auto"/>
          </w:tcPr>
          <w:p w14:paraId="3B9AA793" w14:textId="294DBC22" w:rsidR="00F00AE2" w:rsidRPr="001E0E93" w:rsidRDefault="00B517E7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B517E7">
              <w:rPr>
                <w:rFonts w:ascii="Times New Roman" w:hAnsi="Times New Roman"/>
                <w:color w:val="000000"/>
              </w:rPr>
              <w:t>System shall load the main menu and essential resources (images, fonts, and music files) after startup.</w:t>
            </w:r>
          </w:p>
        </w:tc>
        <w:tc>
          <w:tcPr>
            <w:tcW w:w="2297" w:type="dxa"/>
            <w:shd w:val="clear" w:color="auto" w:fill="auto"/>
          </w:tcPr>
          <w:p w14:paraId="371B88DF" w14:textId="2443DB1F" w:rsidR="00F00AE2" w:rsidRPr="001E0E93" w:rsidRDefault="00B517E7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B517E7">
              <w:rPr>
                <w:rFonts w:ascii="Times New Roman" w:hAnsi="Times New Roman"/>
                <w:color w:val="000000"/>
              </w:rPr>
              <w:t>≤ 5 seconds</w:t>
            </w:r>
          </w:p>
        </w:tc>
      </w:tr>
      <w:tr w:rsidR="00367F48" w:rsidRPr="001E0E93" w14:paraId="73048F9C" w14:textId="77777777" w:rsidTr="00EE5D0D">
        <w:tc>
          <w:tcPr>
            <w:tcW w:w="1080" w:type="dxa"/>
            <w:shd w:val="clear" w:color="auto" w:fill="auto"/>
          </w:tcPr>
          <w:p w14:paraId="66E0D279" w14:textId="77777777" w:rsidR="00F00AE2" w:rsidRPr="001E0E93" w:rsidRDefault="00F00AE2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PERF-1.2</w:t>
            </w:r>
          </w:p>
        </w:tc>
        <w:tc>
          <w:tcPr>
            <w:tcW w:w="540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4"/>
            </w:tblGrid>
            <w:tr w:rsidR="00B517E7" w:rsidRPr="00B517E7" w14:paraId="7A5EBF1F" w14:textId="77777777" w:rsidTr="00B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00B50" w14:textId="77777777" w:rsidR="00B517E7" w:rsidRPr="00B517E7" w:rsidRDefault="00B517E7" w:rsidP="00B517E7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  <w:proofErr w:type="spellStart"/>
                  <w:r w:rsidRPr="00B517E7">
                    <w:rPr>
                      <w:rFonts w:ascii="Times New Roman" w:hAnsi="Times New Roman"/>
                      <w:color w:val="000000"/>
                      <w:lang w:val="en-US"/>
                    </w:rPr>
                    <w:t>Beatmap</w:t>
                  </w:r>
                  <w:proofErr w:type="spellEnd"/>
                  <w:r w:rsidRPr="00B517E7">
                    <w:rPr>
                      <w:rFonts w:ascii="Times New Roman" w:hAnsi="Times New Roman"/>
                      <w:color w:val="000000"/>
                      <w:lang w:val="en-US"/>
                    </w:rPr>
                    <w:t xml:space="preserve"> parsing (CSV reading + note object generation) shall complete before music playback begins.</w:t>
                  </w:r>
                </w:p>
              </w:tc>
            </w:tr>
          </w:tbl>
          <w:p w14:paraId="1FD6F7E8" w14:textId="77777777" w:rsidR="00B517E7" w:rsidRPr="00B517E7" w:rsidRDefault="00B517E7" w:rsidP="00B517E7">
            <w:pPr>
              <w:jc w:val="both"/>
              <w:rPr>
                <w:rFonts w:ascii="Times New Roman" w:hAnsi="Times New Roman"/>
                <w:vanish/>
                <w:color w:val="00000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17E7" w:rsidRPr="00B517E7" w14:paraId="07EF6337" w14:textId="77777777" w:rsidTr="00B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14BA3" w14:textId="77777777" w:rsidR="00B517E7" w:rsidRPr="00B517E7" w:rsidRDefault="00B517E7" w:rsidP="00B517E7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</w:p>
              </w:tc>
            </w:tr>
          </w:tbl>
          <w:p w14:paraId="59F74FAF" w14:textId="3C7A47C4" w:rsidR="00F00AE2" w:rsidRPr="001E0E93" w:rsidRDefault="00F00AE2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97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1"/>
            </w:tblGrid>
            <w:tr w:rsidR="00B517E7" w:rsidRPr="00B517E7" w14:paraId="6E2B0974" w14:textId="77777777" w:rsidTr="00B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00F7B2" w14:textId="77777777" w:rsidR="00B517E7" w:rsidRPr="00B517E7" w:rsidRDefault="00B517E7" w:rsidP="00B517E7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  <w:r w:rsidRPr="00B517E7">
                    <w:rPr>
                      <w:rFonts w:ascii="Times New Roman" w:hAnsi="Times New Roman"/>
                      <w:color w:val="000000"/>
                      <w:lang w:val="en-US"/>
                    </w:rPr>
                    <w:t>≤ 200 milliseconds</w:t>
                  </w:r>
                </w:p>
              </w:tc>
            </w:tr>
          </w:tbl>
          <w:p w14:paraId="0416A446" w14:textId="77777777" w:rsidR="00B517E7" w:rsidRPr="00B517E7" w:rsidRDefault="00B517E7" w:rsidP="00B517E7">
            <w:pPr>
              <w:jc w:val="both"/>
              <w:rPr>
                <w:rFonts w:ascii="Times New Roman" w:hAnsi="Times New Roman"/>
                <w:vanish/>
                <w:color w:val="00000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17E7" w:rsidRPr="00B517E7" w14:paraId="2E90B331" w14:textId="77777777" w:rsidTr="00B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A8D217" w14:textId="77777777" w:rsidR="00B517E7" w:rsidRPr="00B517E7" w:rsidRDefault="00B517E7" w:rsidP="00B517E7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</w:p>
              </w:tc>
            </w:tr>
          </w:tbl>
          <w:p w14:paraId="7FB8E3B5" w14:textId="77777777" w:rsidR="00B517E7" w:rsidRPr="00B517E7" w:rsidRDefault="00B517E7" w:rsidP="00B517E7">
            <w:pPr>
              <w:jc w:val="center"/>
              <w:rPr>
                <w:rFonts w:ascii="Times New Roman" w:hAnsi="Times New Roman"/>
              </w:rPr>
            </w:pPr>
          </w:p>
        </w:tc>
      </w:tr>
      <w:tr w:rsidR="00367F48" w:rsidRPr="001E0E93" w14:paraId="18F067A7" w14:textId="77777777" w:rsidTr="00EE5D0D">
        <w:tc>
          <w:tcPr>
            <w:tcW w:w="1080" w:type="dxa"/>
            <w:shd w:val="clear" w:color="auto" w:fill="auto"/>
          </w:tcPr>
          <w:p w14:paraId="1106536E" w14:textId="77777777" w:rsidR="00F00AE2" w:rsidRPr="001E0E93" w:rsidRDefault="00F00AE2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PERF-1.3</w:t>
            </w:r>
          </w:p>
        </w:tc>
        <w:tc>
          <w:tcPr>
            <w:tcW w:w="540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4"/>
            </w:tblGrid>
            <w:tr w:rsidR="00B517E7" w:rsidRPr="00B517E7" w14:paraId="1F8CACAF" w14:textId="77777777" w:rsidTr="00B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A2D9DC" w14:textId="77777777" w:rsidR="00B517E7" w:rsidRPr="00B517E7" w:rsidRDefault="00B517E7" w:rsidP="00B517E7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  <w:r w:rsidRPr="00B517E7">
                    <w:rPr>
                      <w:rFonts w:ascii="Times New Roman" w:hAnsi="Times New Roman"/>
                      <w:color w:val="000000"/>
                      <w:lang w:val="en-US"/>
                    </w:rPr>
                    <w:t xml:space="preserve">Audio synchronization offset between </w:t>
                  </w:r>
                  <w:proofErr w:type="spellStart"/>
                  <w:proofErr w:type="gramStart"/>
                  <w:r w:rsidRPr="00B517E7">
                    <w:rPr>
                      <w:rFonts w:ascii="Times New Roman" w:hAnsi="Times New Roman"/>
                      <w:color w:val="000000"/>
                      <w:lang w:val="en-US"/>
                    </w:rPr>
                    <w:t>beatmap</w:t>
                  </w:r>
                  <w:proofErr w:type="spellEnd"/>
                  <w:proofErr w:type="gramEnd"/>
                  <w:r w:rsidRPr="00B517E7">
                    <w:rPr>
                      <w:rFonts w:ascii="Times New Roman" w:hAnsi="Times New Roman"/>
                      <w:color w:val="000000"/>
                      <w:lang w:val="en-US"/>
                    </w:rPr>
                    <w:t xml:space="preserve"> and WAV playback shall remain within the specified tolerance.</w:t>
                  </w:r>
                </w:p>
              </w:tc>
            </w:tr>
          </w:tbl>
          <w:p w14:paraId="72C96E4B" w14:textId="77777777" w:rsidR="00B517E7" w:rsidRPr="00B517E7" w:rsidRDefault="00B517E7" w:rsidP="00B517E7">
            <w:pPr>
              <w:jc w:val="both"/>
              <w:rPr>
                <w:rFonts w:ascii="Times New Roman" w:hAnsi="Times New Roman"/>
                <w:vanish/>
                <w:color w:val="00000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17E7" w:rsidRPr="00B517E7" w14:paraId="717A956D" w14:textId="77777777" w:rsidTr="00B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992058" w14:textId="77777777" w:rsidR="00B517E7" w:rsidRPr="00B517E7" w:rsidRDefault="00B517E7" w:rsidP="00B517E7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</w:p>
              </w:tc>
            </w:tr>
          </w:tbl>
          <w:p w14:paraId="3ABB4AE6" w14:textId="61C44549" w:rsidR="00F00AE2" w:rsidRPr="001E0E93" w:rsidRDefault="00F00AE2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97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1"/>
            </w:tblGrid>
            <w:tr w:rsidR="00B517E7" w:rsidRPr="00B517E7" w14:paraId="7FA40231" w14:textId="77777777" w:rsidTr="00B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A2D2E" w14:textId="77777777" w:rsidR="00B517E7" w:rsidRPr="00B517E7" w:rsidRDefault="00B517E7" w:rsidP="00B517E7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  <w:r w:rsidRPr="00B517E7">
                    <w:rPr>
                      <w:rFonts w:ascii="Times New Roman" w:hAnsi="Times New Roman"/>
                      <w:color w:val="000000"/>
                      <w:lang w:val="en-US"/>
                    </w:rPr>
                    <w:t>± 15 milliseconds</w:t>
                  </w:r>
                </w:p>
              </w:tc>
            </w:tr>
          </w:tbl>
          <w:p w14:paraId="51F512C0" w14:textId="77777777" w:rsidR="00B517E7" w:rsidRPr="00B517E7" w:rsidRDefault="00B517E7" w:rsidP="00B517E7">
            <w:pPr>
              <w:jc w:val="both"/>
              <w:rPr>
                <w:rFonts w:ascii="Times New Roman" w:hAnsi="Times New Roman"/>
                <w:vanish/>
                <w:color w:val="00000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17E7" w:rsidRPr="00B517E7" w14:paraId="600C6F6F" w14:textId="77777777" w:rsidTr="00B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DD40D1" w14:textId="77777777" w:rsidR="00B517E7" w:rsidRPr="00B517E7" w:rsidRDefault="00B517E7" w:rsidP="00B517E7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</w:p>
              </w:tc>
            </w:tr>
          </w:tbl>
          <w:p w14:paraId="3E352C47" w14:textId="63B438F6" w:rsidR="00F00AE2" w:rsidRPr="001E0E93" w:rsidRDefault="00F00AE2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367F48" w:rsidRPr="001E0E93" w14:paraId="7B8CCE82" w14:textId="77777777" w:rsidTr="00EE5D0D">
        <w:tc>
          <w:tcPr>
            <w:tcW w:w="1080" w:type="dxa"/>
            <w:shd w:val="clear" w:color="auto" w:fill="auto"/>
          </w:tcPr>
          <w:p w14:paraId="59C52C8F" w14:textId="77777777" w:rsidR="00F00AE2" w:rsidRPr="001E0E93" w:rsidRDefault="00F00AE2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PERF-1.4</w:t>
            </w:r>
          </w:p>
        </w:tc>
        <w:tc>
          <w:tcPr>
            <w:tcW w:w="540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4"/>
            </w:tblGrid>
            <w:tr w:rsidR="00B517E7" w:rsidRPr="00B517E7" w14:paraId="14B665D5" w14:textId="77777777" w:rsidTr="00B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1AC9A3" w14:textId="77777777" w:rsidR="00B517E7" w:rsidRPr="00B517E7" w:rsidRDefault="00B517E7" w:rsidP="00B517E7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  <w:r w:rsidRPr="00B517E7">
                    <w:rPr>
                      <w:rFonts w:ascii="Times New Roman" w:hAnsi="Times New Roman"/>
                      <w:color w:val="000000"/>
                      <w:lang w:val="en-US"/>
                    </w:rPr>
                    <w:t>Rendering frame rate during gameplay shall not fall below 60 FPS on standard hardware (i5 + 8 GB RAM).</w:t>
                  </w:r>
                </w:p>
              </w:tc>
            </w:tr>
          </w:tbl>
          <w:p w14:paraId="346D5A58" w14:textId="77777777" w:rsidR="00B517E7" w:rsidRPr="00B517E7" w:rsidRDefault="00B517E7" w:rsidP="00B517E7">
            <w:pPr>
              <w:jc w:val="both"/>
              <w:rPr>
                <w:rFonts w:ascii="Times New Roman" w:hAnsi="Times New Roman"/>
                <w:vanish/>
                <w:color w:val="00000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17E7" w:rsidRPr="00B517E7" w14:paraId="5D83D784" w14:textId="77777777" w:rsidTr="00B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FC420" w14:textId="77777777" w:rsidR="00B517E7" w:rsidRPr="00B517E7" w:rsidRDefault="00B517E7" w:rsidP="00B517E7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</w:p>
              </w:tc>
            </w:tr>
          </w:tbl>
          <w:p w14:paraId="7C4B614E" w14:textId="23DCF11E" w:rsidR="00F00AE2" w:rsidRPr="001E0E93" w:rsidRDefault="00F00AE2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297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4"/>
            </w:tblGrid>
            <w:tr w:rsidR="00B517E7" w:rsidRPr="00B517E7" w14:paraId="294C0E9C" w14:textId="77777777" w:rsidTr="00B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7CEAE4" w14:textId="77777777" w:rsidR="00B517E7" w:rsidRPr="00B517E7" w:rsidRDefault="00B517E7" w:rsidP="00B517E7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  <w:r w:rsidRPr="00B517E7">
                    <w:rPr>
                      <w:rFonts w:ascii="Times New Roman" w:hAnsi="Times New Roman"/>
                      <w:color w:val="000000"/>
                      <w:lang w:val="en-US"/>
                    </w:rPr>
                    <w:t>≥ 60 FPS</w:t>
                  </w:r>
                </w:p>
              </w:tc>
            </w:tr>
          </w:tbl>
          <w:p w14:paraId="65D95215" w14:textId="77777777" w:rsidR="00B517E7" w:rsidRPr="00B517E7" w:rsidRDefault="00B517E7" w:rsidP="00B517E7">
            <w:pPr>
              <w:jc w:val="both"/>
              <w:rPr>
                <w:rFonts w:ascii="Times New Roman" w:hAnsi="Times New Roman"/>
                <w:vanish/>
                <w:color w:val="00000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17E7" w:rsidRPr="00B517E7" w14:paraId="6A692A6E" w14:textId="77777777" w:rsidTr="00B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2EE08B" w14:textId="77777777" w:rsidR="00B517E7" w:rsidRPr="00B517E7" w:rsidRDefault="00B517E7" w:rsidP="00B517E7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</w:p>
              </w:tc>
            </w:tr>
          </w:tbl>
          <w:p w14:paraId="3C0DE166" w14:textId="349EE326" w:rsidR="00F00AE2" w:rsidRPr="001E0E93" w:rsidRDefault="00F00AE2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616E5" w:rsidRPr="00B517E7" w14:paraId="6E55E1FA" w14:textId="77777777" w:rsidTr="00EE5D0D">
        <w:tc>
          <w:tcPr>
            <w:tcW w:w="108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"/>
            </w:tblGrid>
            <w:tr w:rsidR="00B517E7" w:rsidRPr="00B517E7" w14:paraId="57D94BE2" w14:textId="77777777" w:rsidTr="00B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F576A" w14:textId="77777777" w:rsidR="00B517E7" w:rsidRPr="00B517E7" w:rsidRDefault="00B517E7" w:rsidP="00B517E7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B517E7">
                    <w:rPr>
                      <w:rFonts w:ascii="Times New Roman" w:hAnsi="Times New Roman"/>
                      <w:color w:val="000000"/>
                    </w:rPr>
                    <w:t>PERF-1.5</w:t>
                  </w:r>
                </w:p>
              </w:tc>
            </w:tr>
          </w:tbl>
          <w:p w14:paraId="4640F6CA" w14:textId="77777777" w:rsidR="00B517E7" w:rsidRPr="00B517E7" w:rsidRDefault="00B517E7" w:rsidP="00B517E7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17E7" w:rsidRPr="00B517E7" w14:paraId="0B688952" w14:textId="77777777" w:rsidTr="00B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488D7B" w14:textId="77777777" w:rsidR="00B517E7" w:rsidRPr="00B517E7" w:rsidRDefault="00B517E7" w:rsidP="00B517E7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14:paraId="63DB43DD" w14:textId="77777777" w:rsidR="00B616E5" w:rsidRPr="001E0E93" w:rsidRDefault="00B616E5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40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4"/>
            </w:tblGrid>
            <w:tr w:rsidR="00B517E7" w:rsidRPr="00B517E7" w14:paraId="1B428AD6" w14:textId="77777777" w:rsidTr="00B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E1183" w14:textId="77777777" w:rsidR="00B517E7" w:rsidRPr="00B517E7" w:rsidRDefault="00B517E7" w:rsidP="00B517E7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B517E7">
                    <w:rPr>
                      <w:rFonts w:ascii="Times New Roman" w:hAnsi="Times New Roman"/>
                      <w:color w:val="000000"/>
                    </w:rPr>
                    <w:t>User input latency from key press/touch to on-screen response shall not exceed 50 milliseconds.</w:t>
                  </w:r>
                </w:p>
              </w:tc>
            </w:tr>
          </w:tbl>
          <w:p w14:paraId="6DC77230" w14:textId="77777777" w:rsidR="00B616E5" w:rsidRPr="00B517E7" w:rsidRDefault="00B616E5" w:rsidP="0059209D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</w:p>
        </w:tc>
        <w:tc>
          <w:tcPr>
            <w:tcW w:w="2297" w:type="dxa"/>
            <w:shd w:val="clear" w:color="auto" w:fill="auto"/>
          </w:tcPr>
          <w:p w14:paraId="177493C6" w14:textId="135EB138" w:rsidR="00B616E5" w:rsidRPr="001E0E93" w:rsidRDefault="00B517E7" w:rsidP="0059209D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  <w:r w:rsidRPr="00B517E7">
              <w:rPr>
                <w:rFonts w:ascii="Times New Roman" w:hAnsi="Times New Roman"/>
                <w:color w:val="000000"/>
              </w:rPr>
              <w:t>≤ 50 milliseconds</w:t>
            </w:r>
          </w:p>
        </w:tc>
      </w:tr>
    </w:tbl>
    <w:p w14:paraId="6FCB25DC" w14:textId="77777777" w:rsidR="00F00AE2" w:rsidRPr="001E0E93" w:rsidRDefault="00F00AE2" w:rsidP="00B517E7">
      <w:pPr>
        <w:jc w:val="both"/>
        <w:rPr>
          <w:rFonts w:ascii="Times New Roman" w:hAnsi="Times New Roman"/>
          <w:color w:val="000000"/>
        </w:rPr>
      </w:pPr>
    </w:p>
    <w:p w14:paraId="5F785471" w14:textId="77777777" w:rsidR="0032136D" w:rsidRPr="001E0E93" w:rsidRDefault="00D77CE3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r w:rsidRPr="001E0E93">
        <w:rPr>
          <w:rFonts w:ascii="Times New Roman" w:hAnsi="Times New Roman" w:cs="Times New Roman"/>
          <w:color w:val="000000"/>
        </w:rPr>
        <w:br w:type="page"/>
      </w:r>
      <w:bookmarkStart w:id="38" w:name="_Toc211780879"/>
      <w:r w:rsidRPr="001E0E93">
        <w:rPr>
          <w:rFonts w:ascii="Times New Roman" w:hAnsi="Times New Roman" w:cs="Times New Roman"/>
          <w:color w:val="000000"/>
        </w:rPr>
        <w:lastRenderedPageBreak/>
        <w:t xml:space="preserve">Information </w:t>
      </w:r>
      <w:r w:rsidR="00E66E94" w:rsidRPr="001E0E93">
        <w:rPr>
          <w:rFonts w:ascii="Times New Roman" w:hAnsi="Times New Roman" w:cs="Times New Roman"/>
          <w:color w:val="000000"/>
        </w:rPr>
        <w:t>Security</w:t>
      </w:r>
      <w:bookmarkEnd w:id="38"/>
    </w:p>
    <w:p w14:paraId="3CD732CD" w14:textId="77777777" w:rsidR="007446C5" w:rsidRPr="007446C5" w:rsidRDefault="007446C5" w:rsidP="007446C5">
      <w:pPr>
        <w:rPr>
          <w:rFonts w:ascii="Times New Roman" w:hAnsi="Times New Roman"/>
          <w:color w:val="000000"/>
        </w:rPr>
      </w:pPr>
      <w:r w:rsidRPr="007446C5">
        <w:rPr>
          <w:rFonts w:ascii="Times New Roman" w:hAnsi="Times New Roman"/>
          <w:color w:val="000000"/>
        </w:rPr>
        <w:t>This section describes data protection and application-level security expectations.</w:t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740"/>
      </w:tblGrid>
      <w:tr w:rsidR="00367F48" w:rsidRPr="001E0E93" w14:paraId="15D22030" w14:textId="77777777" w:rsidTr="00EE5D0D">
        <w:tc>
          <w:tcPr>
            <w:tcW w:w="1080" w:type="dxa"/>
            <w:shd w:val="clear" w:color="auto" w:fill="auto"/>
          </w:tcPr>
          <w:p w14:paraId="5BF46D0C" w14:textId="77777777" w:rsidR="00CC0457" w:rsidRPr="001E0E93" w:rsidRDefault="00CC0457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Req. Id</w:t>
            </w:r>
          </w:p>
        </w:tc>
        <w:tc>
          <w:tcPr>
            <w:tcW w:w="7740" w:type="dxa"/>
            <w:shd w:val="clear" w:color="auto" w:fill="auto"/>
          </w:tcPr>
          <w:p w14:paraId="4B083B27" w14:textId="77777777" w:rsidR="00CC0457" w:rsidRPr="001E0E93" w:rsidRDefault="00CC0457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367F48" w:rsidRPr="001E0E93" w14:paraId="156FFE69" w14:textId="77777777" w:rsidTr="00EE5D0D">
        <w:tc>
          <w:tcPr>
            <w:tcW w:w="1080" w:type="dxa"/>
            <w:shd w:val="clear" w:color="auto" w:fill="auto"/>
          </w:tcPr>
          <w:p w14:paraId="39297CD2" w14:textId="77777777" w:rsidR="00CC0457" w:rsidRPr="001E0E93" w:rsidRDefault="00CC0457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SEC-1.1</w:t>
            </w:r>
          </w:p>
        </w:tc>
        <w:tc>
          <w:tcPr>
            <w:tcW w:w="774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24"/>
            </w:tblGrid>
            <w:tr w:rsidR="00DA556C" w:rsidRPr="00DA556C" w14:paraId="5930E03C" w14:textId="77777777" w:rsidTr="00DA5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EF243" w14:textId="77777777" w:rsidR="00DA556C" w:rsidRPr="00DA556C" w:rsidRDefault="00DA556C" w:rsidP="00DA556C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  <w:r w:rsidRPr="00DA556C">
                    <w:rPr>
                      <w:rFonts w:ascii="Times New Roman" w:hAnsi="Times New Roman"/>
                      <w:color w:val="000000"/>
                      <w:lang w:val="en-US"/>
                    </w:rPr>
                    <w:t>The application shall store user preferences and local profiles only on the local device; no external transmission of personal data is performed.</w:t>
                  </w:r>
                </w:p>
              </w:tc>
            </w:tr>
          </w:tbl>
          <w:p w14:paraId="43174D37" w14:textId="77777777" w:rsidR="00DA556C" w:rsidRPr="00DA556C" w:rsidRDefault="00DA556C" w:rsidP="00DA556C">
            <w:pPr>
              <w:jc w:val="both"/>
              <w:rPr>
                <w:rFonts w:ascii="Times New Roman" w:hAnsi="Times New Roman"/>
                <w:vanish/>
                <w:color w:val="00000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56C" w:rsidRPr="00DA556C" w14:paraId="67F6B35D" w14:textId="77777777" w:rsidTr="00DA5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FA14A3" w14:textId="77777777" w:rsidR="00DA556C" w:rsidRPr="00DA556C" w:rsidRDefault="00DA556C" w:rsidP="00DA556C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</w:p>
              </w:tc>
            </w:tr>
          </w:tbl>
          <w:p w14:paraId="07A664A7" w14:textId="631A0216" w:rsidR="00CC0457" w:rsidRPr="001E0E93" w:rsidRDefault="00CC0457" w:rsidP="0059209D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367F48" w:rsidRPr="001E0E93" w14:paraId="15B0126B" w14:textId="77777777" w:rsidTr="00EE5D0D">
        <w:tc>
          <w:tcPr>
            <w:tcW w:w="1080" w:type="dxa"/>
            <w:shd w:val="clear" w:color="auto" w:fill="auto"/>
          </w:tcPr>
          <w:p w14:paraId="047FCE47" w14:textId="77777777" w:rsidR="00CC0457" w:rsidRPr="001E0E93" w:rsidRDefault="00CC0457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SEC-1.2</w:t>
            </w:r>
          </w:p>
        </w:tc>
        <w:tc>
          <w:tcPr>
            <w:tcW w:w="774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24"/>
            </w:tblGrid>
            <w:tr w:rsidR="00DA556C" w:rsidRPr="00DA556C" w14:paraId="6A6AD501" w14:textId="77777777" w:rsidTr="00DA5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467E5F" w14:textId="77777777" w:rsidR="00DA556C" w:rsidRPr="00DA556C" w:rsidRDefault="00DA556C" w:rsidP="00DA556C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  <w:proofErr w:type="spellStart"/>
                  <w:r w:rsidRPr="00DA556C">
                    <w:rPr>
                      <w:rFonts w:ascii="Times New Roman" w:hAnsi="Times New Roman"/>
                      <w:color w:val="000000"/>
                      <w:lang w:val="en-US"/>
                    </w:rPr>
                    <w:t>Beatmap</w:t>
                  </w:r>
                  <w:proofErr w:type="spellEnd"/>
                  <w:r w:rsidRPr="00DA556C">
                    <w:rPr>
                      <w:rFonts w:ascii="Times New Roman" w:hAnsi="Times New Roman"/>
                      <w:color w:val="000000"/>
                      <w:lang w:val="en-US"/>
                    </w:rPr>
                    <w:t xml:space="preserve"> and user data files (CSV / config / log) shall not contain personally identifiable information (PII).</w:t>
                  </w:r>
                </w:p>
              </w:tc>
            </w:tr>
          </w:tbl>
          <w:p w14:paraId="1F7A870B" w14:textId="77777777" w:rsidR="00DA556C" w:rsidRPr="00DA556C" w:rsidRDefault="00DA556C" w:rsidP="00DA556C">
            <w:pPr>
              <w:jc w:val="both"/>
              <w:rPr>
                <w:rFonts w:ascii="Times New Roman" w:hAnsi="Times New Roman"/>
                <w:vanish/>
                <w:color w:val="00000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56C" w:rsidRPr="00DA556C" w14:paraId="7961257C" w14:textId="77777777" w:rsidTr="00DA5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9B7841" w14:textId="77777777" w:rsidR="00DA556C" w:rsidRPr="00DA556C" w:rsidRDefault="00DA556C" w:rsidP="00DA556C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</w:p>
              </w:tc>
            </w:tr>
          </w:tbl>
          <w:p w14:paraId="7C4F9FBD" w14:textId="26A88012" w:rsidR="00CC0457" w:rsidRPr="001E0E93" w:rsidRDefault="00CC0457" w:rsidP="0059209D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367F48" w:rsidRPr="001E0E93" w14:paraId="0B69517C" w14:textId="77777777" w:rsidTr="00EE5D0D">
        <w:tc>
          <w:tcPr>
            <w:tcW w:w="1080" w:type="dxa"/>
            <w:shd w:val="clear" w:color="auto" w:fill="auto"/>
          </w:tcPr>
          <w:p w14:paraId="1EBF56FC" w14:textId="77777777" w:rsidR="00CC0457" w:rsidRPr="001E0E93" w:rsidRDefault="00CC0457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SEC-1.3</w:t>
            </w:r>
          </w:p>
        </w:tc>
        <w:tc>
          <w:tcPr>
            <w:tcW w:w="774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24"/>
            </w:tblGrid>
            <w:tr w:rsidR="00DA556C" w:rsidRPr="00DA556C" w14:paraId="76C5A5CB" w14:textId="77777777" w:rsidTr="00DA5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2B576D" w14:textId="77777777" w:rsidR="00DA556C" w:rsidRPr="00DA556C" w:rsidRDefault="00DA556C" w:rsidP="00DA556C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  <w:r w:rsidRPr="00DA556C">
                    <w:rPr>
                      <w:rFonts w:ascii="Times New Roman" w:hAnsi="Times New Roman"/>
                      <w:color w:val="000000"/>
                      <w:lang w:val="en-US"/>
                    </w:rPr>
                    <w:t>All optional online interactions (leaderboards or updates) shall use HTTPS/TLS 1.3 with AES-256 encryption.</w:t>
                  </w:r>
                </w:p>
              </w:tc>
            </w:tr>
          </w:tbl>
          <w:p w14:paraId="17765B9B" w14:textId="77777777" w:rsidR="00DA556C" w:rsidRPr="00DA556C" w:rsidRDefault="00DA556C" w:rsidP="00DA556C">
            <w:pPr>
              <w:jc w:val="both"/>
              <w:rPr>
                <w:rFonts w:ascii="Times New Roman" w:hAnsi="Times New Roman"/>
                <w:vanish/>
                <w:color w:val="00000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556C" w:rsidRPr="00DA556C" w14:paraId="7D7A0896" w14:textId="77777777" w:rsidTr="00DA55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A4F5E4" w14:textId="77777777" w:rsidR="00DA556C" w:rsidRPr="00DA556C" w:rsidRDefault="00DA556C" w:rsidP="00DA556C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</w:p>
              </w:tc>
            </w:tr>
          </w:tbl>
          <w:p w14:paraId="2D78B94C" w14:textId="5E2D0BD2" w:rsidR="00CC0457" w:rsidRPr="001E0E93" w:rsidRDefault="00CC0457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CC0457" w:rsidRPr="001E0E93" w14:paraId="7E4576A0" w14:textId="77777777" w:rsidTr="00EE5D0D">
        <w:tc>
          <w:tcPr>
            <w:tcW w:w="1080" w:type="dxa"/>
            <w:shd w:val="clear" w:color="auto" w:fill="auto"/>
          </w:tcPr>
          <w:p w14:paraId="6267B05A" w14:textId="77777777" w:rsidR="00CC0457" w:rsidRPr="001E0E93" w:rsidRDefault="00CC0457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SEC-1.4</w:t>
            </w:r>
          </w:p>
        </w:tc>
        <w:tc>
          <w:tcPr>
            <w:tcW w:w="774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24"/>
            </w:tblGrid>
            <w:tr w:rsidR="007446C5" w:rsidRPr="007446C5" w14:paraId="0B2845C0" w14:textId="77777777" w:rsidTr="007446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3E7C03" w14:textId="77777777" w:rsidR="007446C5" w:rsidRPr="007446C5" w:rsidRDefault="007446C5" w:rsidP="007446C5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7446C5">
                    <w:rPr>
                      <w:rFonts w:ascii="Times New Roman" w:hAnsi="Times New Roman"/>
                      <w:color w:val="000000"/>
                    </w:rPr>
                    <w:t>The application shall prevent unauthorized modification of resource files by validating hash values on startup (MD5 / SHA-256).</w:t>
                  </w:r>
                </w:p>
              </w:tc>
            </w:tr>
          </w:tbl>
          <w:p w14:paraId="2308953E" w14:textId="77777777" w:rsidR="007446C5" w:rsidRPr="007446C5" w:rsidRDefault="007446C5" w:rsidP="007446C5">
            <w:pPr>
              <w:jc w:val="both"/>
              <w:rPr>
                <w:rFonts w:ascii="Times New Roman" w:hAnsi="Times New Roman"/>
                <w:vanish/>
                <w:color w:val="00000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46C5" w:rsidRPr="007446C5" w14:paraId="3B4AB457" w14:textId="77777777" w:rsidTr="007446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5231BC" w14:textId="77777777" w:rsidR="007446C5" w:rsidRPr="007446C5" w:rsidRDefault="007446C5" w:rsidP="007446C5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14:paraId="3EE55047" w14:textId="77777777" w:rsidR="00CC0457" w:rsidRPr="007446C5" w:rsidRDefault="00CC0457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7446C5" w:rsidRPr="001E0E93" w14:paraId="3A059103" w14:textId="77777777" w:rsidTr="00EE5D0D">
        <w:tc>
          <w:tcPr>
            <w:tcW w:w="108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4"/>
            </w:tblGrid>
            <w:tr w:rsidR="007446C5" w:rsidRPr="007446C5" w14:paraId="6454111B" w14:textId="77777777" w:rsidTr="007446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B792B" w14:textId="77777777" w:rsidR="007446C5" w:rsidRPr="007446C5" w:rsidRDefault="007446C5" w:rsidP="007446C5">
                  <w:pPr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7446C5">
                    <w:rPr>
                      <w:rFonts w:ascii="Times New Roman" w:hAnsi="Times New Roman"/>
                      <w:color w:val="000000"/>
                    </w:rPr>
                    <w:t>SEC-1.5</w:t>
                  </w:r>
                </w:p>
              </w:tc>
            </w:tr>
          </w:tbl>
          <w:p w14:paraId="08211247" w14:textId="77777777" w:rsidR="007446C5" w:rsidRPr="007446C5" w:rsidRDefault="007446C5" w:rsidP="007446C5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46C5" w:rsidRPr="007446C5" w14:paraId="230AADC2" w14:textId="77777777" w:rsidTr="007446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6DC9F" w14:textId="77777777" w:rsidR="007446C5" w:rsidRPr="007446C5" w:rsidRDefault="007446C5" w:rsidP="007446C5">
                  <w:pPr>
                    <w:jc w:val="both"/>
                    <w:rPr>
                      <w:rFonts w:ascii="Times New Roman" w:hAnsi="Times New Roman"/>
                      <w:color w:val="000000"/>
                      <w:lang w:eastAsia="zh-CN"/>
                    </w:rPr>
                  </w:pPr>
                </w:p>
              </w:tc>
            </w:tr>
          </w:tbl>
          <w:p w14:paraId="3EB38ECF" w14:textId="77777777" w:rsidR="007446C5" w:rsidRPr="001E0E93" w:rsidRDefault="007446C5" w:rsidP="0059209D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740" w:type="dxa"/>
            <w:shd w:val="clear" w:color="auto" w:fill="auto"/>
          </w:tcPr>
          <w:p w14:paraId="097A75CB" w14:textId="6FEA7B61" w:rsidR="007446C5" w:rsidRPr="007446C5" w:rsidRDefault="007446C5" w:rsidP="007446C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7446C5">
              <w:rPr>
                <w:rFonts w:ascii="Times New Roman" w:hAnsi="Times New Roman"/>
                <w:color w:val="000000"/>
              </w:rPr>
              <w:t>Logging and telemetry functions must be explicitly consented to by the user and remain disabled by default.</w:t>
            </w:r>
          </w:p>
        </w:tc>
      </w:tr>
    </w:tbl>
    <w:p w14:paraId="49E4D93A" w14:textId="77777777" w:rsidR="00D77CE3" w:rsidRPr="001E0E93" w:rsidRDefault="00D77CE3" w:rsidP="0059209D">
      <w:pPr>
        <w:ind w:left="360"/>
        <w:jc w:val="both"/>
        <w:rPr>
          <w:rFonts w:ascii="Times New Roman" w:hAnsi="Times New Roman"/>
          <w:color w:val="000000"/>
        </w:rPr>
      </w:pPr>
    </w:p>
    <w:p w14:paraId="6B6E5EB5" w14:textId="77777777" w:rsidR="0032136D" w:rsidRPr="001E0E93" w:rsidRDefault="00E66E94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bookmarkStart w:id="39" w:name="_Toc211780880"/>
      <w:r w:rsidRPr="001E0E93">
        <w:rPr>
          <w:rFonts w:ascii="Times New Roman" w:hAnsi="Times New Roman" w:cs="Times New Roman"/>
          <w:color w:val="000000"/>
        </w:rPr>
        <w:t>Availability</w:t>
      </w:r>
      <w:bookmarkEnd w:id="39"/>
    </w:p>
    <w:p w14:paraId="1E611D73" w14:textId="77777777" w:rsidR="007446C5" w:rsidRPr="007446C5" w:rsidRDefault="007446C5" w:rsidP="007446C5">
      <w:pPr>
        <w:rPr>
          <w:rFonts w:ascii="Times New Roman" w:hAnsi="Times New Roman"/>
          <w:color w:val="000000"/>
        </w:rPr>
      </w:pPr>
      <w:r w:rsidRPr="007446C5">
        <w:rPr>
          <w:rFonts w:ascii="Times New Roman" w:hAnsi="Times New Roman"/>
          <w:color w:val="000000"/>
        </w:rPr>
        <w:t>This section defines operational availability targets, considering planned maintenance and failure recovery.</w:t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740"/>
      </w:tblGrid>
      <w:tr w:rsidR="00367F48" w:rsidRPr="001E0E93" w14:paraId="7A26B8CB" w14:textId="77777777" w:rsidTr="00EE5D0D">
        <w:tc>
          <w:tcPr>
            <w:tcW w:w="1080" w:type="dxa"/>
            <w:shd w:val="clear" w:color="auto" w:fill="auto"/>
          </w:tcPr>
          <w:p w14:paraId="63BD41B6" w14:textId="77777777" w:rsidR="0008725A" w:rsidRPr="001E0E93" w:rsidRDefault="0008725A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Req. Id</w:t>
            </w:r>
          </w:p>
        </w:tc>
        <w:tc>
          <w:tcPr>
            <w:tcW w:w="7740" w:type="dxa"/>
            <w:shd w:val="clear" w:color="auto" w:fill="auto"/>
          </w:tcPr>
          <w:p w14:paraId="6E8EDFA5" w14:textId="77777777" w:rsidR="0008725A" w:rsidRPr="001E0E93" w:rsidRDefault="0008725A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367F48" w:rsidRPr="001E0E93" w14:paraId="4D31F353" w14:textId="77777777" w:rsidTr="00EE5D0D">
        <w:tc>
          <w:tcPr>
            <w:tcW w:w="1080" w:type="dxa"/>
            <w:shd w:val="clear" w:color="auto" w:fill="auto"/>
          </w:tcPr>
          <w:p w14:paraId="3A8C4DB1" w14:textId="77777777" w:rsidR="0008725A" w:rsidRPr="001E0E93" w:rsidRDefault="0008725A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AVA-1.1</w:t>
            </w:r>
          </w:p>
        </w:tc>
        <w:tc>
          <w:tcPr>
            <w:tcW w:w="7740" w:type="dxa"/>
            <w:shd w:val="clear" w:color="auto" w:fill="auto"/>
          </w:tcPr>
          <w:p w14:paraId="338D4236" w14:textId="583F5727" w:rsidR="0008725A" w:rsidRPr="001E0E93" w:rsidRDefault="007446C5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7446C5">
              <w:rPr>
                <w:rFonts w:ascii="Times New Roman" w:hAnsi="Times New Roman"/>
                <w:color w:val="000000"/>
              </w:rPr>
              <w:t>Rhythm Beat shall remain fully operational during normal use on supported operating systems (Windows / Linux / macOS).</w:t>
            </w:r>
            <w:r w:rsidRPr="007446C5">
              <w:rPr>
                <w:rFonts w:ascii="Times New Roman" w:hAnsi="Times New Roman"/>
                <w:color w:val="000000"/>
              </w:rPr>
              <w:tab/>
            </w:r>
          </w:p>
        </w:tc>
      </w:tr>
      <w:tr w:rsidR="00367F48" w:rsidRPr="001E0E93" w14:paraId="3FD6222D" w14:textId="77777777" w:rsidTr="00EE5D0D">
        <w:tc>
          <w:tcPr>
            <w:tcW w:w="1080" w:type="dxa"/>
            <w:shd w:val="clear" w:color="auto" w:fill="auto"/>
          </w:tcPr>
          <w:p w14:paraId="10508B9A" w14:textId="77777777" w:rsidR="0008725A" w:rsidRPr="001E0E93" w:rsidRDefault="0008725A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AVA-1.2</w:t>
            </w:r>
          </w:p>
        </w:tc>
        <w:tc>
          <w:tcPr>
            <w:tcW w:w="7740" w:type="dxa"/>
            <w:shd w:val="clear" w:color="auto" w:fill="auto"/>
          </w:tcPr>
          <w:p w14:paraId="7D083B41" w14:textId="39E808CA" w:rsidR="0008725A" w:rsidRPr="001E0E93" w:rsidRDefault="007446C5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7446C5">
              <w:rPr>
                <w:rFonts w:ascii="Times New Roman" w:hAnsi="Times New Roman"/>
                <w:color w:val="000000"/>
              </w:rPr>
              <w:t>In the event of an unexpected crash, the system shall automatically recover previous session data (e.g., unsaved editor progress).</w:t>
            </w:r>
            <w:r w:rsidRPr="007446C5">
              <w:rPr>
                <w:rFonts w:ascii="Times New Roman" w:hAnsi="Times New Roman"/>
                <w:color w:val="000000"/>
              </w:rPr>
              <w:tab/>
            </w:r>
          </w:p>
        </w:tc>
      </w:tr>
      <w:tr w:rsidR="00367F48" w:rsidRPr="001E0E93" w14:paraId="3E9450C8" w14:textId="77777777" w:rsidTr="00EE5D0D">
        <w:tc>
          <w:tcPr>
            <w:tcW w:w="1080" w:type="dxa"/>
            <w:shd w:val="clear" w:color="auto" w:fill="auto"/>
          </w:tcPr>
          <w:p w14:paraId="14E9F20A" w14:textId="77777777" w:rsidR="0008725A" w:rsidRPr="001E0E93" w:rsidRDefault="0008725A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AVA-1.3</w:t>
            </w:r>
          </w:p>
        </w:tc>
        <w:tc>
          <w:tcPr>
            <w:tcW w:w="7740" w:type="dxa"/>
            <w:shd w:val="clear" w:color="auto" w:fill="auto"/>
          </w:tcPr>
          <w:p w14:paraId="6DF72D5E" w14:textId="23D23B16" w:rsidR="0008725A" w:rsidRPr="001E0E93" w:rsidRDefault="007446C5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7446C5">
              <w:rPr>
                <w:rFonts w:ascii="Times New Roman" w:hAnsi="Times New Roman"/>
                <w:color w:val="000000"/>
              </w:rPr>
              <w:t>Routine maintenance (software update or patching) shall not exceed one hour per update cycle.</w:t>
            </w:r>
            <w:r w:rsidRPr="007446C5">
              <w:rPr>
                <w:rFonts w:ascii="Times New Roman" w:hAnsi="Times New Roman"/>
                <w:color w:val="000000"/>
              </w:rPr>
              <w:tab/>
            </w:r>
          </w:p>
        </w:tc>
      </w:tr>
      <w:tr w:rsidR="0008725A" w:rsidRPr="001E0E93" w14:paraId="31E64F85" w14:textId="77777777" w:rsidTr="00EE5D0D">
        <w:tc>
          <w:tcPr>
            <w:tcW w:w="1080" w:type="dxa"/>
            <w:shd w:val="clear" w:color="auto" w:fill="auto"/>
          </w:tcPr>
          <w:p w14:paraId="5AEBD635" w14:textId="77777777" w:rsidR="0008725A" w:rsidRPr="001E0E93" w:rsidRDefault="0008725A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AVA-1.4</w:t>
            </w:r>
          </w:p>
        </w:tc>
        <w:tc>
          <w:tcPr>
            <w:tcW w:w="7740" w:type="dxa"/>
            <w:shd w:val="clear" w:color="auto" w:fill="auto"/>
          </w:tcPr>
          <w:p w14:paraId="24858905" w14:textId="1DEC092A" w:rsidR="0008725A" w:rsidRPr="001E0E93" w:rsidRDefault="007446C5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7446C5">
              <w:rPr>
                <w:rFonts w:ascii="Times New Roman" w:hAnsi="Times New Roman"/>
                <w:color w:val="000000"/>
              </w:rPr>
              <w:t>The system shall be able to restart cleanly after forced termination without requiring reinstallation.</w:t>
            </w:r>
            <w:r w:rsidRPr="007446C5">
              <w:rPr>
                <w:rFonts w:ascii="Times New Roman" w:hAnsi="Times New Roman"/>
                <w:color w:val="000000"/>
              </w:rPr>
              <w:tab/>
            </w:r>
          </w:p>
        </w:tc>
      </w:tr>
    </w:tbl>
    <w:p w14:paraId="6B857ED3" w14:textId="77777777" w:rsidR="00F00AE2" w:rsidRPr="001E0E93" w:rsidRDefault="00F00AE2" w:rsidP="0059209D">
      <w:pPr>
        <w:jc w:val="both"/>
        <w:rPr>
          <w:rFonts w:ascii="Times New Roman" w:hAnsi="Times New Roman"/>
          <w:color w:val="000000"/>
        </w:rPr>
      </w:pPr>
    </w:p>
    <w:p w14:paraId="7B5F58DD" w14:textId="77777777" w:rsidR="00F00AE2" w:rsidRPr="001E0E93" w:rsidRDefault="00511D1C" w:rsidP="0059209D">
      <w:pPr>
        <w:pStyle w:val="2"/>
        <w:jc w:val="both"/>
        <w:rPr>
          <w:rFonts w:ascii="Times New Roman" w:hAnsi="Times New Roman" w:cs="Times New Roman"/>
          <w:color w:val="000000"/>
        </w:rPr>
      </w:pPr>
      <w:r w:rsidRPr="001E0E93">
        <w:rPr>
          <w:rFonts w:ascii="Times New Roman" w:hAnsi="Times New Roman" w:cs="Times New Roman"/>
          <w:color w:val="000000"/>
        </w:rPr>
        <w:br w:type="page"/>
      </w:r>
      <w:bookmarkStart w:id="40" w:name="_Toc211780881"/>
      <w:r w:rsidR="00F00AE2" w:rsidRPr="001E0E93">
        <w:rPr>
          <w:rFonts w:ascii="Times New Roman" w:hAnsi="Times New Roman" w:cs="Times New Roman"/>
          <w:color w:val="000000"/>
        </w:rPr>
        <w:lastRenderedPageBreak/>
        <w:t>Capacity</w:t>
      </w:r>
      <w:bookmarkEnd w:id="40"/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740"/>
      </w:tblGrid>
      <w:tr w:rsidR="00367F48" w:rsidRPr="001E0E93" w14:paraId="08ED7533" w14:textId="77777777" w:rsidTr="00EE5D0D">
        <w:tc>
          <w:tcPr>
            <w:tcW w:w="1080" w:type="dxa"/>
            <w:shd w:val="clear" w:color="auto" w:fill="auto"/>
          </w:tcPr>
          <w:p w14:paraId="13E10C00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Req. Id</w:t>
            </w:r>
          </w:p>
        </w:tc>
        <w:tc>
          <w:tcPr>
            <w:tcW w:w="7740" w:type="dxa"/>
            <w:shd w:val="clear" w:color="auto" w:fill="auto"/>
          </w:tcPr>
          <w:p w14:paraId="3B961D43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b/>
                <w:color w:val="000000"/>
              </w:rPr>
            </w:pPr>
            <w:r w:rsidRPr="001E0E9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367F48" w:rsidRPr="001E0E93" w14:paraId="4311F7BC" w14:textId="77777777" w:rsidTr="00EE5D0D">
        <w:tc>
          <w:tcPr>
            <w:tcW w:w="1080" w:type="dxa"/>
            <w:shd w:val="clear" w:color="auto" w:fill="auto"/>
          </w:tcPr>
          <w:p w14:paraId="18B5E18C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CAP-1.1</w:t>
            </w:r>
          </w:p>
        </w:tc>
        <w:tc>
          <w:tcPr>
            <w:tcW w:w="7740" w:type="dxa"/>
            <w:shd w:val="clear" w:color="auto" w:fill="auto"/>
          </w:tcPr>
          <w:p w14:paraId="05EBD333" w14:textId="05275555" w:rsidR="00511D1C" w:rsidRPr="001E0E93" w:rsidRDefault="00AE6F9F" w:rsidP="00AE6F9F">
            <w:pPr>
              <w:jc w:val="both"/>
              <w:rPr>
                <w:rFonts w:ascii="Times New Roman" w:hAnsi="Times New Roman"/>
                <w:color w:val="000000"/>
              </w:rPr>
            </w:pPr>
            <w:r w:rsidRPr="00AE6F9F">
              <w:rPr>
                <w:rFonts w:ascii="Times New Roman" w:hAnsi="Times New Roman"/>
                <w:color w:val="000000"/>
                <w:lang w:val="en-US"/>
              </w:rPr>
              <w:t xml:space="preserve">The system shall support storage of at least 10 000 </w:t>
            </w:r>
            <w:proofErr w:type="spellStart"/>
            <w:r w:rsidRPr="00AE6F9F">
              <w:rPr>
                <w:rFonts w:ascii="Times New Roman" w:hAnsi="Times New Roman"/>
                <w:color w:val="000000"/>
                <w:lang w:val="en-US"/>
              </w:rPr>
              <w:t>beatmaps</w:t>
            </w:r>
            <w:proofErr w:type="spellEnd"/>
            <w:r w:rsidRPr="00AE6F9F">
              <w:rPr>
                <w:rFonts w:ascii="Times New Roman" w:hAnsi="Times New Roman"/>
                <w:color w:val="000000"/>
                <w:lang w:val="en-US"/>
              </w:rPr>
              <w:t xml:space="preserve"> (CSV + WAV + PNG) within the local resource directory.</w:t>
            </w:r>
          </w:p>
        </w:tc>
      </w:tr>
      <w:tr w:rsidR="00367F48" w:rsidRPr="001E0E93" w14:paraId="154D4AB9" w14:textId="77777777" w:rsidTr="00EE5D0D">
        <w:tc>
          <w:tcPr>
            <w:tcW w:w="1080" w:type="dxa"/>
            <w:shd w:val="clear" w:color="auto" w:fill="auto"/>
          </w:tcPr>
          <w:p w14:paraId="2359C795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CAP-1.2</w:t>
            </w:r>
          </w:p>
        </w:tc>
        <w:tc>
          <w:tcPr>
            <w:tcW w:w="7740" w:type="dxa"/>
            <w:shd w:val="clear" w:color="auto" w:fill="auto"/>
          </w:tcPr>
          <w:p w14:paraId="2EA89AF4" w14:textId="184A7C56" w:rsidR="00511D1C" w:rsidRPr="001E0E93" w:rsidRDefault="00AE6F9F" w:rsidP="00AE6F9F">
            <w:pPr>
              <w:jc w:val="both"/>
              <w:rPr>
                <w:rFonts w:ascii="Times New Roman" w:hAnsi="Times New Roman"/>
                <w:color w:val="000000"/>
              </w:rPr>
            </w:pPr>
            <w:r w:rsidRPr="00AE6F9F">
              <w:rPr>
                <w:rFonts w:ascii="Times New Roman" w:hAnsi="Times New Roman" w:hint="eastAsia"/>
                <w:color w:val="000000"/>
                <w:lang w:val="en-US"/>
              </w:rPr>
              <w:t>The system shall handle audio files up to 15 minutes (</w:t>
            </w:r>
            <w:r w:rsidRPr="00AE6F9F">
              <w:rPr>
                <w:rFonts w:ascii="Times New Roman" w:hAnsi="Times New Roman" w:hint="eastAsia"/>
                <w:color w:val="000000"/>
                <w:lang w:val="en-US"/>
              </w:rPr>
              <w:t>≈</w:t>
            </w:r>
            <w:r w:rsidRPr="00AE6F9F">
              <w:rPr>
                <w:rFonts w:ascii="Times New Roman" w:hAnsi="Times New Roman" w:hint="eastAsia"/>
                <w:color w:val="000000"/>
                <w:lang w:val="en-US"/>
              </w:rPr>
              <w:t xml:space="preserve"> 160 MB WAV PCM 16-bit).</w:t>
            </w:r>
            <w:r w:rsidRPr="00AE6F9F">
              <w:rPr>
                <w:rFonts w:ascii="Times New Roman" w:hAnsi="Times New Roman" w:hint="eastAsia"/>
                <w:color w:val="000000"/>
                <w:lang w:val="en-US"/>
              </w:rPr>
              <w:tab/>
            </w:r>
          </w:p>
        </w:tc>
      </w:tr>
      <w:tr w:rsidR="00367F48" w:rsidRPr="001E0E93" w14:paraId="56AAE9BD" w14:textId="77777777" w:rsidTr="00EE5D0D">
        <w:tc>
          <w:tcPr>
            <w:tcW w:w="1080" w:type="dxa"/>
            <w:shd w:val="clear" w:color="auto" w:fill="auto"/>
          </w:tcPr>
          <w:p w14:paraId="51386B01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CAP-1.3</w:t>
            </w:r>
          </w:p>
        </w:tc>
        <w:tc>
          <w:tcPr>
            <w:tcW w:w="774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24"/>
            </w:tblGrid>
            <w:tr w:rsidR="00AE6F9F" w:rsidRPr="00AE6F9F" w14:paraId="24AEF289" w14:textId="77777777" w:rsidTr="00AE6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AB88E1" w14:textId="77777777" w:rsidR="00AE6F9F" w:rsidRPr="00AE6F9F" w:rsidRDefault="00AE6F9F" w:rsidP="00AE6F9F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  <w:r w:rsidRPr="00AE6F9F">
                    <w:rPr>
                      <w:rFonts w:ascii="Times New Roman" w:hAnsi="Times New Roman"/>
                      <w:color w:val="000000"/>
                      <w:lang w:val="en-US"/>
                    </w:rPr>
                    <w:t>The system shall cache up to 200 MB of resources (images, sounds, fonts) in memory without noticeable performance loss.</w:t>
                  </w:r>
                </w:p>
              </w:tc>
            </w:tr>
          </w:tbl>
          <w:p w14:paraId="669B4098" w14:textId="77777777" w:rsidR="00AE6F9F" w:rsidRPr="00AE6F9F" w:rsidRDefault="00AE6F9F" w:rsidP="00AE6F9F">
            <w:pPr>
              <w:jc w:val="both"/>
              <w:rPr>
                <w:rFonts w:ascii="Times New Roman" w:hAnsi="Times New Roman"/>
                <w:vanish/>
                <w:color w:val="00000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6F9F" w:rsidRPr="00AE6F9F" w14:paraId="2F8A486F" w14:textId="77777777" w:rsidTr="00AE6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9E45A" w14:textId="77777777" w:rsidR="00AE6F9F" w:rsidRPr="00AE6F9F" w:rsidRDefault="00AE6F9F" w:rsidP="00AE6F9F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</w:p>
              </w:tc>
            </w:tr>
          </w:tbl>
          <w:p w14:paraId="20AAE1F3" w14:textId="77777777" w:rsidR="00511D1C" w:rsidRPr="001E0E93" w:rsidRDefault="00511D1C" w:rsidP="00AE6F9F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367F48" w:rsidRPr="001E0E93" w14:paraId="1E1FAEF0" w14:textId="77777777" w:rsidTr="00EE5D0D">
        <w:tc>
          <w:tcPr>
            <w:tcW w:w="1080" w:type="dxa"/>
            <w:shd w:val="clear" w:color="auto" w:fill="auto"/>
          </w:tcPr>
          <w:p w14:paraId="75D5D5EB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CAP-2.1</w:t>
            </w:r>
          </w:p>
        </w:tc>
        <w:tc>
          <w:tcPr>
            <w:tcW w:w="774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24"/>
            </w:tblGrid>
            <w:tr w:rsidR="00AE6F9F" w:rsidRPr="00AE6F9F" w14:paraId="76624F02" w14:textId="77777777" w:rsidTr="00AE6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05BE6" w14:textId="77777777" w:rsidR="00AE6F9F" w:rsidRPr="00AE6F9F" w:rsidRDefault="00AE6F9F" w:rsidP="00AE6F9F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  <w:r w:rsidRPr="00AE6F9F">
                    <w:rPr>
                      <w:rFonts w:ascii="Times New Roman" w:hAnsi="Times New Roman"/>
                      <w:color w:val="000000"/>
                      <w:lang w:val="en-US"/>
                    </w:rPr>
                    <w:t>The application shall process concurrent input events (keyboard, mouse, or touch) without queuing delay.</w:t>
                  </w:r>
                </w:p>
              </w:tc>
            </w:tr>
          </w:tbl>
          <w:p w14:paraId="347DF25E" w14:textId="77777777" w:rsidR="00AE6F9F" w:rsidRPr="00AE6F9F" w:rsidRDefault="00AE6F9F" w:rsidP="00AE6F9F">
            <w:pPr>
              <w:jc w:val="both"/>
              <w:rPr>
                <w:rFonts w:ascii="Times New Roman" w:hAnsi="Times New Roman"/>
                <w:vanish/>
                <w:color w:val="00000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6F9F" w:rsidRPr="00AE6F9F" w14:paraId="33841646" w14:textId="77777777" w:rsidTr="00AE6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C7D6B0" w14:textId="77777777" w:rsidR="00AE6F9F" w:rsidRPr="00AE6F9F" w:rsidRDefault="00AE6F9F" w:rsidP="00AE6F9F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</w:p>
              </w:tc>
            </w:tr>
          </w:tbl>
          <w:p w14:paraId="6F1BF1FF" w14:textId="046AA88A" w:rsidR="00511D1C" w:rsidRPr="00AE6F9F" w:rsidRDefault="00511D1C" w:rsidP="00AE6F9F">
            <w:pPr>
              <w:jc w:val="both"/>
              <w:rPr>
                <w:rFonts w:ascii="Times New Roman" w:hAnsi="Times New Roman"/>
                <w:color w:val="000000"/>
                <w:lang w:val="en-US" w:eastAsia="zh-CN"/>
              </w:rPr>
            </w:pPr>
          </w:p>
        </w:tc>
      </w:tr>
      <w:tr w:rsidR="00367F48" w:rsidRPr="001E0E93" w14:paraId="5523FA46" w14:textId="77777777" w:rsidTr="00EE5D0D">
        <w:tc>
          <w:tcPr>
            <w:tcW w:w="1080" w:type="dxa"/>
            <w:shd w:val="clear" w:color="auto" w:fill="auto"/>
          </w:tcPr>
          <w:p w14:paraId="4086E4DC" w14:textId="77777777" w:rsidR="00511D1C" w:rsidRPr="001E0E93" w:rsidRDefault="00511D1C" w:rsidP="0059209D">
            <w:pPr>
              <w:jc w:val="both"/>
              <w:rPr>
                <w:rFonts w:ascii="Times New Roman" w:hAnsi="Times New Roman"/>
                <w:color w:val="000000"/>
              </w:rPr>
            </w:pPr>
            <w:r w:rsidRPr="001E0E93">
              <w:rPr>
                <w:rFonts w:ascii="Times New Roman" w:hAnsi="Times New Roman"/>
                <w:color w:val="000000"/>
              </w:rPr>
              <w:t>CAP-2.</w:t>
            </w:r>
            <w:r w:rsidR="0008725A" w:rsidRPr="001E0E93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74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24"/>
            </w:tblGrid>
            <w:tr w:rsidR="00AE6F9F" w:rsidRPr="00AE6F9F" w14:paraId="20173940" w14:textId="77777777" w:rsidTr="00AE6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FF3167" w14:textId="77777777" w:rsidR="00AE6F9F" w:rsidRPr="00AE6F9F" w:rsidRDefault="00AE6F9F" w:rsidP="00AE6F9F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  <w:r w:rsidRPr="00AE6F9F">
                    <w:rPr>
                      <w:rFonts w:ascii="Times New Roman" w:hAnsi="Times New Roman"/>
                      <w:color w:val="000000"/>
                      <w:lang w:val="en-US"/>
                    </w:rPr>
                    <w:t xml:space="preserve">Logging and </w:t>
                  </w:r>
                  <w:proofErr w:type="spellStart"/>
                  <w:r w:rsidRPr="00AE6F9F">
                    <w:rPr>
                      <w:rFonts w:ascii="Times New Roman" w:hAnsi="Times New Roman"/>
                      <w:color w:val="000000"/>
                      <w:lang w:val="en-US"/>
                    </w:rPr>
                    <w:t>beatmap</w:t>
                  </w:r>
                  <w:proofErr w:type="spellEnd"/>
                  <w:r w:rsidRPr="00AE6F9F">
                    <w:rPr>
                      <w:rFonts w:ascii="Times New Roman" w:hAnsi="Times New Roman"/>
                      <w:color w:val="000000"/>
                      <w:lang w:val="en-US"/>
                    </w:rPr>
                    <w:t xml:space="preserve"> editing sessions shall support at least 50 simultaneous open files in one project.</w:t>
                  </w:r>
                </w:p>
              </w:tc>
            </w:tr>
          </w:tbl>
          <w:p w14:paraId="35FC1767" w14:textId="77777777" w:rsidR="00AE6F9F" w:rsidRPr="00AE6F9F" w:rsidRDefault="00AE6F9F" w:rsidP="00AE6F9F">
            <w:pPr>
              <w:jc w:val="both"/>
              <w:rPr>
                <w:rFonts w:ascii="Times New Roman" w:hAnsi="Times New Roman"/>
                <w:vanish/>
                <w:color w:val="00000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E6F9F" w:rsidRPr="00AE6F9F" w14:paraId="512D5D5D" w14:textId="77777777" w:rsidTr="00AE6F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1AAB61" w14:textId="77777777" w:rsidR="00AE6F9F" w:rsidRPr="00AE6F9F" w:rsidRDefault="00AE6F9F" w:rsidP="00AE6F9F">
                  <w:pPr>
                    <w:jc w:val="both"/>
                    <w:rPr>
                      <w:rFonts w:ascii="Times New Roman" w:hAnsi="Times New Roman"/>
                      <w:color w:val="000000"/>
                      <w:lang w:val="en-US"/>
                    </w:rPr>
                  </w:pPr>
                </w:p>
              </w:tc>
            </w:tr>
          </w:tbl>
          <w:p w14:paraId="23D59E3B" w14:textId="19733684" w:rsidR="00511D1C" w:rsidRPr="001E0E93" w:rsidRDefault="00511D1C" w:rsidP="00AE6F9F">
            <w:pPr>
              <w:jc w:val="both"/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</w:tbl>
    <w:p w14:paraId="2A4713B1" w14:textId="77777777" w:rsidR="0032136D" w:rsidRPr="001E0E93" w:rsidRDefault="0032136D" w:rsidP="0059209D">
      <w:pPr>
        <w:ind w:left="360"/>
        <w:jc w:val="both"/>
        <w:rPr>
          <w:rFonts w:ascii="Times New Roman" w:hAnsi="Times New Roman"/>
          <w:color w:val="000000"/>
        </w:rPr>
      </w:pPr>
    </w:p>
    <w:sectPr w:rsidR="0032136D" w:rsidRPr="001E0E93" w:rsidSect="002E5D16">
      <w:headerReference w:type="default" r:id="rId15"/>
      <w:footerReference w:type="default" r:id="rId16"/>
      <w:headerReference w:type="first" r:id="rId17"/>
      <w:pgSz w:w="11909" w:h="16834" w:code="9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7FD84" w14:textId="77777777" w:rsidR="00461B46" w:rsidRDefault="00461B46">
      <w:r>
        <w:separator/>
      </w:r>
    </w:p>
  </w:endnote>
  <w:endnote w:type="continuationSeparator" w:id="0">
    <w:p w14:paraId="7DE5DAA5" w14:textId="77777777" w:rsidR="00461B46" w:rsidRDefault="00461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30569" w14:textId="77777777" w:rsidR="00492F87" w:rsidRDefault="00492F87">
    <w:pPr>
      <w:pStyle w:val="a5"/>
      <w:jc w:val="center"/>
    </w:pPr>
  </w:p>
  <w:p w14:paraId="7E636AE0" w14:textId="77777777" w:rsidR="00492F87" w:rsidRDefault="00492F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9F733" w14:textId="77777777" w:rsidR="00492F87" w:rsidRDefault="00492F87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53CD28CE" w14:textId="77777777" w:rsidR="00492F87" w:rsidRDefault="00492F8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12614" w14:textId="7906CB27" w:rsidR="00B305B5" w:rsidRPr="00BE674D" w:rsidRDefault="00B305B5">
    <w:pPr>
      <w:pStyle w:val="a5"/>
      <w:jc w:val="center"/>
      <w:rPr>
        <w:rFonts w:ascii="Times New Roman" w:hAnsi="Times New Roman"/>
      </w:rPr>
    </w:pPr>
    <w:r w:rsidRPr="00BE674D">
      <w:rPr>
        <w:rFonts w:ascii="Times New Roman" w:hAnsi="Times New Roman"/>
      </w:rPr>
      <w:fldChar w:fldCharType="begin"/>
    </w:r>
    <w:r w:rsidRPr="00BE674D">
      <w:rPr>
        <w:rFonts w:ascii="Times New Roman" w:hAnsi="Times New Roman"/>
      </w:rPr>
      <w:instrText>PAGE   \* MERGEFORMAT</w:instrText>
    </w:r>
    <w:r w:rsidRPr="00BE674D">
      <w:rPr>
        <w:rFonts w:ascii="Times New Roman" w:hAnsi="Times New Roman"/>
      </w:rPr>
      <w:fldChar w:fldCharType="separate"/>
    </w:r>
    <w:r w:rsidRPr="00BE674D">
      <w:rPr>
        <w:rFonts w:ascii="Times New Roman" w:hAnsi="Times New Roman"/>
        <w:lang w:val="zh-CN" w:eastAsia="zh-CN"/>
      </w:rPr>
      <w:t>2</w:t>
    </w:r>
    <w:r w:rsidRPr="00BE674D">
      <w:rPr>
        <w:rFonts w:ascii="Times New Roman" w:hAnsi="Times New Roman"/>
      </w:rPr>
      <w:fldChar w:fldCharType="end"/>
    </w:r>
  </w:p>
  <w:p w14:paraId="53636C2A" w14:textId="77777777" w:rsidR="00B305B5" w:rsidRDefault="00B305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D5237" w14:textId="77777777" w:rsidR="00461B46" w:rsidRDefault="00461B46">
      <w:r>
        <w:separator/>
      </w:r>
    </w:p>
  </w:footnote>
  <w:footnote w:type="continuationSeparator" w:id="0">
    <w:p w14:paraId="260AFE93" w14:textId="77777777" w:rsidR="00461B46" w:rsidRDefault="00461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8D742" w14:textId="77777777" w:rsidR="00F8207A" w:rsidRDefault="00000000" w:rsidP="004451C6">
    <w:pPr>
      <w:pStyle w:val="a4"/>
      <w:jc w:val="right"/>
    </w:pPr>
    <w:r>
      <w:rPr>
        <w:noProof/>
        <w:lang w:val="en-US"/>
      </w:rPr>
      <w:pict w14:anchorId="6D295EDE">
        <v:rect id="_x0000_s1029" style="position:absolute;left:0;text-align:left;margin-left:-45pt;margin-top:27.7pt;width:486pt;height:2.15pt;z-index:1" stroked="f">
          <v:fill color2="#919083" rotate="t" angle="-90" focus="100%" type="gradient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4792" w14:textId="77777777" w:rsidR="00F8207A" w:rsidRDefault="00F8207A" w:rsidP="00810C67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63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0C21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8056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9AE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347D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9E74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067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7ABA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423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6C22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F73B41"/>
    <w:multiLevelType w:val="multilevel"/>
    <w:tmpl w:val="D082C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050323"/>
    <w:multiLevelType w:val="hybridMultilevel"/>
    <w:tmpl w:val="2FE6E69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C668E5"/>
    <w:multiLevelType w:val="hybridMultilevel"/>
    <w:tmpl w:val="C10EB53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E3722"/>
    <w:multiLevelType w:val="multilevel"/>
    <w:tmpl w:val="1FF0BF48"/>
    <w:styleLink w:val="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2B4E11D8"/>
    <w:multiLevelType w:val="hybridMultilevel"/>
    <w:tmpl w:val="5AE80004"/>
    <w:lvl w:ilvl="0" w:tplc="0409000F">
      <w:start w:val="1"/>
      <w:numFmt w:val="bullet"/>
      <w:pStyle w:val="HyphenOrange"/>
      <w:lvlText w:val="-"/>
      <w:lvlJc w:val="left"/>
      <w:pPr>
        <w:tabs>
          <w:tab w:val="num" w:pos="2880"/>
        </w:tabs>
        <w:ind w:left="2880" w:hanging="2160"/>
      </w:pPr>
      <w:rPr>
        <w:rFonts w:ascii="Arial" w:hAnsi="Arial" w:hint="default"/>
        <w:b/>
        <w:i w:val="0"/>
        <w:color w:val="FF0000"/>
        <w:effect w:val="none"/>
      </w:rPr>
    </w:lvl>
    <w:lvl w:ilvl="1" w:tplc="04090019">
      <w:start w:val="1"/>
      <w:numFmt w:val="bullet"/>
      <w:lvlText w:val="-"/>
      <w:lvlJc w:val="left"/>
      <w:pPr>
        <w:tabs>
          <w:tab w:val="num" w:pos="3967"/>
        </w:tabs>
        <w:ind w:left="3967" w:hanging="2160"/>
      </w:pPr>
      <w:rPr>
        <w:rFonts w:ascii="Arial" w:hAnsi="Arial" w:hint="default"/>
        <w:b/>
        <w:i w:val="0"/>
        <w:color w:val="FF0000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15" w15:restartNumberingAfterBreak="0">
    <w:nsid w:val="2D472DFE"/>
    <w:multiLevelType w:val="multilevel"/>
    <w:tmpl w:val="1FF0BF4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432" w:hanging="432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302A7013"/>
    <w:multiLevelType w:val="multilevel"/>
    <w:tmpl w:val="AEFE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0A054F"/>
    <w:multiLevelType w:val="multilevel"/>
    <w:tmpl w:val="E21E381A"/>
    <w:numStyleLink w:val="BulletedOrange"/>
  </w:abstractNum>
  <w:abstractNum w:abstractNumId="18" w15:restartNumberingAfterBreak="0">
    <w:nsid w:val="48471F77"/>
    <w:multiLevelType w:val="hybridMultilevel"/>
    <w:tmpl w:val="AC7A4FC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F713C1"/>
    <w:multiLevelType w:val="hybridMultilevel"/>
    <w:tmpl w:val="0364582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393032"/>
    <w:multiLevelType w:val="hybridMultilevel"/>
    <w:tmpl w:val="5470E65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7A3371"/>
    <w:multiLevelType w:val="multilevel"/>
    <w:tmpl w:val="5EC2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D0D6F"/>
    <w:multiLevelType w:val="hybridMultilevel"/>
    <w:tmpl w:val="FD7E76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45BD6"/>
    <w:multiLevelType w:val="hybridMultilevel"/>
    <w:tmpl w:val="C6B45C6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EA02F6"/>
    <w:multiLevelType w:val="hybridMultilevel"/>
    <w:tmpl w:val="9A36A52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41B59"/>
    <w:multiLevelType w:val="multilevel"/>
    <w:tmpl w:val="E21E381A"/>
    <w:styleLink w:val="BulletedOrang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660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66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645C4"/>
    <w:multiLevelType w:val="multilevel"/>
    <w:tmpl w:val="4C7ECE28"/>
    <w:styleLink w:val="NumberedOrang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color w:val="FF66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FF66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2465405">
    <w:abstractNumId w:val="25"/>
  </w:num>
  <w:num w:numId="2" w16cid:durableId="1993217234">
    <w:abstractNumId w:val="17"/>
  </w:num>
  <w:num w:numId="3" w16cid:durableId="1873229473">
    <w:abstractNumId w:val="26"/>
  </w:num>
  <w:num w:numId="4" w16cid:durableId="1857840698">
    <w:abstractNumId w:val="15"/>
  </w:num>
  <w:num w:numId="5" w16cid:durableId="344602161">
    <w:abstractNumId w:val="14"/>
  </w:num>
  <w:num w:numId="6" w16cid:durableId="931351246">
    <w:abstractNumId w:val="23"/>
  </w:num>
  <w:num w:numId="7" w16cid:durableId="2072459304">
    <w:abstractNumId w:val="19"/>
  </w:num>
  <w:num w:numId="8" w16cid:durableId="242957219">
    <w:abstractNumId w:val="20"/>
  </w:num>
  <w:num w:numId="9" w16cid:durableId="461071656">
    <w:abstractNumId w:val="11"/>
  </w:num>
  <w:num w:numId="10" w16cid:durableId="134304267">
    <w:abstractNumId w:val="18"/>
  </w:num>
  <w:num w:numId="11" w16cid:durableId="979770782">
    <w:abstractNumId w:val="24"/>
  </w:num>
  <w:num w:numId="12" w16cid:durableId="2054964036">
    <w:abstractNumId w:val="9"/>
  </w:num>
  <w:num w:numId="13" w16cid:durableId="969242885">
    <w:abstractNumId w:val="7"/>
  </w:num>
  <w:num w:numId="14" w16cid:durableId="129179801">
    <w:abstractNumId w:val="6"/>
  </w:num>
  <w:num w:numId="15" w16cid:durableId="1282765717">
    <w:abstractNumId w:val="5"/>
  </w:num>
  <w:num w:numId="16" w16cid:durableId="1580825814">
    <w:abstractNumId w:val="4"/>
  </w:num>
  <w:num w:numId="17" w16cid:durableId="2144808991">
    <w:abstractNumId w:val="8"/>
  </w:num>
  <w:num w:numId="18" w16cid:durableId="1278833693">
    <w:abstractNumId w:val="3"/>
  </w:num>
  <w:num w:numId="19" w16cid:durableId="1432239721">
    <w:abstractNumId w:val="2"/>
  </w:num>
  <w:num w:numId="20" w16cid:durableId="1905949313">
    <w:abstractNumId w:val="1"/>
  </w:num>
  <w:num w:numId="21" w16cid:durableId="2120054738">
    <w:abstractNumId w:val="0"/>
  </w:num>
  <w:num w:numId="22" w16cid:durableId="2010331714">
    <w:abstractNumId w:val="15"/>
  </w:num>
  <w:num w:numId="23" w16cid:durableId="1195339262">
    <w:abstractNumId w:val="15"/>
  </w:num>
  <w:num w:numId="24" w16cid:durableId="131794432">
    <w:abstractNumId w:val="15"/>
  </w:num>
  <w:num w:numId="25" w16cid:durableId="1681616806">
    <w:abstractNumId w:val="15"/>
  </w:num>
  <w:num w:numId="26" w16cid:durableId="2061317233">
    <w:abstractNumId w:val="15"/>
  </w:num>
  <w:num w:numId="27" w16cid:durableId="599608584">
    <w:abstractNumId w:val="15"/>
  </w:num>
  <w:num w:numId="28" w16cid:durableId="1935048575">
    <w:abstractNumId w:val="15"/>
  </w:num>
  <w:num w:numId="29" w16cid:durableId="131411057">
    <w:abstractNumId w:val="12"/>
  </w:num>
  <w:num w:numId="30" w16cid:durableId="454100488">
    <w:abstractNumId w:val="22"/>
  </w:num>
  <w:num w:numId="31" w16cid:durableId="240263627">
    <w:abstractNumId w:val="15"/>
  </w:num>
  <w:num w:numId="32" w16cid:durableId="1489252479">
    <w:abstractNumId w:val="21"/>
  </w:num>
  <w:num w:numId="33" w16cid:durableId="736249028">
    <w:abstractNumId w:val="15"/>
  </w:num>
  <w:num w:numId="34" w16cid:durableId="12617969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62965493">
    <w:abstractNumId w:val="15"/>
  </w:num>
  <w:num w:numId="36" w16cid:durableId="1910920131">
    <w:abstractNumId w:val="10"/>
  </w:num>
  <w:num w:numId="37" w16cid:durableId="1609312659">
    <w:abstractNumId w:val="16"/>
  </w:num>
  <w:num w:numId="38" w16cid:durableId="1062101248">
    <w:abstractNumId w:val="13"/>
  </w:num>
  <w:num w:numId="39" w16cid:durableId="1372414213">
    <w:abstractNumId w:val="15"/>
  </w:num>
  <w:num w:numId="40" w16cid:durableId="1421214195">
    <w:abstractNumId w:val="15"/>
  </w:num>
  <w:num w:numId="41" w16cid:durableId="285897441">
    <w:abstractNumId w:val="15"/>
  </w:num>
  <w:num w:numId="42" w16cid:durableId="2056466481">
    <w:abstractNumId w:val="15"/>
  </w:num>
  <w:num w:numId="43" w16cid:durableId="1158813022">
    <w:abstractNumId w:val="15"/>
  </w:num>
  <w:num w:numId="44" w16cid:durableId="1849173189">
    <w:abstractNumId w:val="15"/>
  </w:num>
  <w:num w:numId="45" w16cid:durableId="1289552911">
    <w:abstractNumId w:val="15"/>
  </w:num>
  <w:num w:numId="46" w16cid:durableId="415398002">
    <w:abstractNumId w:val="15"/>
  </w:num>
  <w:num w:numId="47" w16cid:durableId="646664327">
    <w:abstractNumId w:val="15"/>
  </w:num>
  <w:num w:numId="48" w16cid:durableId="1709528339">
    <w:abstractNumId w:val="15"/>
  </w:num>
  <w:num w:numId="49" w16cid:durableId="1244267747">
    <w:abstractNumId w:val="15"/>
  </w:num>
  <w:num w:numId="50" w16cid:durableId="1940403401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704F"/>
    <w:rsid w:val="000026C0"/>
    <w:rsid w:val="00002810"/>
    <w:rsid w:val="00004662"/>
    <w:rsid w:val="00005844"/>
    <w:rsid w:val="00005FDB"/>
    <w:rsid w:val="00006745"/>
    <w:rsid w:val="0000677E"/>
    <w:rsid w:val="00006B8D"/>
    <w:rsid w:val="00011278"/>
    <w:rsid w:val="00012B54"/>
    <w:rsid w:val="000138B5"/>
    <w:rsid w:val="00013952"/>
    <w:rsid w:val="0001464F"/>
    <w:rsid w:val="00014A28"/>
    <w:rsid w:val="00014E8E"/>
    <w:rsid w:val="0001542D"/>
    <w:rsid w:val="00015E1E"/>
    <w:rsid w:val="00016167"/>
    <w:rsid w:val="000167A6"/>
    <w:rsid w:val="00017460"/>
    <w:rsid w:val="00017505"/>
    <w:rsid w:val="00022143"/>
    <w:rsid w:val="00023260"/>
    <w:rsid w:val="00025956"/>
    <w:rsid w:val="00026B67"/>
    <w:rsid w:val="00027ED7"/>
    <w:rsid w:val="00030984"/>
    <w:rsid w:val="000327AB"/>
    <w:rsid w:val="00036228"/>
    <w:rsid w:val="00036F01"/>
    <w:rsid w:val="00042B8B"/>
    <w:rsid w:val="00044C60"/>
    <w:rsid w:val="00046D42"/>
    <w:rsid w:val="000561CC"/>
    <w:rsid w:val="00056D76"/>
    <w:rsid w:val="000605B7"/>
    <w:rsid w:val="000625B8"/>
    <w:rsid w:val="00062A7C"/>
    <w:rsid w:val="000641B3"/>
    <w:rsid w:val="00064369"/>
    <w:rsid w:val="0006575F"/>
    <w:rsid w:val="00066C51"/>
    <w:rsid w:val="00066D7E"/>
    <w:rsid w:val="00067C96"/>
    <w:rsid w:val="00067E11"/>
    <w:rsid w:val="0007091D"/>
    <w:rsid w:val="00074632"/>
    <w:rsid w:val="00076D01"/>
    <w:rsid w:val="00080AE3"/>
    <w:rsid w:val="00082328"/>
    <w:rsid w:val="000823B7"/>
    <w:rsid w:val="0008525F"/>
    <w:rsid w:val="000854A4"/>
    <w:rsid w:val="0008725A"/>
    <w:rsid w:val="00090471"/>
    <w:rsid w:val="000909B6"/>
    <w:rsid w:val="00094852"/>
    <w:rsid w:val="00094897"/>
    <w:rsid w:val="00094F68"/>
    <w:rsid w:val="000A35B5"/>
    <w:rsid w:val="000B0105"/>
    <w:rsid w:val="000B1AC7"/>
    <w:rsid w:val="000B2352"/>
    <w:rsid w:val="000B5A7D"/>
    <w:rsid w:val="000B5C65"/>
    <w:rsid w:val="000B68B3"/>
    <w:rsid w:val="000B7048"/>
    <w:rsid w:val="000B786D"/>
    <w:rsid w:val="000B7AEE"/>
    <w:rsid w:val="000C1E9C"/>
    <w:rsid w:val="000C1E9D"/>
    <w:rsid w:val="000C2DC8"/>
    <w:rsid w:val="000C2E3C"/>
    <w:rsid w:val="000C3EAC"/>
    <w:rsid w:val="000C6A7C"/>
    <w:rsid w:val="000D12DB"/>
    <w:rsid w:val="000D2069"/>
    <w:rsid w:val="000D2611"/>
    <w:rsid w:val="000D3171"/>
    <w:rsid w:val="000D3280"/>
    <w:rsid w:val="000D4A2D"/>
    <w:rsid w:val="000D5C05"/>
    <w:rsid w:val="000E1C60"/>
    <w:rsid w:val="000E2593"/>
    <w:rsid w:val="001006C5"/>
    <w:rsid w:val="00101C69"/>
    <w:rsid w:val="00102A6D"/>
    <w:rsid w:val="001044EF"/>
    <w:rsid w:val="00113193"/>
    <w:rsid w:val="00113B42"/>
    <w:rsid w:val="001159C1"/>
    <w:rsid w:val="00115C05"/>
    <w:rsid w:val="00116264"/>
    <w:rsid w:val="00116F2E"/>
    <w:rsid w:val="0012043F"/>
    <w:rsid w:val="00120791"/>
    <w:rsid w:val="001230FA"/>
    <w:rsid w:val="00124CD9"/>
    <w:rsid w:val="001307AC"/>
    <w:rsid w:val="00135930"/>
    <w:rsid w:val="00137342"/>
    <w:rsid w:val="001435BA"/>
    <w:rsid w:val="00143B1B"/>
    <w:rsid w:val="00145152"/>
    <w:rsid w:val="00146C49"/>
    <w:rsid w:val="00150951"/>
    <w:rsid w:val="00150D00"/>
    <w:rsid w:val="001551FC"/>
    <w:rsid w:val="001614EF"/>
    <w:rsid w:val="00161E39"/>
    <w:rsid w:val="001625BB"/>
    <w:rsid w:val="0016514A"/>
    <w:rsid w:val="00165157"/>
    <w:rsid w:val="001662B8"/>
    <w:rsid w:val="001674CA"/>
    <w:rsid w:val="001710BD"/>
    <w:rsid w:val="0017131C"/>
    <w:rsid w:val="00171DCF"/>
    <w:rsid w:val="001723EE"/>
    <w:rsid w:val="0017340A"/>
    <w:rsid w:val="00173843"/>
    <w:rsid w:val="00174421"/>
    <w:rsid w:val="00174717"/>
    <w:rsid w:val="00174ECE"/>
    <w:rsid w:val="00175F43"/>
    <w:rsid w:val="0017600B"/>
    <w:rsid w:val="001805DF"/>
    <w:rsid w:val="00180C09"/>
    <w:rsid w:val="0018752D"/>
    <w:rsid w:val="00193AD2"/>
    <w:rsid w:val="001965B6"/>
    <w:rsid w:val="001A16D1"/>
    <w:rsid w:val="001A2247"/>
    <w:rsid w:val="001A25CF"/>
    <w:rsid w:val="001A26F4"/>
    <w:rsid w:val="001A35A7"/>
    <w:rsid w:val="001A3A8C"/>
    <w:rsid w:val="001A5227"/>
    <w:rsid w:val="001B14AC"/>
    <w:rsid w:val="001B4275"/>
    <w:rsid w:val="001B498C"/>
    <w:rsid w:val="001B6CE8"/>
    <w:rsid w:val="001B73C7"/>
    <w:rsid w:val="001C1AD7"/>
    <w:rsid w:val="001C27DE"/>
    <w:rsid w:val="001D32A9"/>
    <w:rsid w:val="001D3580"/>
    <w:rsid w:val="001D52B1"/>
    <w:rsid w:val="001D585B"/>
    <w:rsid w:val="001D5F43"/>
    <w:rsid w:val="001D5FF0"/>
    <w:rsid w:val="001D66DA"/>
    <w:rsid w:val="001D7661"/>
    <w:rsid w:val="001D789A"/>
    <w:rsid w:val="001E0DDB"/>
    <w:rsid w:val="001E0E93"/>
    <w:rsid w:val="001E3511"/>
    <w:rsid w:val="001F1786"/>
    <w:rsid w:val="001F2682"/>
    <w:rsid w:val="001F420F"/>
    <w:rsid w:val="001F5053"/>
    <w:rsid w:val="001F56AC"/>
    <w:rsid w:val="001F60BC"/>
    <w:rsid w:val="001F7036"/>
    <w:rsid w:val="00201CC7"/>
    <w:rsid w:val="00201CCF"/>
    <w:rsid w:val="00207DC1"/>
    <w:rsid w:val="002114B1"/>
    <w:rsid w:val="00214260"/>
    <w:rsid w:val="00214A98"/>
    <w:rsid w:val="002154B8"/>
    <w:rsid w:val="002154EE"/>
    <w:rsid w:val="00215C85"/>
    <w:rsid w:val="00215E07"/>
    <w:rsid w:val="002164E9"/>
    <w:rsid w:val="00221684"/>
    <w:rsid w:val="00221C56"/>
    <w:rsid w:val="002228AB"/>
    <w:rsid w:val="002256A5"/>
    <w:rsid w:val="002256D0"/>
    <w:rsid w:val="00225D53"/>
    <w:rsid w:val="002327BD"/>
    <w:rsid w:val="00235E0F"/>
    <w:rsid w:val="00243F99"/>
    <w:rsid w:val="002471DB"/>
    <w:rsid w:val="002539C0"/>
    <w:rsid w:val="00253A70"/>
    <w:rsid w:val="00255CBC"/>
    <w:rsid w:val="00257810"/>
    <w:rsid w:val="002618E3"/>
    <w:rsid w:val="00262C1F"/>
    <w:rsid w:val="00264A03"/>
    <w:rsid w:val="00265D14"/>
    <w:rsid w:val="00265DD2"/>
    <w:rsid w:val="00267972"/>
    <w:rsid w:val="00270746"/>
    <w:rsid w:val="00270FAE"/>
    <w:rsid w:val="00271A42"/>
    <w:rsid w:val="0027240A"/>
    <w:rsid w:val="0027241F"/>
    <w:rsid w:val="002753BA"/>
    <w:rsid w:val="00275FC7"/>
    <w:rsid w:val="00276107"/>
    <w:rsid w:val="00276DE0"/>
    <w:rsid w:val="00277AD1"/>
    <w:rsid w:val="00277F13"/>
    <w:rsid w:val="00280B5F"/>
    <w:rsid w:val="0028120A"/>
    <w:rsid w:val="00282662"/>
    <w:rsid w:val="002852FC"/>
    <w:rsid w:val="00286083"/>
    <w:rsid w:val="00287A99"/>
    <w:rsid w:val="002909F1"/>
    <w:rsid w:val="00291150"/>
    <w:rsid w:val="00292494"/>
    <w:rsid w:val="002937B3"/>
    <w:rsid w:val="0029394A"/>
    <w:rsid w:val="002961EE"/>
    <w:rsid w:val="00296EF2"/>
    <w:rsid w:val="0029725E"/>
    <w:rsid w:val="00297F10"/>
    <w:rsid w:val="002A3292"/>
    <w:rsid w:val="002A64ED"/>
    <w:rsid w:val="002A6FF5"/>
    <w:rsid w:val="002B33F2"/>
    <w:rsid w:val="002B353F"/>
    <w:rsid w:val="002B41DE"/>
    <w:rsid w:val="002B7440"/>
    <w:rsid w:val="002B7E9E"/>
    <w:rsid w:val="002C013A"/>
    <w:rsid w:val="002C1455"/>
    <w:rsid w:val="002C3F34"/>
    <w:rsid w:val="002C47AA"/>
    <w:rsid w:val="002C5192"/>
    <w:rsid w:val="002C5528"/>
    <w:rsid w:val="002C684C"/>
    <w:rsid w:val="002D1A9E"/>
    <w:rsid w:val="002D5185"/>
    <w:rsid w:val="002D5699"/>
    <w:rsid w:val="002D6D63"/>
    <w:rsid w:val="002D7DB7"/>
    <w:rsid w:val="002E31DA"/>
    <w:rsid w:val="002E465F"/>
    <w:rsid w:val="002E5D16"/>
    <w:rsid w:val="002E7442"/>
    <w:rsid w:val="002F3A96"/>
    <w:rsid w:val="002F3EA9"/>
    <w:rsid w:val="002F65E8"/>
    <w:rsid w:val="00303173"/>
    <w:rsid w:val="00303614"/>
    <w:rsid w:val="00305391"/>
    <w:rsid w:val="00305414"/>
    <w:rsid w:val="00306547"/>
    <w:rsid w:val="003110E6"/>
    <w:rsid w:val="003117B7"/>
    <w:rsid w:val="003139CC"/>
    <w:rsid w:val="0031595B"/>
    <w:rsid w:val="00316375"/>
    <w:rsid w:val="003163D0"/>
    <w:rsid w:val="003174BA"/>
    <w:rsid w:val="003176B1"/>
    <w:rsid w:val="0032136D"/>
    <w:rsid w:val="0032233D"/>
    <w:rsid w:val="00326207"/>
    <w:rsid w:val="0032717F"/>
    <w:rsid w:val="003318F0"/>
    <w:rsid w:val="00331F05"/>
    <w:rsid w:val="00332326"/>
    <w:rsid w:val="00334CB3"/>
    <w:rsid w:val="0033538F"/>
    <w:rsid w:val="00335767"/>
    <w:rsid w:val="00335902"/>
    <w:rsid w:val="00335B83"/>
    <w:rsid w:val="00335D12"/>
    <w:rsid w:val="003375D0"/>
    <w:rsid w:val="0034609E"/>
    <w:rsid w:val="00347009"/>
    <w:rsid w:val="003519F3"/>
    <w:rsid w:val="00351C99"/>
    <w:rsid w:val="0035294D"/>
    <w:rsid w:val="00354F84"/>
    <w:rsid w:val="00355DC3"/>
    <w:rsid w:val="003569AF"/>
    <w:rsid w:val="00361E5E"/>
    <w:rsid w:val="003646E2"/>
    <w:rsid w:val="00366CE2"/>
    <w:rsid w:val="0036714A"/>
    <w:rsid w:val="00367C12"/>
    <w:rsid w:val="00367F48"/>
    <w:rsid w:val="00371929"/>
    <w:rsid w:val="0037196E"/>
    <w:rsid w:val="0037342C"/>
    <w:rsid w:val="00373E39"/>
    <w:rsid w:val="003741E4"/>
    <w:rsid w:val="00376797"/>
    <w:rsid w:val="00376A8A"/>
    <w:rsid w:val="00377B02"/>
    <w:rsid w:val="00384689"/>
    <w:rsid w:val="00391110"/>
    <w:rsid w:val="00392627"/>
    <w:rsid w:val="00392FEC"/>
    <w:rsid w:val="003944F5"/>
    <w:rsid w:val="003969F3"/>
    <w:rsid w:val="00397B9B"/>
    <w:rsid w:val="003A22E2"/>
    <w:rsid w:val="003A245D"/>
    <w:rsid w:val="003A249B"/>
    <w:rsid w:val="003A5655"/>
    <w:rsid w:val="003A7ED3"/>
    <w:rsid w:val="003B2070"/>
    <w:rsid w:val="003B20B0"/>
    <w:rsid w:val="003B524D"/>
    <w:rsid w:val="003C0CF7"/>
    <w:rsid w:val="003C3EFF"/>
    <w:rsid w:val="003C40C3"/>
    <w:rsid w:val="003C5006"/>
    <w:rsid w:val="003C51FB"/>
    <w:rsid w:val="003C6885"/>
    <w:rsid w:val="003C7B8A"/>
    <w:rsid w:val="003D249C"/>
    <w:rsid w:val="003D5287"/>
    <w:rsid w:val="003D642A"/>
    <w:rsid w:val="003E103C"/>
    <w:rsid w:val="003E1302"/>
    <w:rsid w:val="003E13D8"/>
    <w:rsid w:val="003E1DE0"/>
    <w:rsid w:val="003E23FD"/>
    <w:rsid w:val="003E2A60"/>
    <w:rsid w:val="003E338D"/>
    <w:rsid w:val="003E4FBC"/>
    <w:rsid w:val="003E562F"/>
    <w:rsid w:val="003E6982"/>
    <w:rsid w:val="003E706E"/>
    <w:rsid w:val="003E71AA"/>
    <w:rsid w:val="003F0A85"/>
    <w:rsid w:val="003F1F3A"/>
    <w:rsid w:val="003F1F61"/>
    <w:rsid w:val="003F26D8"/>
    <w:rsid w:val="003F359E"/>
    <w:rsid w:val="003F4E56"/>
    <w:rsid w:val="003F62D1"/>
    <w:rsid w:val="003F6FEC"/>
    <w:rsid w:val="00401BEC"/>
    <w:rsid w:val="0040224F"/>
    <w:rsid w:val="004040C1"/>
    <w:rsid w:val="00404365"/>
    <w:rsid w:val="004053C9"/>
    <w:rsid w:val="00405AFE"/>
    <w:rsid w:val="00410D5C"/>
    <w:rsid w:val="004125A5"/>
    <w:rsid w:val="00413E37"/>
    <w:rsid w:val="00414D7D"/>
    <w:rsid w:val="00415331"/>
    <w:rsid w:val="0042372B"/>
    <w:rsid w:val="00425AED"/>
    <w:rsid w:val="00430F6A"/>
    <w:rsid w:val="00432253"/>
    <w:rsid w:val="00433E0B"/>
    <w:rsid w:val="00435A24"/>
    <w:rsid w:val="00435EAE"/>
    <w:rsid w:val="00437AF7"/>
    <w:rsid w:val="0044228D"/>
    <w:rsid w:val="004439E2"/>
    <w:rsid w:val="004451C6"/>
    <w:rsid w:val="00447E73"/>
    <w:rsid w:val="00447E7D"/>
    <w:rsid w:val="00450521"/>
    <w:rsid w:val="004518AD"/>
    <w:rsid w:val="00453384"/>
    <w:rsid w:val="00453E13"/>
    <w:rsid w:val="004540DC"/>
    <w:rsid w:val="00454875"/>
    <w:rsid w:val="004558AE"/>
    <w:rsid w:val="0046062C"/>
    <w:rsid w:val="00461B46"/>
    <w:rsid w:val="004622BD"/>
    <w:rsid w:val="004631D1"/>
    <w:rsid w:val="0046375D"/>
    <w:rsid w:val="0046479C"/>
    <w:rsid w:val="00467C48"/>
    <w:rsid w:val="00470DC3"/>
    <w:rsid w:val="00480506"/>
    <w:rsid w:val="00480613"/>
    <w:rsid w:val="0048104E"/>
    <w:rsid w:val="00482EA1"/>
    <w:rsid w:val="00484AAE"/>
    <w:rsid w:val="00485336"/>
    <w:rsid w:val="00492F87"/>
    <w:rsid w:val="00495A04"/>
    <w:rsid w:val="004A0568"/>
    <w:rsid w:val="004A1EF3"/>
    <w:rsid w:val="004A2378"/>
    <w:rsid w:val="004A3CAE"/>
    <w:rsid w:val="004A5F6D"/>
    <w:rsid w:val="004A7048"/>
    <w:rsid w:val="004B26EF"/>
    <w:rsid w:val="004B4EAB"/>
    <w:rsid w:val="004B6568"/>
    <w:rsid w:val="004B72C2"/>
    <w:rsid w:val="004C1640"/>
    <w:rsid w:val="004C1B7E"/>
    <w:rsid w:val="004C3822"/>
    <w:rsid w:val="004C44D5"/>
    <w:rsid w:val="004C5EC6"/>
    <w:rsid w:val="004C7935"/>
    <w:rsid w:val="004D0D9A"/>
    <w:rsid w:val="004D118F"/>
    <w:rsid w:val="004D2239"/>
    <w:rsid w:val="004D421E"/>
    <w:rsid w:val="004E3081"/>
    <w:rsid w:val="004E4F21"/>
    <w:rsid w:val="004E50EF"/>
    <w:rsid w:val="004E6076"/>
    <w:rsid w:val="004F0186"/>
    <w:rsid w:val="004F080C"/>
    <w:rsid w:val="004F227E"/>
    <w:rsid w:val="004F2A80"/>
    <w:rsid w:val="004F2DAF"/>
    <w:rsid w:val="004F5C8A"/>
    <w:rsid w:val="004F5D5F"/>
    <w:rsid w:val="004F77AD"/>
    <w:rsid w:val="004F77FF"/>
    <w:rsid w:val="00500786"/>
    <w:rsid w:val="00501D07"/>
    <w:rsid w:val="00505150"/>
    <w:rsid w:val="0050691A"/>
    <w:rsid w:val="0050769B"/>
    <w:rsid w:val="005077B6"/>
    <w:rsid w:val="00510F80"/>
    <w:rsid w:val="00511D1C"/>
    <w:rsid w:val="00512466"/>
    <w:rsid w:val="00512851"/>
    <w:rsid w:val="005143BD"/>
    <w:rsid w:val="00514ACA"/>
    <w:rsid w:val="00514E5F"/>
    <w:rsid w:val="0051548E"/>
    <w:rsid w:val="00522AB3"/>
    <w:rsid w:val="00522D56"/>
    <w:rsid w:val="00522E75"/>
    <w:rsid w:val="005243C6"/>
    <w:rsid w:val="0053181A"/>
    <w:rsid w:val="00533163"/>
    <w:rsid w:val="00533871"/>
    <w:rsid w:val="00534780"/>
    <w:rsid w:val="00534B5D"/>
    <w:rsid w:val="005355C3"/>
    <w:rsid w:val="0053585A"/>
    <w:rsid w:val="005364D9"/>
    <w:rsid w:val="00542226"/>
    <w:rsid w:val="00545C02"/>
    <w:rsid w:val="00547491"/>
    <w:rsid w:val="005512A4"/>
    <w:rsid w:val="00555189"/>
    <w:rsid w:val="00557585"/>
    <w:rsid w:val="00560249"/>
    <w:rsid w:val="00566BF4"/>
    <w:rsid w:val="00566CA9"/>
    <w:rsid w:val="0056793C"/>
    <w:rsid w:val="00567E2D"/>
    <w:rsid w:val="0057078B"/>
    <w:rsid w:val="005715C0"/>
    <w:rsid w:val="00571C33"/>
    <w:rsid w:val="00576322"/>
    <w:rsid w:val="00582623"/>
    <w:rsid w:val="00584D4C"/>
    <w:rsid w:val="00587DAB"/>
    <w:rsid w:val="005914B5"/>
    <w:rsid w:val="00591816"/>
    <w:rsid w:val="0059209D"/>
    <w:rsid w:val="005958A3"/>
    <w:rsid w:val="00596334"/>
    <w:rsid w:val="00596519"/>
    <w:rsid w:val="00596D7E"/>
    <w:rsid w:val="005A2317"/>
    <w:rsid w:val="005A2EEC"/>
    <w:rsid w:val="005A431F"/>
    <w:rsid w:val="005A6245"/>
    <w:rsid w:val="005B215A"/>
    <w:rsid w:val="005B2439"/>
    <w:rsid w:val="005B4A2D"/>
    <w:rsid w:val="005B5726"/>
    <w:rsid w:val="005B66D9"/>
    <w:rsid w:val="005C1364"/>
    <w:rsid w:val="005C1E23"/>
    <w:rsid w:val="005C2E3B"/>
    <w:rsid w:val="005C3A64"/>
    <w:rsid w:val="005C5315"/>
    <w:rsid w:val="005C59AD"/>
    <w:rsid w:val="005C6599"/>
    <w:rsid w:val="005C7EF6"/>
    <w:rsid w:val="005D1C44"/>
    <w:rsid w:val="005D2627"/>
    <w:rsid w:val="005D2BFF"/>
    <w:rsid w:val="005D42C9"/>
    <w:rsid w:val="005E04C2"/>
    <w:rsid w:val="005E15A0"/>
    <w:rsid w:val="005E2391"/>
    <w:rsid w:val="005E4957"/>
    <w:rsid w:val="005F0C9E"/>
    <w:rsid w:val="005F26C1"/>
    <w:rsid w:val="005F379D"/>
    <w:rsid w:val="005F6EF1"/>
    <w:rsid w:val="006008FF"/>
    <w:rsid w:val="00604CD3"/>
    <w:rsid w:val="006052E6"/>
    <w:rsid w:val="00605989"/>
    <w:rsid w:val="00606746"/>
    <w:rsid w:val="00606C01"/>
    <w:rsid w:val="006127BE"/>
    <w:rsid w:val="00612D0F"/>
    <w:rsid w:val="0061560A"/>
    <w:rsid w:val="006161D0"/>
    <w:rsid w:val="00621893"/>
    <w:rsid w:val="006220C5"/>
    <w:rsid w:val="0062215A"/>
    <w:rsid w:val="0062311A"/>
    <w:rsid w:val="00623935"/>
    <w:rsid w:val="00627290"/>
    <w:rsid w:val="006303D0"/>
    <w:rsid w:val="006315D0"/>
    <w:rsid w:val="006318E5"/>
    <w:rsid w:val="00635BD0"/>
    <w:rsid w:val="00635D4C"/>
    <w:rsid w:val="00635FC2"/>
    <w:rsid w:val="00636382"/>
    <w:rsid w:val="0064176A"/>
    <w:rsid w:val="00644126"/>
    <w:rsid w:val="0064563F"/>
    <w:rsid w:val="006456EC"/>
    <w:rsid w:val="006459DD"/>
    <w:rsid w:val="00645C1B"/>
    <w:rsid w:val="006508A8"/>
    <w:rsid w:val="006549B8"/>
    <w:rsid w:val="00654FBC"/>
    <w:rsid w:val="00656A6C"/>
    <w:rsid w:val="00657C92"/>
    <w:rsid w:val="0066079D"/>
    <w:rsid w:val="00663DC0"/>
    <w:rsid w:val="0066459F"/>
    <w:rsid w:val="00664772"/>
    <w:rsid w:val="00666DDF"/>
    <w:rsid w:val="00667391"/>
    <w:rsid w:val="006678D3"/>
    <w:rsid w:val="00667DB6"/>
    <w:rsid w:val="006706E5"/>
    <w:rsid w:val="00673F1B"/>
    <w:rsid w:val="006811A7"/>
    <w:rsid w:val="006825F0"/>
    <w:rsid w:val="00683D2C"/>
    <w:rsid w:val="00686EC7"/>
    <w:rsid w:val="00687DD7"/>
    <w:rsid w:val="006906D2"/>
    <w:rsid w:val="0069354D"/>
    <w:rsid w:val="0069592B"/>
    <w:rsid w:val="006974D7"/>
    <w:rsid w:val="006A01B3"/>
    <w:rsid w:val="006A0D15"/>
    <w:rsid w:val="006A2608"/>
    <w:rsid w:val="006A2A07"/>
    <w:rsid w:val="006A3236"/>
    <w:rsid w:val="006A3B68"/>
    <w:rsid w:val="006A56F2"/>
    <w:rsid w:val="006A6BB7"/>
    <w:rsid w:val="006A7F29"/>
    <w:rsid w:val="006B1158"/>
    <w:rsid w:val="006B1628"/>
    <w:rsid w:val="006B17C3"/>
    <w:rsid w:val="006B1C64"/>
    <w:rsid w:val="006B2DB8"/>
    <w:rsid w:val="006B384F"/>
    <w:rsid w:val="006B56CB"/>
    <w:rsid w:val="006B6F96"/>
    <w:rsid w:val="006C2622"/>
    <w:rsid w:val="006C395D"/>
    <w:rsid w:val="006C5B36"/>
    <w:rsid w:val="006D2A09"/>
    <w:rsid w:val="006D2A5E"/>
    <w:rsid w:val="006D32D6"/>
    <w:rsid w:val="006D4673"/>
    <w:rsid w:val="006D655E"/>
    <w:rsid w:val="006D69B3"/>
    <w:rsid w:val="006D7474"/>
    <w:rsid w:val="006E1F4A"/>
    <w:rsid w:val="006E562B"/>
    <w:rsid w:val="006E5D6D"/>
    <w:rsid w:val="006E6DDB"/>
    <w:rsid w:val="006F1DF6"/>
    <w:rsid w:val="006F4372"/>
    <w:rsid w:val="006F469B"/>
    <w:rsid w:val="006F473F"/>
    <w:rsid w:val="007032BF"/>
    <w:rsid w:val="007039CB"/>
    <w:rsid w:val="007045DC"/>
    <w:rsid w:val="00704668"/>
    <w:rsid w:val="00705034"/>
    <w:rsid w:val="007055D8"/>
    <w:rsid w:val="007111E5"/>
    <w:rsid w:val="007113FE"/>
    <w:rsid w:val="00722C32"/>
    <w:rsid w:val="007240C4"/>
    <w:rsid w:val="007251B4"/>
    <w:rsid w:val="007326CF"/>
    <w:rsid w:val="007407FE"/>
    <w:rsid w:val="00743E70"/>
    <w:rsid w:val="007441E1"/>
    <w:rsid w:val="007446C5"/>
    <w:rsid w:val="00744EFA"/>
    <w:rsid w:val="00750063"/>
    <w:rsid w:val="00751C13"/>
    <w:rsid w:val="00754B02"/>
    <w:rsid w:val="0075598A"/>
    <w:rsid w:val="00755CB0"/>
    <w:rsid w:val="00757729"/>
    <w:rsid w:val="00760959"/>
    <w:rsid w:val="00760E00"/>
    <w:rsid w:val="0076133D"/>
    <w:rsid w:val="00761EB5"/>
    <w:rsid w:val="00762284"/>
    <w:rsid w:val="007637FD"/>
    <w:rsid w:val="00764933"/>
    <w:rsid w:val="00764D3C"/>
    <w:rsid w:val="0076507D"/>
    <w:rsid w:val="00765DFF"/>
    <w:rsid w:val="00770B06"/>
    <w:rsid w:val="00770B92"/>
    <w:rsid w:val="0077148E"/>
    <w:rsid w:val="007730DF"/>
    <w:rsid w:val="00776C50"/>
    <w:rsid w:val="00781526"/>
    <w:rsid w:val="00781B16"/>
    <w:rsid w:val="00781E58"/>
    <w:rsid w:val="00785094"/>
    <w:rsid w:val="00785FEE"/>
    <w:rsid w:val="007900FB"/>
    <w:rsid w:val="00790C7C"/>
    <w:rsid w:val="00791018"/>
    <w:rsid w:val="007917C5"/>
    <w:rsid w:val="00791FA4"/>
    <w:rsid w:val="00792E0C"/>
    <w:rsid w:val="007938C7"/>
    <w:rsid w:val="00797A93"/>
    <w:rsid w:val="00797ABA"/>
    <w:rsid w:val="007A231C"/>
    <w:rsid w:val="007A3053"/>
    <w:rsid w:val="007A472D"/>
    <w:rsid w:val="007A71F2"/>
    <w:rsid w:val="007B2119"/>
    <w:rsid w:val="007B212C"/>
    <w:rsid w:val="007B2E2A"/>
    <w:rsid w:val="007B34C7"/>
    <w:rsid w:val="007B5740"/>
    <w:rsid w:val="007B6A4F"/>
    <w:rsid w:val="007C0B84"/>
    <w:rsid w:val="007C0BD3"/>
    <w:rsid w:val="007C29D9"/>
    <w:rsid w:val="007C2B9C"/>
    <w:rsid w:val="007C5A1F"/>
    <w:rsid w:val="007C604C"/>
    <w:rsid w:val="007C6225"/>
    <w:rsid w:val="007C6D2D"/>
    <w:rsid w:val="007D0197"/>
    <w:rsid w:val="007D0D69"/>
    <w:rsid w:val="007D19E4"/>
    <w:rsid w:val="007D267D"/>
    <w:rsid w:val="007D3350"/>
    <w:rsid w:val="007D3CAD"/>
    <w:rsid w:val="007D3DE8"/>
    <w:rsid w:val="007D417D"/>
    <w:rsid w:val="007D4ACB"/>
    <w:rsid w:val="007E0797"/>
    <w:rsid w:val="007E13C8"/>
    <w:rsid w:val="007E1A1E"/>
    <w:rsid w:val="007E2769"/>
    <w:rsid w:val="007E3CD2"/>
    <w:rsid w:val="007E4EA7"/>
    <w:rsid w:val="007E5394"/>
    <w:rsid w:val="007F77A2"/>
    <w:rsid w:val="007F7930"/>
    <w:rsid w:val="0080084B"/>
    <w:rsid w:val="00801854"/>
    <w:rsid w:val="00801CE2"/>
    <w:rsid w:val="00802346"/>
    <w:rsid w:val="008027ED"/>
    <w:rsid w:val="008041A7"/>
    <w:rsid w:val="00805680"/>
    <w:rsid w:val="00805F5F"/>
    <w:rsid w:val="008102D4"/>
    <w:rsid w:val="00810C67"/>
    <w:rsid w:val="00811E7C"/>
    <w:rsid w:val="00812175"/>
    <w:rsid w:val="00813D5B"/>
    <w:rsid w:val="00813FF0"/>
    <w:rsid w:val="00821040"/>
    <w:rsid w:val="0082195E"/>
    <w:rsid w:val="008220A2"/>
    <w:rsid w:val="00822FED"/>
    <w:rsid w:val="00824C3C"/>
    <w:rsid w:val="00825F1C"/>
    <w:rsid w:val="00827C89"/>
    <w:rsid w:val="00831548"/>
    <w:rsid w:val="00832112"/>
    <w:rsid w:val="008331CE"/>
    <w:rsid w:val="008332D9"/>
    <w:rsid w:val="0083473D"/>
    <w:rsid w:val="008352B0"/>
    <w:rsid w:val="00837569"/>
    <w:rsid w:val="008451A8"/>
    <w:rsid w:val="00846755"/>
    <w:rsid w:val="00846E29"/>
    <w:rsid w:val="008513AC"/>
    <w:rsid w:val="008612C8"/>
    <w:rsid w:val="00864EAC"/>
    <w:rsid w:val="00865733"/>
    <w:rsid w:val="00867A43"/>
    <w:rsid w:val="00874631"/>
    <w:rsid w:val="008771D9"/>
    <w:rsid w:val="008774C7"/>
    <w:rsid w:val="0088209A"/>
    <w:rsid w:val="00883018"/>
    <w:rsid w:val="008843D0"/>
    <w:rsid w:val="008875F5"/>
    <w:rsid w:val="00887C27"/>
    <w:rsid w:val="0089138A"/>
    <w:rsid w:val="00891F19"/>
    <w:rsid w:val="00892846"/>
    <w:rsid w:val="008969E5"/>
    <w:rsid w:val="008A128C"/>
    <w:rsid w:val="008A1F67"/>
    <w:rsid w:val="008A2B52"/>
    <w:rsid w:val="008A3793"/>
    <w:rsid w:val="008A44D6"/>
    <w:rsid w:val="008A4B12"/>
    <w:rsid w:val="008A5D74"/>
    <w:rsid w:val="008A72AB"/>
    <w:rsid w:val="008B079D"/>
    <w:rsid w:val="008B276D"/>
    <w:rsid w:val="008B4281"/>
    <w:rsid w:val="008B437A"/>
    <w:rsid w:val="008B52E7"/>
    <w:rsid w:val="008B5A69"/>
    <w:rsid w:val="008B5D8E"/>
    <w:rsid w:val="008B66B8"/>
    <w:rsid w:val="008B7621"/>
    <w:rsid w:val="008C016B"/>
    <w:rsid w:val="008C0A8F"/>
    <w:rsid w:val="008C1FB5"/>
    <w:rsid w:val="008C2175"/>
    <w:rsid w:val="008C41D5"/>
    <w:rsid w:val="008C4B94"/>
    <w:rsid w:val="008C5574"/>
    <w:rsid w:val="008C6C50"/>
    <w:rsid w:val="008C7B1C"/>
    <w:rsid w:val="008D079C"/>
    <w:rsid w:val="008D0992"/>
    <w:rsid w:val="008E065B"/>
    <w:rsid w:val="008E1D30"/>
    <w:rsid w:val="008E2942"/>
    <w:rsid w:val="008E393F"/>
    <w:rsid w:val="008E512E"/>
    <w:rsid w:val="008F021E"/>
    <w:rsid w:val="008F1B6A"/>
    <w:rsid w:val="008F29EC"/>
    <w:rsid w:val="008F2BA9"/>
    <w:rsid w:val="008F2D2F"/>
    <w:rsid w:val="008F2DD1"/>
    <w:rsid w:val="008F328D"/>
    <w:rsid w:val="008F4B7B"/>
    <w:rsid w:val="008F63D2"/>
    <w:rsid w:val="008F6BFC"/>
    <w:rsid w:val="008F7F60"/>
    <w:rsid w:val="009008C3"/>
    <w:rsid w:val="00900918"/>
    <w:rsid w:val="00901CDA"/>
    <w:rsid w:val="00901F34"/>
    <w:rsid w:val="009033DF"/>
    <w:rsid w:val="00905784"/>
    <w:rsid w:val="009062E1"/>
    <w:rsid w:val="00907D67"/>
    <w:rsid w:val="00911018"/>
    <w:rsid w:val="00913689"/>
    <w:rsid w:val="00914697"/>
    <w:rsid w:val="00914836"/>
    <w:rsid w:val="00917949"/>
    <w:rsid w:val="00921405"/>
    <w:rsid w:val="009219B1"/>
    <w:rsid w:val="009238DC"/>
    <w:rsid w:val="00930A9C"/>
    <w:rsid w:val="00933CC4"/>
    <w:rsid w:val="00933CFF"/>
    <w:rsid w:val="00934465"/>
    <w:rsid w:val="009418B7"/>
    <w:rsid w:val="00944895"/>
    <w:rsid w:val="009448D6"/>
    <w:rsid w:val="009460E3"/>
    <w:rsid w:val="009537E4"/>
    <w:rsid w:val="009545C3"/>
    <w:rsid w:val="009579BE"/>
    <w:rsid w:val="00957C40"/>
    <w:rsid w:val="00962911"/>
    <w:rsid w:val="00965820"/>
    <w:rsid w:val="00967236"/>
    <w:rsid w:val="00970346"/>
    <w:rsid w:val="00975A3A"/>
    <w:rsid w:val="00975C8E"/>
    <w:rsid w:val="009768D2"/>
    <w:rsid w:val="00981C4A"/>
    <w:rsid w:val="00990492"/>
    <w:rsid w:val="00990C24"/>
    <w:rsid w:val="00991178"/>
    <w:rsid w:val="0099467E"/>
    <w:rsid w:val="0099489A"/>
    <w:rsid w:val="00994E58"/>
    <w:rsid w:val="00995AF2"/>
    <w:rsid w:val="009A1BAA"/>
    <w:rsid w:val="009A1FF2"/>
    <w:rsid w:val="009A2C79"/>
    <w:rsid w:val="009A2D8F"/>
    <w:rsid w:val="009A7A08"/>
    <w:rsid w:val="009B228B"/>
    <w:rsid w:val="009B5FA4"/>
    <w:rsid w:val="009C0819"/>
    <w:rsid w:val="009C1A62"/>
    <w:rsid w:val="009C29BE"/>
    <w:rsid w:val="009C35C2"/>
    <w:rsid w:val="009C4648"/>
    <w:rsid w:val="009C4AD3"/>
    <w:rsid w:val="009C4EA9"/>
    <w:rsid w:val="009C7BE7"/>
    <w:rsid w:val="009D09B0"/>
    <w:rsid w:val="009D13F9"/>
    <w:rsid w:val="009D3F92"/>
    <w:rsid w:val="009D4A79"/>
    <w:rsid w:val="009D55C0"/>
    <w:rsid w:val="009D698D"/>
    <w:rsid w:val="009D704F"/>
    <w:rsid w:val="009D7581"/>
    <w:rsid w:val="009E010A"/>
    <w:rsid w:val="009E55E6"/>
    <w:rsid w:val="009E7982"/>
    <w:rsid w:val="009F12C4"/>
    <w:rsid w:val="009F39CE"/>
    <w:rsid w:val="009F4655"/>
    <w:rsid w:val="009F483E"/>
    <w:rsid w:val="009F4F93"/>
    <w:rsid w:val="009F5ADE"/>
    <w:rsid w:val="009F746B"/>
    <w:rsid w:val="009F768F"/>
    <w:rsid w:val="00A00AAD"/>
    <w:rsid w:val="00A0195E"/>
    <w:rsid w:val="00A03324"/>
    <w:rsid w:val="00A0696F"/>
    <w:rsid w:val="00A0703C"/>
    <w:rsid w:val="00A10822"/>
    <w:rsid w:val="00A12574"/>
    <w:rsid w:val="00A208AB"/>
    <w:rsid w:val="00A25FF2"/>
    <w:rsid w:val="00A27990"/>
    <w:rsid w:val="00A27DF9"/>
    <w:rsid w:val="00A27FE1"/>
    <w:rsid w:val="00A3063C"/>
    <w:rsid w:val="00A31037"/>
    <w:rsid w:val="00A32D1E"/>
    <w:rsid w:val="00A33C57"/>
    <w:rsid w:val="00A33D31"/>
    <w:rsid w:val="00A34131"/>
    <w:rsid w:val="00A34D13"/>
    <w:rsid w:val="00A360EE"/>
    <w:rsid w:val="00A401BE"/>
    <w:rsid w:val="00A40EB5"/>
    <w:rsid w:val="00A413EB"/>
    <w:rsid w:val="00A41BF7"/>
    <w:rsid w:val="00A4302A"/>
    <w:rsid w:val="00A44202"/>
    <w:rsid w:val="00A4639C"/>
    <w:rsid w:val="00A52C63"/>
    <w:rsid w:val="00A564B9"/>
    <w:rsid w:val="00A56FBD"/>
    <w:rsid w:val="00A60166"/>
    <w:rsid w:val="00A61A78"/>
    <w:rsid w:val="00A62D44"/>
    <w:rsid w:val="00A62FF3"/>
    <w:rsid w:val="00A64990"/>
    <w:rsid w:val="00A6513B"/>
    <w:rsid w:val="00A67C21"/>
    <w:rsid w:val="00A70D1E"/>
    <w:rsid w:val="00A70D6D"/>
    <w:rsid w:val="00A73CC5"/>
    <w:rsid w:val="00A74D7C"/>
    <w:rsid w:val="00A75321"/>
    <w:rsid w:val="00A756D2"/>
    <w:rsid w:val="00A824FB"/>
    <w:rsid w:val="00A82A7A"/>
    <w:rsid w:val="00A82C86"/>
    <w:rsid w:val="00A839E9"/>
    <w:rsid w:val="00A84B88"/>
    <w:rsid w:val="00A94355"/>
    <w:rsid w:val="00A948A6"/>
    <w:rsid w:val="00AA062E"/>
    <w:rsid w:val="00AA0AA9"/>
    <w:rsid w:val="00AA2750"/>
    <w:rsid w:val="00AA2DA4"/>
    <w:rsid w:val="00AA2FD1"/>
    <w:rsid w:val="00AA44EE"/>
    <w:rsid w:val="00AA5B8A"/>
    <w:rsid w:val="00AB11A2"/>
    <w:rsid w:val="00AB1416"/>
    <w:rsid w:val="00AB1716"/>
    <w:rsid w:val="00AB18BD"/>
    <w:rsid w:val="00AB7A08"/>
    <w:rsid w:val="00AC0D6B"/>
    <w:rsid w:val="00AC1543"/>
    <w:rsid w:val="00AC16DF"/>
    <w:rsid w:val="00AC34A5"/>
    <w:rsid w:val="00AC38F0"/>
    <w:rsid w:val="00AC5540"/>
    <w:rsid w:val="00AC7AFF"/>
    <w:rsid w:val="00AC7CF0"/>
    <w:rsid w:val="00AC7DBA"/>
    <w:rsid w:val="00AD0CF3"/>
    <w:rsid w:val="00AD16F3"/>
    <w:rsid w:val="00AD2DE7"/>
    <w:rsid w:val="00AD46FB"/>
    <w:rsid w:val="00AD5EA2"/>
    <w:rsid w:val="00AE1B80"/>
    <w:rsid w:val="00AE2828"/>
    <w:rsid w:val="00AE2E60"/>
    <w:rsid w:val="00AE5B94"/>
    <w:rsid w:val="00AE6A35"/>
    <w:rsid w:val="00AE6F9F"/>
    <w:rsid w:val="00AF059E"/>
    <w:rsid w:val="00AF0686"/>
    <w:rsid w:val="00AF2AAA"/>
    <w:rsid w:val="00AF3F5C"/>
    <w:rsid w:val="00AF5822"/>
    <w:rsid w:val="00AF58C1"/>
    <w:rsid w:val="00AF5B8B"/>
    <w:rsid w:val="00AF6D2F"/>
    <w:rsid w:val="00AF7D91"/>
    <w:rsid w:val="00B0016A"/>
    <w:rsid w:val="00B04E3C"/>
    <w:rsid w:val="00B055AA"/>
    <w:rsid w:val="00B11E12"/>
    <w:rsid w:val="00B14005"/>
    <w:rsid w:val="00B17529"/>
    <w:rsid w:val="00B203DD"/>
    <w:rsid w:val="00B20799"/>
    <w:rsid w:val="00B212F6"/>
    <w:rsid w:val="00B2134D"/>
    <w:rsid w:val="00B22688"/>
    <w:rsid w:val="00B23B1C"/>
    <w:rsid w:val="00B2461A"/>
    <w:rsid w:val="00B2578D"/>
    <w:rsid w:val="00B26E4E"/>
    <w:rsid w:val="00B305B5"/>
    <w:rsid w:val="00B32B38"/>
    <w:rsid w:val="00B32C9D"/>
    <w:rsid w:val="00B33D43"/>
    <w:rsid w:val="00B34A7D"/>
    <w:rsid w:val="00B37113"/>
    <w:rsid w:val="00B37279"/>
    <w:rsid w:val="00B375C9"/>
    <w:rsid w:val="00B4004D"/>
    <w:rsid w:val="00B414D4"/>
    <w:rsid w:val="00B50F37"/>
    <w:rsid w:val="00B517E7"/>
    <w:rsid w:val="00B51A7D"/>
    <w:rsid w:val="00B54AAC"/>
    <w:rsid w:val="00B54C55"/>
    <w:rsid w:val="00B54E93"/>
    <w:rsid w:val="00B571CD"/>
    <w:rsid w:val="00B57BB5"/>
    <w:rsid w:val="00B607BE"/>
    <w:rsid w:val="00B616E5"/>
    <w:rsid w:val="00B641E6"/>
    <w:rsid w:val="00B70F5B"/>
    <w:rsid w:val="00B70FC6"/>
    <w:rsid w:val="00B74827"/>
    <w:rsid w:val="00B74F23"/>
    <w:rsid w:val="00B81FAF"/>
    <w:rsid w:val="00B83CAD"/>
    <w:rsid w:val="00B84C6B"/>
    <w:rsid w:val="00B84D78"/>
    <w:rsid w:val="00B85561"/>
    <w:rsid w:val="00B86580"/>
    <w:rsid w:val="00B8732D"/>
    <w:rsid w:val="00B87612"/>
    <w:rsid w:val="00B915B1"/>
    <w:rsid w:val="00B91FCB"/>
    <w:rsid w:val="00B92A26"/>
    <w:rsid w:val="00B94E29"/>
    <w:rsid w:val="00BA0EE0"/>
    <w:rsid w:val="00BA11C2"/>
    <w:rsid w:val="00BA18F7"/>
    <w:rsid w:val="00BA1CB2"/>
    <w:rsid w:val="00BA27F8"/>
    <w:rsid w:val="00BA3F92"/>
    <w:rsid w:val="00BA529F"/>
    <w:rsid w:val="00BA6509"/>
    <w:rsid w:val="00BB07A9"/>
    <w:rsid w:val="00BB0EE3"/>
    <w:rsid w:val="00BB3821"/>
    <w:rsid w:val="00BB3A02"/>
    <w:rsid w:val="00BB40E6"/>
    <w:rsid w:val="00BB4DCA"/>
    <w:rsid w:val="00BB6608"/>
    <w:rsid w:val="00BB7D33"/>
    <w:rsid w:val="00BC1EEE"/>
    <w:rsid w:val="00BC5B79"/>
    <w:rsid w:val="00BC76BF"/>
    <w:rsid w:val="00BC7D24"/>
    <w:rsid w:val="00BD0AEB"/>
    <w:rsid w:val="00BD1B62"/>
    <w:rsid w:val="00BD303B"/>
    <w:rsid w:val="00BD4100"/>
    <w:rsid w:val="00BD4BAE"/>
    <w:rsid w:val="00BD527A"/>
    <w:rsid w:val="00BD6263"/>
    <w:rsid w:val="00BD736D"/>
    <w:rsid w:val="00BE003C"/>
    <w:rsid w:val="00BE0B2A"/>
    <w:rsid w:val="00BE2205"/>
    <w:rsid w:val="00BE3C44"/>
    <w:rsid w:val="00BE4003"/>
    <w:rsid w:val="00BE4B66"/>
    <w:rsid w:val="00BE5208"/>
    <w:rsid w:val="00BE5768"/>
    <w:rsid w:val="00BE5DDD"/>
    <w:rsid w:val="00BE674D"/>
    <w:rsid w:val="00BE6959"/>
    <w:rsid w:val="00BF0290"/>
    <w:rsid w:val="00BF30D2"/>
    <w:rsid w:val="00BF33F5"/>
    <w:rsid w:val="00BF734B"/>
    <w:rsid w:val="00C012B1"/>
    <w:rsid w:val="00C01DBC"/>
    <w:rsid w:val="00C043CE"/>
    <w:rsid w:val="00C045E2"/>
    <w:rsid w:val="00C06CD6"/>
    <w:rsid w:val="00C103AE"/>
    <w:rsid w:val="00C10641"/>
    <w:rsid w:val="00C10F18"/>
    <w:rsid w:val="00C11709"/>
    <w:rsid w:val="00C11B92"/>
    <w:rsid w:val="00C14D1D"/>
    <w:rsid w:val="00C179A6"/>
    <w:rsid w:val="00C20C54"/>
    <w:rsid w:val="00C26D14"/>
    <w:rsid w:val="00C325EE"/>
    <w:rsid w:val="00C35325"/>
    <w:rsid w:val="00C35FA9"/>
    <w:rsid w:val="00C37686"/>
    <w:rsid w:val="00C37DF2"/>
    <w:rsid w:val="00C41081"/>
    <w:rsid w:val="00C41A82"/>
    <w:rsid w:val="00C42B65"/>
    <w:rsid w:val="00C42C43"/>
    <w:rsid w:val="00C44039"/>
    <w:rsid w:val="00C44767"/>
    <w:rsid w:val="00C44D7F"/>
    <w:rsid w:val="00C47C55"/>
    <w:rsid w:val="00C508CD"/>
    <w:rsid w:val="00C50DEC"/>
    <w:rsid w:val="00C553DA"/>
    <w:rsid w:val="00C556D2"/>
    <w:rsid w:val="00C5734A"/>
    <w:rsid w:val="00C607FC"/>
    <w:rsid w:val="00C65360"/>
    <w:rsid w:val="00C67129"/>
    <w:rsid w:val="00C67938"/>
    <w:rsid w:val="00C7154A"/>
    <w:rsid w:val="00C72E77"/>
    <w:rsid w:val="00C73A6E"/>
    <w:rsid w:val="00C73ADE"/>
    <w:rsid w:val="00C73B00"/>
    <w:rsid w:val="00C74BBE"/>
    <w:rsid w:val="00C75D86"/>
    <w:rsid w:val="00C8412E"/>
    <w:rsid w:val="00C86819"/>
    <w:rsid w:val="00C922B1"/>
    <w:rsid w:val="00C923AC"/>
    <w:rsid w:val="00CA1745"/>
    <w:rsid w:val="00CA2835"/>
    <w:rsid w:val="00CA29C0"/>
    <w:rsid w:val="00CA3747"/>
    <w:rsid w:val="00CA3860"/>
    <w:rsid w:val="00CA42EF"/>
    <w:rsid w:val="00CA7297"/>
    <w:rsid w:val="00CB0C2D"/>
    <w:rsid w:val="00CB120A"/>
    <w:rsid w:val="00CB40BD"/>
    <w:rsid w:val="00CB480C"/>
    <w:rsid w:val="00CC0457"/>
    <w:rsid w:val="00CC05BD"/>
    <w:rsid w:val="00CC1895"/>
    <w:rsid w:val="00CC26DE"/>
    <w:rsid w:val="00CC2F10"/>
    <w:rsid w:val="00CC45EF"/>
    <w:rsid w:val="00CC5638"/>
    <w:rsid w:val="00CC6FF1"/>
    <w:rsid w:val="00CC7CE0"/>
    <w:rsid w:val="00CD1BCE"/>
    <w:rsid w:val="00CD2BE9"/>
    <w:rsid w:val="00CD3D06"/>
    <w:rsid w:val="00CD451B"/>
    <w:rsid w:val="00CD6BE2"/>
    <w:rsid w:val="00CE23FC"/>
    <w:rsid w:val="00CE3160"/>
    <w:rsid w:val="00CE5BA8"/>
    <w:rsid w:val="00CE60C7"/>
    <w:rsid w:val="00CE6AAD"/>
    <w:rsid w:val="00CE7911"/>
    <w:rsid w:val="00CF170F"/>
    <w:rsid w:val="00CF2EF3"/>
    <w:rsid w:val="00CF2FF3"/>
    <w:rsid w:val="00CF69ED"/>
    <w:rsid w:val="00CF6A8B"/>
    <w:rsid w:val="00CF7D20"/>
    <w:rsid w:val="00CF7DE6"/>
    <w:rsid w:val="00D00878"/>
    <w:rsid w:val="00D03062"/>
    <w:rsid w:val="00D03254"/>
    <w:rsid w:val="00D03F4D"/>
    <w:rsid w:val="00D03FAA"/>
    <w:rsid w:val="00D04294"/>
    <w:rsid w:val="00D10F31"/>
    <w:rsid w:val="00D12136"/>
    <w:rsid w:val="00D129BC"/>
    <w:rsid w:val="00D13549"/>
    <w:rsid w:val="00D15C71"/>
    <w:rsid w:val="00D15CEC"/>
    <w:rsid w:val="00D17A8A"/>
    <w:rsid w:val="00D21E96"/>
    <w:rsid w:val="00D234BE"/>
    <w:rsid w:val="00D23DB5"/>
    <w:rsid w:val="00D24DB8"/>
    <w:rsid w:val="00D25CC1"/>
    <w:rsid w:val="00D27C4C"/>
    <w:rsid w:val="00D30261"/>
    <w:rsid w:val="00D319AD"/>
    <w:rsid w:val="00D342F4"/>
    <w:rsid w:val="00D34F7C"/>
    <w:rsid w:val="00D36DA1"/>
    <w:rsid w:val="00D4007E"/>
    <w:rsid w:val="00D402C9"/>
    <w:rsid w:val="00D43F66"/>
    <w:rsid w:val="00D447D1"/>
    <w:rsid w:val="00D50750"/>
    <w:rsid w:val="00D50952"/>
    <w:rsid w:val="00D52661"/>
    <w:rsid w:val="00D53925"/>
    <w:rsid w:val="00D62075"/>
    <w:rsid w:val="00D63A68"/>
    <w:rsid w:val="00D6497E"/>
    <w:rsid w:val="00D64C70"/>
    <w:rsid w:val="00D65ECD"/>
    <w:rsid w:val="00D67F4E"/>
    <w:rsid w:val="00D743C0"/>
    <w:rsid w:val="00D7548F"/>
    <w:rsid w:val="00D7732F"/>
    <w:rsid w:val="00D77CE3"/>
    <w:rsid w:val="00D82B15"/>
    <w:rsid w:val="00D838AF"/>
    <w:rsid w:val="00D83BAA"/>
    <w:rsid w:val="00D90CAA"/>
    <w:rsid w:val="00D9137A"/>
    <w:rsid w:val="00D91FDC"/>
    <w:rsid w:val="00D92039"/>
    <w:rsid w:val="00D931A1"/>
    <w:rsid w:val="00D961B8"/>
    <w:rsid w:val="00D97078"/>
    <w:rsid w:val="00DA0A04"/>
    <w:rsid w:val="00DA4597"/>
    <w:rsid w:val="00DA4CD6"/>
    <w:rsid w:val="00DA556C"/>
    <w:rsid w:val="00DA68CE"/>
    <w:rsid w:val="00DB0E81"/>
    <w:rsid w:val="00DB2134"/>
    <w:rsid w:val="00DB7022"/>
    <w:rsid w:val="00DC0210"/>
    <w:rsid w:val="00DC0CE1"/>
    <w:rsid w:val="00DC2170"/>
    <w:rsid w:val="00DC4BE4"/>
    <w:rsid w:val="00DC4D90"/>
    <w:rsid w:val="00DC5183"/>
    <w:rsid w:val="00DC5D47"/>
    <w:rsid w:val="00DC6F81"/>
    <w:rsid w:val="00DC7202"/>
    <w:rsid w:val="00DC746A"/>
    <w:rsid w:val="00DD01C4"/>
    <w:rsid w:val="00DD036D"/>
    <w:rsid w:val="00DD3B14"/>
    <w:rsid w:val="00DD42A7"/>
    <w:rsid w:val="00DD548E"/>
    <w:rsid w:val="00DD6B6D"/>
    <w:rsid w:val="00DE076E"/>
    <w:rsid w:val="00DE430D"/>
    <w:rsid w:val="00DE50D4"/>
    <w:rsid w:val="00DE56C9"/>
    <w:rsid w:val="00DE673E"/>
    <w:rsid w:val="00DE781D"/>
    <w:rsid w:val="00DF018D"/>
    <w:rsid w:val="00DF2704"/>
    <w:rsid w:val="00DF4F46"/>
    <w:rsid w:val="00DF759D"/>
    <w:rsid w:val="00E01D65"/>
    <w:rsid w:val="00E03DB0"/>
    <w:rsid w:val="00E10EDD"/>
    <w:rsid w:val="00E10EE3"/>
    <w:rsid w:val="00E11DA8"/>
    <w:rsid w:val="00E14100"/>
    <w:rsid w:val="00E15F77"/>
    <w:rsid w:val="00E1705D"/>
    <w:rsid w:val="00E17609"/>
    <w:rsid w:val="00E218FE"/>
    <w:rsid w:val="00E22FB0"/>
    <w:rsid w:val="00E23BD4"/>
    <w:rsid w:val="00E23E82"/>
    <w:rsid w:val="00E30667"/>
    <w:rsid w:val="00E31815"/>
    <w:rsid w:val="00E326BB"/>
    <w:rsid w:val="00E34058"/>
    <w:rsid w:val="00E37BBA"/>
    <w:rsid w:val="00E409BC"/>
    <w:rsid w:val="00E42414"/>
    <w:rsid w:val="00E426DC"/>
    <w:rsid w:val="00E42DF0"/>
    <w:rsid w:val="00E42F1B"/>
    <w:rsid w:val="00E465DC"/>
    <w:rsid w:val="00E524E6"/>
    <w:rsid w:val="00E5331B"/>
    <w:rsid w:val="00E53DD0"/>
    <w:rsid w:val="00E55BB0"/>
    <w:rsid w:val="00E55E98"/>
    <w:rsid w:val="00E564B7"/>
    <w:rsid w:val="00E56AB8"/>
    <w:rsid w:val="00E60241"/>
    <w:rsid w:val="00E6148D"/>
    <w:rsid w:val="00E6153A"/>
    <w:rsid w:val="00E61DE3"/>
    <w:rsid w:val="00E65122"/>
    <w:rsid w:val="00E65853"/>
    <w:rsid w:val="00E66E94"/>
    <w:rsid w:val="00E719D6"/>
    <w:rsid w:val="00E71E00"/>
    <w:rsid w:val="00E83642"/>
    <w:rsid w:val="00E84A18"/>
    <w:rsid w:val="00E86604"/>
    <w:rsid w:val="00E87111"/>
    <w:rsid w:val="00E9600F"/>
    <w:rsid w:val="00E97021"/>
    <w:rsid w:val="00E97C88"/>
    <w:rsid w:val="00EA0F7A"/>
    <w:rsid w:val="00EA233D"/>
    <w:rsid w:val="00EA243F"/>
    <w:rsid w:val="00EA39A9"/>
    <w:rsid w:val="00EA4E8C"/>
    <w:rsid w:val="00EA4ED6"/>
    <w:rsid w:val="00EB2090"/>
    <w:rsid w:val="00EB2A51"/>
    <w:rsid w:val="00EB2A6A"/>
    <w:rsid w:val="00EB3817"/>
    <w:rsid w:val="00EC11B1"/>
    <w:rsid w:val="00EC2A8E"/>
    <w:rsid w:val="00EC4F4B"/>
    <w:rsid w:val="00EC6E58"/>
    <w:rsid w:val="00EC7AF2"/>
    <w:rsid w:val="00ED1BF6"/>
    <w:rsid w:val="00ED3496"/>
    <w:rsid w:val="00ED3644"/>
    <w:rsid w:val="00ED3914"/>
    <w:rsid w:val="00ED4928"/>
    <w:rsid w:val="00ED5648"/>
    <w:rsid w:val="00ED6D50"/>
    <w:rsid w:val="00EE0B43"/>
    <w:rsid w:val="00EE4537"/>
    <w:rsid w:val="00EE4655"/>
    <w:rsid w:val="00EE465D"/>
    <w:rsid w:val="00EE5D0D"/>
    <w:rsid w:val="00EE67F3"/>
    <w:rsid w:val="00EE681D"/>
    <w:rsid w:val="00EF3696"/>
    <w:rsid w:val="00EF3A2C"/>
    <w:rsid w:val="00EF3F5C"/>
    <w:rsid w:val="00EF3F6E"/>
    <w:rsid w:val="00EF503B"/>
    <w:rsid w:val="00EF64B5"/>
    <w:rsid w:val="00F00440"/>
    <w:rsid w:val="00F00AE2"/>
    <w:rsid w:val="00F020A7"/>
    <w:rsid w:val="00F035CA"/>
    <w:rsid w:val="00F04393"/>
    <w:rsid w:val="00F07D52"/>
    <w:rsid w:val="00F12D1C"/>
    <w:rsid w:val="00F1557E"/>
    <w:rsid w:val="00F162C5"/>
    <w:rsid w:val="00F1696E"/>
    <w:rsid w:val="00F17245"/>
    <w:rsid w:val="00F17398"/>
    <w:rsid w:val="00F174BE"/>
    <w:rsid w:val="00F17B6A"/>
    <w:rsid w:val="00F20263"/>
    <w:rsid w:val="00F20722"/>
    <w:rsid w:val="00F2097F"/>
    <w:rsid w:val="00F22921"/>
    <w:rsid w:val="00F26054"/>
    <w:rsid w:val="00F26DDB"/>
    <w:rsid w:val="00F30036"/>
    <w:rsid w:val="00F324A5"/>
    <w:rsid w:val="00F33118"/>
    <w:rsid w:val="00F33B37"/>
    <w:rsid w:val="00F343A9"/>
    <w:rsid w:val="00F35F14"/>
    <w:rsid w:val="00F37753"/>
    <w:rsid w:val="00F379D1"/>
    <w:rsid w:val="00F4103B"/>
    <w:rsid w:val="00F41CB9"/>
    <w:rsid w:val="00F43DAB"/>
    <w:rsid w:val="00F45B72"/>
    <w:rsid w:val="00F51DC2"/>
    <w:rsid w:val="00F54117"/>
    <w:rsid w:val="00F54208"/>
    <w:rsid w:val="00F5431C"/>
    <w:rsid w:val="00F571EA"/>
    <w:rsid w:val="00F62D02"/>
    <w:rsid w:val="00F643A2"/>
    <w:rsid w:val="00F659F5"/>
    <w:rsid w:val="00F70571"/>
    <w:rsid w:val="00F73437"/>
    <w:rsid w:val="00F75B1E"/>
    <w:rsid w:val="00F75C70"/>
    <w:rsid w:val="00F75D5C"/>
    <w:rsid w:val="00F76708"/>
    <w:rsid w:val="00F76C78"/>
    <w:rsid w:val="00F76EC0"/>
    <w:rsid w:val="00F80021"/>
    <w:rsid w:val="00F81385"/>
    <w:rsid w:val="00F81C34"/>
    <w:rsid w:val="00F8207A"/>
    <w:rsid w:val="00F821E4"/>
    <w:rsid w:val="00F83CF8"/>
    <w:rsid w:val="00F842FA"/>
    <w:rsid w:val="00F84C0C"/>
    <w:rsid w:val="00F85102"/>
    <w:rsid w:val="00F91289"/>
    <w:rsid w:val="00F91E7F"/>
    <w:rsid w:val="00F934DE"/>
    <w:rsid w:val="00F95E08"/>
    <w:rsid w:val="00FA0F44"/>
    <w:rsid w:val="00FA2FB8"/>
    <w:rsid w:val="00FA3067"/>
    <w:rsid w:val="00FA3622"/>
    <w:rsid w:val="00FA50F8"/>
    <w:rsid w:val="00FB17C4"/>
    <w:rsid w:val="00FB3678"/>
    <w:rsid w:val="00FB62E9"/>
    <w:rsid w:val="00FB7695"/>
    <w:rsid w:val="00FC1575"/>
    <w:rsid w:val="00FC15EC"/>
    <w:rsid w:val="00FC40D5"/>
    <w:rsid w:val="00FC4118"/>
    <w:rsid w:val="00FC5B51"/>
    <w:rsid w:val="00FC6DA5"/>
    <w:rsid w:val="00FC726F"/>
    <w:rsid w:val="00FD1695"/>
    <w:rsid w:val="00FD229D"/>
    <w:rsid w:val="00FD24A8"/>
    <w:rsid w:val="00FD2DCD"/>
    <w:rsid w:val="00FD6775"/>
    <w:rsid w:val="00FD6944"/>
    <w:rsid w:val="00FD7E16"/>
    <w:rsid w:val="00FE0364"/>
    <w:rsid w:val="00FE03B3"/>
    <w:rsid w:val="00FE3287"/>
    <w:rsid w:val="00FE381F"/>
    <w:rsid w:val="00FE3E7E"/>
    <w:rsid w:val="00FE6141"/>
    <w:rsid w:val="00FE690B"/>
    <w:rsid w:val="00FE693B"/>
    <w:rsid w:val="00FE7514"/>
    <w:rsid w:val="00FF0228"/>
    <w:rsid w:val="00FF058C"/>
    <w:rsid w:val="00FF4202"/>
    <w:rsid w:val="00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1C8B70"/>
  <w15:chartTrackingRefBased/>
  <w15:docId w15:val="{E88D7944-7E5A-45DD-895F-A4328336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5152"/>
    <w:pPr>
      <w:spacing w:after="120" w:line="240" w:lineRule="atLeast"/>
    </w:pPr>
    <w:rPr>
      <w:rFonts w:ascii="Verdana" w:hAnsi="Verdana"/>
      <w:szCs w:val="24"/>
      <w:lang w:val="en-GB" w:eastAsia="en-US"/>
    </w:rPr>
  </w:style>
  <w:style w:type="paragraph" w:styleId="10">
    <w:name w:val="heading 1"/>
    <w:next w:val="a"/>
    <w:qFormat/>
    <w:rsid w:val="00FE690B"/>
    <w:pPr>
      <w:keepNext/>
      <w:numPr>
        <w:numId w:val="4"/>
      </w:numPr>
      <w:spacing w:before="360" w:after="240"/>
      <w:outlineLvl w:val="0"/>
    </w:pPr>
    <w:rPr>
      <w:rFonts w:ascii="Arial Narrow" w:hAnsi="Arial Narrow" w:cs="Arial"/>
      <w:b/>
      <w:bCs/>
      <w:color w:val="333333"/>
      <w:kern w:val="32"/>
      <w:sz w:val="32"/>
      <w:szCs w:val="32"/>
      <w:lang w:val="en-GB" w:eastAsia="en-US"/>
    </w:rPr>
  </w:style>
  <w:style w:type="paragraph" w:styleId="2">
    <w:name w:val="heading 2"/>
    <w:aliases w:val="Heading 2 Char"/>
    <w:basedOn w:val="a"/>
    <w:next w:val="a"/>
    <w:autoRedefine/>
    <w:qFormat/>
    <w:rsid w:val="009418B7"/>
    <w:pPr>
      <w:keepNext/>
      <w:numPr>
        <w:ilvl w:val="1"/>
        <w:numId w:val="4"/>
      </w:numPr>
      <w:spacing w:before="360" w:after="240"/>
      <w:outlineLvl w:val="1"/>
    </w:pPr>
    <w:rPr>
      <w:rFonts w:ascii="Arial Narrow" w:hAnsi="Arial Narrow" w:cs="Arial"/>
      <w:b/>
      <w:bCs/>
      <w:iCs/>
      <w:color w:val="919083"/>
      <w:sz w:val="28"/>
      <w:szCs w:val="28"/>
    </w:rPr>
  </w:style>
  <w:style w:type="paragraph" w:styleId="3">
    <w:name w:val="heading 3"/>
    <w:basedOn w:val="a"/>
    <w:next w:val="a"/>
    <w:autoRedefine/>
    <w:qFormat/>
    <w:rsid w:val="009418B7"/>
    <w:pPr>
      <w:keepNext/>
      <w:numPr>
        <w:ilvl w:val="2"/>
        <w:numId w:val="4"/>
      </w:numPr>
      <w:spacing w:before="360" w:after="240"/>
      <w:outlineLvl w:val="2"/>
    </w:pPr>
    <w:rPr>
      <w:rFonts w:cs="Arial"/>
      <w:b/>
      <w:bCs/>
      <w:sz w:val="22"/>
      <w:szCs w:val="26"/>
    </w:rPr>
  </w:style>
  <w:style w:type="paragraph" w:styleId="4">
    <w:name w:val="heading 4"/>
    <w:basedOn w:val="a"/>
    <w:next w:val="a0"/>
    <w:qFormat/>
    <w:rsid w:val="000C1E9C"/>
    <w:pPr>
      <w:keepNext/>
      <w:tabs>
        <w:tab w:val="num" w:pos="864"/>
      </w:tabs>
      <w:spacing w:after="240" w:line="240" w:lineRule="auto"/>
      <w:ind w:left="864" w:hanging="864"/>
      <w:outlineLvl w:val="3"/>
    </w:pPr>
    <w:rPr>
      <w:rFonts w:ascii="Arial" w:hAnsi="Arial" w:cs="Arial"/>
      <w:b/>
      <w:bCs/>
      <w:sz w:val="24"/>
      <w:lang w:eastAsia="en-GB"/>
    </w:rPr>
  </w:style>
  <w:style w:type="paragraph" w:styleId="5">
    <w:name w:val="heading 5"/>
    <w:basedOn w:val="a"/>
    <w:next w:val="a"/>
    <w:qFormat/>
    <w:rsid w:val="000C1E9C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hAnsi="Arial" w:cs="Arial"/>
      <w:sz w:val="22"/>
      <w:szCs w:val="22"/>
      <w:lang w:eastAsia="en-GB"/>
    </w:rPr>
  </w:style>
  <w:style w:type="paragraph" w:styleId="6">
    <w:name w:val="heading 6"/>
    <w:next w:val="a"/>
    <w:qFormat/>
    <w:rsid w:val="006127BE"/>
    <w:pPr>
      <w:spacing w:before="240" w:after="240"/>
      <w:outlineLvl w:val="5"/>
    </w:pPr>
    <w:rPr>
      <w:rFonts w:ascii="Arial" w:hAnsi="Arial"/>
      <w:b/>
      <w:bCs/>
      <w:color w:val="FF6600"/>
      <w:sz w:val="32"/>
      <w:szCs w:val="32"/>
      <w:lang w:val="en-GB" w:eastAsia="en-US"/>
    </w:rPr>
  </w:style>
  <w:style w:type="paragraph" w:styleId="7">
    <w:name w:val="heading 7"/>
    <w:basedOn w:val="a"/>
    <w:next w:val="a"/>
    <w:qFormat/>
    <w:rsid w:val="000C1E9C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Arial" w:hAnsi="Arial" w:cs="Arial"/>
      <w:szCs w:val="20"/>
      <w:lang w:eastAsia="en-GB"/>
    </w:rPr>
  </w:style>
  <w:style w:type="paragraph" w:styleId="8">
    <w:name w:val="heading 8"/>
    <w:basedOn w:val="a"/>
    <w:next w:val="a"/>
    <w:qFormat/>
    <w:rsid w:val="000C1E9C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Arial" w:hAnsi="Arial" w:cs="Arial"/>
      <w:i/>
      <w:iCs/>
      <w:szCs w:val="20"/>
      <w:lang w:eastAsia="en-GB"/>
    </w:rPr>
  </w:style>
  <w:style w:type="paragraph" w:styleId="9">
    <w:name w:val="heading 9"/>
    <w:basedOn w:val="a"/>
    <w:next w:val="a"/>
    <w:qFormat/>
    <w:rsid w:val="000C1E9C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hAnsi="Arial" w:cs="Arial"/>
      <w:i/>
      <w:iCs/>
      <w:sz w:val="18"/>
      <w:szCs w:val="18"/>
      <w:lang w:eastAsia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BE4B66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rsid w:val="00BE4B66"/>
    <w:pPr>
      <w:tabs>
        <w:tab w:val="center" w:pos="4320"/>
        <w:tab w:val="right" w:pos="8640"/>
      </w:tabs>
    </w:pPr>
  </w:style>
  <w:style w:type="character" w:styleId="a7">
    <w:name w:val="Hyperlink"/>
    <w:uiPriority w:val="99"/>
    <w:rsid w:val="00B14005"/>
    <w:rPr>
      <w:rFonts w:ascii="Arial" w:hAnsi="Arial"/>
      <w:color w:val="0000FF"/>
      <w:sz w:val="18"/>
      <w:u w:val="single"/>
    </w:rPr>
  </w:style>
  <w:style w:type="paragraph" w:customStyle="1" w:styleId="DocTitle">
    <w:name w:val="Doc Title"/>
    <w:basedOn w:val="a"/>
    <w:rsid w:val="007B2E2A"/>
    <w:pPr>
      <w:jc w:val="right"/>
    </w:pPr>
    <w:rPr>
      <w:rFonts w:ascii="Arial Narrow" w:hAnsi="Arial Narrow" w:cs="Arial"/>
      <w:b/>
      <w:i/>
      <w:color w:val="333333"/>
      <w:sz w:val="40"/>
      <w:szCs w:val="44"/>
    </w:rPr>
  </w:style>
  <w:style w:type="paragraph" w:styleId="a8">
    <w:name w:val="Title"/>
    <w:basedOn w:val="a"/>
    <w:next w:val="a"/>
    <w:qFormat/>
    <w:rsid w:val="0046479C"/>
    <w:pPr>
      <w:spacing w:before="360" w:after="240"/>
      <w:outlineLvl w:val="0"/>
    </w:pPr>
    <w:rPr>
      <w:rFonts w:ascii="Arial Narrow" w:hAnsi="Arial Narrow" w:cs="Arial"/>
      <w:b/>
      <w:bCs/>
      <w:caps/>
      <w:color w:val="333333"/>
      <w:kern w:val="28"/>
      <w:sz w:val="32"/>
      <w:szCs w:val="32"/>
    </w:rPr>
  </w:style>
  <w:style w:type="paragraph" w:customStyle="1" w:styleId="DocSubject">
    <w:name w:val="Doc Subject"/>
    <w:basedOn w:val="a"/>
    <w:rsid w:val="007B2E2A"/>
    <w:pPr>
      <w:jc w:val="right"/>
    </w:pPr>
    <w:rPr>
      <w:rFonts w:ascii="Arial Narrow" w:hAnsi="Arial Narrow" w:cs="Arial"/>
      <w:i/>
      <w:color w:val="808080"/>
      <w:sz w:val="36"/>
      <w:szCs w:val="36"/>
    </w:rPr>
  </w:style>
  <w:style w:type="paragraph" w:styleId="TOC2">
    <w:name w:val="toc 2"/>
    <w:basedOn w:val="a"/>
    <w:next w:val="a"/>
    <w:autoRedefine/>
    <w:uiPriority w:val="39"/>
    <w:rsid w:val="00F821E4"/>
    <w:pPr>
      <w:tabs>
        <w:tab w:val="left" w:pos="720"/>
        <w:tab w:val="left" w:pos="960"/>
        <w:tab w:val="right" w:leader="dot" w:pos="9019"/>
      </w:tabs>
      <w:ind w:left="200"/>
    </w:pPr>
  </w:style>
  <w:style w:type="paragraph" w:styleId="TOC1">
    <w:name w:val="toc 1"/>
    <w:next w:val="a"/>
    <w:autoRedefine/>
    <w:uiPriority w:val="39"/>
    <w:rsid w:val="006B56CB"/>
    <w:pPr>
      <w:tabs>
        <w:tab w:val="left" w:pos="720"/>
        <w:tab w:val="right" w:leader="dot" w:pos="9019"/>
      </w:tabs>
      <w:spacing w:before="160" w:after="80"/>
      <w:ind w:left="360" w:hanging="360"/>
      <w:jc w:val="both"/>
    </w:pPr>
    <w:rPr>
      <w:rFonts w:ascii="Arial" w:hAnsi="Arial"/>
      <w:b/>
      <w:sz w:val="22"/>
      <w:szCs w:val="24"/>
      <w:lang w:val="en-GB" w:eastAsia="en-US"/>
    </w:rPr>
  </w:style>
  <w:style w:type="paragraph" w:styleId="TOC3">
    <w:name w:val="toc 3"/>
    <w:basedOn w:val="a"/>
    <w:next w:val="a"/>
    <w:autoRedefine/>
    <w:semiHidden/>
    <w:rsid w:val="00F821E4"/>
    <w:pPr>
      <w:tabs>
        <w:tab w:val="left" w:pos="1080"/>
        <w:tab w:val="right" w:leader="dot" w:pos="9019"/>
      </w:tabs>
      <w:ind w:left="400"/>
    </w:pPr>
  </w:style>
  <w:style w:type="table" w:styleId="11">
    <w:name w:val="Table Classic 1"/>
    <w:aliases w:val="Mastek Standard Table"/>
    <w:basedOn w:val="a2"/>
    <w:rsid w:val="006A3236"/>
    <w:pPr>
      <w:spacing w:after="120" w:line="260" w:lineRule="atLeast"/>
    </w:pPr>
    <w:rPr>
      <w:rFonts w:ascii="Arial" w:hAnsi="Arial"/>
    </w:rPr>
    <w:tblPr>
      <w:tblStyleRow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 w:val="0"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E6E6E6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BulletedOrange">
    <w:name w:val="Bulleted Orange"/>
    <w:basedOn w:val="a3"/>
    <w:rsid w:val="008F63D2"/>
    <w:pPr>
      <w:numPr>
        <w:numId w:val="1"/>
      </w:numPr>
    </w:pPr>
  </w:style>
  <w:style w:type="numbering" w:customStyle="1" w:styleId="NumberedOrange">
    <w:name w:val="Numbered Orange"/>
    <w:basedOn w:val="a3"/>
    <w:rsid w:val="00027ED7"/>
    <w:pPr>
      <w:numPr>
        <w:numId w:val="3"/>
      </w:numPr>
    </w:pPr>
  </w:style>
  <w:style w:type="paragraph" w:customStyle="1" w:styleId="HyphenOrange">
    <w:name w:val="Hyphen Orange"/>
    <w:basedOn w:val="a"/>
    <w:rsid w:val="008D0992"/>
    <w:pPr>
      <w:numPr>
        <w:numId w:val="5"/>
      </w:numPr>
      <w:spacing w:line="240" w:lineRule="auto"/>
      <w:jc w:val="both"/>
    </w:pPr>
    <w:rPr>
      <w:rFonts w:ascii="Arial" w:hAnsi="Arial"/>
    </w:rPr>
  </w:style>
  <w:style w:type="table" w:styleId="a9">
    <w:name w:val="Table Grid"/>
    <w:basedOn w:val="a2"/>
    <w:rsid w:val="00361E5E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semiHidden/>
    <w:rsid w:val="002256A5"/>
    <w:rPr>
      <w:rFonts w:ascii="Tahoma" w:hAnsi="Tahoma" w:cs="Tahoma"/>
      <w:sz w:val="16"/>
      <w:szCs w:val="16"/>
    </w:rPr>
  </w:style>
  <w:style w:type="character" w:styleId="ab">
    <w:name w:val="annotation reference"/>
    <w:semiHidden/>
    <w:rsid w:val="004B6568"/>
    <w:rPr>
      <w:sz w:val="16"/>
      <w:szCs w:val="16"/>
    </w:rPr>
  </w:style>
  <w:style w:type="paragraph" w:styleId="ac">
    <w:name w:val="annotation text"/>
    <w:basedOn w:val="a"/>
    <w:semiHidden/>
    <w:rsid w:val="004B6568"/>
    <w:rPr>
      <w:szCs w:val="20"/>
    </w:rPr>
  </w:style>
  <w:style w:type="paragraph" w:styleId="ad">
    <w:name w:val="annotation subject"/>
    <w:basedOn w:val="ac"/>
    <w:next w:val="ac"/>
    <w:semiHidden/>
    <w:rsid w:val="004B6568"/>
    <w:rPr>
      <w:b/>
      <w:bCs/>
    </w:rPr>
  </w:style>
  <w:style w:type="paragraph" w:styleId="a0">
    <w:name w:val="Body Text Indent"/>
    <w:basedOn w:val="a"/>
    <w:rsid w:val="000C1E9C"/>
    <w:pPr>
      <w:tabs>
        <w:tab w:val="left" w:pos="1440"/>
        <w:tab w:val="left" w:pos="2160"/>
        <w:tab w:val="left" w:pos="2880"/>
        <w:tab w:val="left" w:pos="3600"/>
        <w:tab w:val="decimal" w:pos="6912"/>
        <w:tab w:val="decimal" w:pos="8352"/>
      </w:tabs>
      <w:spacing w:after="0" w:line="300" w:lineRule="exact"/>
      <w:ind w:left="1440"/>
    </w:pPr>
    <w:rPr>
      <w:rFonts w:ascii="Times New Roman" w:hAnsi="Times New Roman"/>
      <w:sz w:val="24"/>
      <w:lang w:eastAsia="en-GB"/>
    </w:rPr>
  </w:style>
  <w:style w:type="paragraph" w:customStyle="1" w:styleId="Char">
    <w:name w:val="Char"/>
    <w:basedOn w:val="a"/>
    <w:semiHidden/>
    <w:rsid w:val="000C1E9C"/>
    <w:pPr>
      <w:numPr>
        <w:numId w:val="2"/>
      </w:numPr>
      <w:spacing w:after="160" w:line="240" w:lineRule="exact"/>
    </w:pPr>
    <w:rPr>
      <w:rFonts w:ascii="Tahoma" w:hAnsi="Tahoma" w:cs="Arial"/>
      <w:szCs w:val="20"/>
      <w:lang w:val="en-US"/>
    </w:rPr>
  </w:style>
  <w:style w:type="paragraph" w:styleId="TOC9">
    <w:name w:val="toc 9"/>
    <w:basedOn w:val="a"/>
    <w:next w:val="a"/>
    <w:autoRedefine/>
    <w:semiHidden/>
    <w:rsid w:val="00EA4ED6"/>
    <w:pPr>
      <w:tabs>
        <w:tab w:val="right" w:leader="dot" w:pos="9029"/>
      </w:tabs>
      <w:spacing w:after="0" w:line="240" w:lineRule="auto"/>
      <w:ind w:left="1920"/>
    </w:pPr>
    <w:rPr>
      <w:rFonts w:ascii="Times New Roman" w:hAnsi="Times New Roman"/>
      <w:szCs w:val="20"/>
      <w:lang w:eastAsia="en-GB"/>
    </w:rPr>
  </w:style>
  <w:style w:type="paragraph" w:styleId="ae">
    <w:name w:val="Body Text"/>
    <w:basedOn w:val="a"/>
    <w:rsid w:val="00F2097F"/>
  </w:style>
  <w:style w:type="paragraph" w:customStyle="1" w:styleId="Char2">
    <w:name w:val="Char2"/>
    <w:basedOn w:val="a"/>
    <w:rsid w:val="001D32A9"/>
    <w:pPr>
      <w:spacing w:after="160" w:line="240" w:lineRule="exact"/>
    </w:pPr>
    <w:rPr>
      <w:rFonts w:cs="Verdana"/>
      <w:sz w:val="24"/>
      <w:lang w:val="en-US"/>
    </w:rPr>
  </w:style>
  <w:style w:type="paragraph" w:styleId="af">
    <w:name w:val="Plain Text"/>
    <w:basedOn w:val="a"/>
    <w:rsid w:val="006315D0"/>
    <w:pPr>
      <w:spacing w:after="0" w:line="240" w:lineRule="auto"/>
    </w:pPr>
    <w:rPr>
      <w:rFonts w:ascii="Courier New" w:hAnsi="Courier New" w:cs="Courier New"/>
      <w:szCs w:val="20"/>
      <w:lang w:val="en-US"/>
    </w:rPr>
  </w:style>
  <w:style w:type="character" w:styleId="af0">
    <w:name w:val="page number"/>
    <w:basedOn w:val="a1"/>
    <w:rsid w:val="00017460"/>
  </w:style>
  <w:style w:type="paragraph" w:styleId="af1">
    <w:name w:val="Document Map"/>
    <w:basedOn w:val="a"/>
    <w:semiHidden/>
    <w:rsid w:val="000167A6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6">
    <w:name w:val="页脚 字符"/>
    <w:link w:val="a5"/>
    <w:uiPriority w:val="99"/>
    <w:rsid w:val="00B305B5"/>
    <w:rPr>
      <w:rFonts w:ascii="Verdana" w:hAnsi="Verdana"/>
      <w:szCs w:val="24"/>
      <w:lang w:val="en-GB" w:eastAsia="en-US"/>
    </w:rPr>
  </w:style>
  <w:style w:type="paragraph" w:styleId="af2">
    <w:name w:val="Date"/>
    <w:basedOn w:val="a"/>
    <w:next w:val="a"/>
    <w:link w:val="af3"/>
    <w:rsid w:val="00FA0F44"/>
    <w:pPr>
      <w:ind w:leftChars="2500" w:left="100"/>
    </w:pPr>
  </w:style>
  <w:style w:type="character" w:customStyle="1" w:styleId="af3">
    <w:name w:val="日期 字符"/>
    <w:link w:val="af2"/>
    <w:rsid w:val="00FA0F44"/>
    <w:rPr>
      <w:rFonts w:ascii="Verdana" w:hAnsi="Verdana"/>
      <w:szCs w:val="24"/>
      <w:lang w:val="en-GB" w:eastAsia="en-US"/>
    </w:rPr>
  </w:style>
  <w:style w:type="character" w:styleId="af4">
    <w:name w:val="Strong"/>
    <w:uiPriority w:val="22"/>
    <w:qFormat/>
    <w:rsid w:val="00415331"/>
    <w:rPr>
      <w:b/>
      <w:bCs/>
    </w:rPr>
  </w:style>
  <w:style w:type="paragraph" w:styleId="af5">
    <w:name w:val="Normal (Web)"/>
    <w:basedOn w:val="a"/>
    <w:uiPriority w:val="99"/>
    <w:unhideWhenUsed/>
    <w:rsid w:val="0041533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lang w:val="en-US" w:eastAsia="zh-CN"/>
    </w:rPr>
  </w:style>
  <w:style w:type="character" w:styleId="af6">
    <w:name w:val="Emphasis"/>
    <w:uiPriority w:val="20"/>
    <w:qFormat/>
    <w:rsid w:val="00415331"/>
    <w:rPr>
      <w:i/>
      <w:iCs/>
    </w:rPr>
  </w:style>
  <w:style w:type="character" w:styleId="HTML">
    <w:name w:val="HTML Code"/>
    <w:uiPriority w:val="99"/>
    <w:unhideWhenUsed/>
    <w:rsid w:val="00067E11"/>
    <w:rPr>
      <w:rFonts w:ascii="宋体" w:eastAsia="宋体" w:hAnsi="宋体" w:cs="宋体"/>
      <w:sz w:val="24"/>
      <w:szCs w:val="24"/>
    </w:rPr>
  </w:style>
  <w:style w:type="numbering" w:customStyle="1" w:styleId="1">
    <w:name w:val="当前列表1"/>
    <w:uiPriority w:val="99"/>
    <w:rsid w:val="00D402C9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re%20Elixir\Elixir\PAS\docs\Design\Policy%20Servicing\Bindiya\HLD-MOD-009-High%20Level%20Design%20Document%20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97653A80A5C14CA5BD8D1C66D3099C" ma:contentTypeVersion="0" ma:contentTypeDescription="Create a new document." ma:contentTypeScope="" ma:versionID="106f5ea4e960c9bb5fa791fb6ec8278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FD7AE3-569F-42A3-B2C9-EE02BA0EF1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A1FF1A-A90F-4F22-8F2E-8A551169BC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8069B3-3733-403C-8F6E-6C232F1DB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33AFB32-FBEA-4475-B3D4-1CC444248B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HLD-MOD-009-High Level Design Document Template.dot</Template>
  <TotalTime>103</TotalTime>
  <Pages>1</Pages>
  <Words>3611</Words>
  <Characters>20585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Requirements Specifications Template</vt:lpstr>
    </vt:vector>
  </TitlesOfParts>
  <Company>UCL Management Systems</Company>
  <LinksUpToDate>false</LinksUpToDate>
  <CharactersWithSpaces>24148</CharactersWithSpaces>
  <SharedDoc>false</SharedDoc>
  <HLinks>
    <vt:vector size="210" baseType="variant">
      <vt:variant>
        <vt:i4>2031667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_Toc178688219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_Toc178688218</vt:lpwstr>
      </vt:variant>
      <vt:variant>
        <vt:i4>2031667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_Toc178688217</vt:lpwstr>
      </vt:variant>
      <vt:variant>
        <vt:i4>2031667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_Toc178688216</vt:lpwstr>
      </vt:variant>
      <vt:variant>
        <vt:i4>2031667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_Toc178688215</vt:lpwstr>
      </vt:variant>
      <vt:variant>
        <vt:i4>2031667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_Toc178688214</vt:lpwstr>
      </vt:variant>
      <vt:variant>
        <vt:i4>2031667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_Toc178688213</vt:lpwstr>
      </vt:variant>
      <vt:variant>
        <vt:i4>2031667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_Toc178688212</vt:lpwstr>
      </vt:variant>
      <vt:variant>
        <vt:i4>2031667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_Toc178688211</vt:lpwstr>
      </vt:variant>
      <vt:variant>
        <vt:i4>2031667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_Toc178688210</vt:lpwstr>
      </vt:variant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_Toc178688209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_Toc178688208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_Toc178688207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_Toc178688206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_Toc178688205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_Toc178688204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_Toc178688203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_Toc178688202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_Toc178688201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_Toc178688200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_Toc178688199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_Toc178688198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_Toc178688197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_Toc178688196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_Toc178688195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_Toc178688194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_Toc178688193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_Toc178688192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_Toc178688191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_Toc178688190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_Toc178688189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_Toc178688188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_Toc178688187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_Toc178688186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_Toc178688185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Specifications Template</dc:title>
  <dc:subject/>
  <dc:creator>muktaS</dc:creator>
  <cp:keywords/>
  <cp:lastModifiedBy>younger YT</cp:lastModifiedBy>
  <cp:revision>29</cp:revision>
  <cp:lastPrinted>2025-10-19T07:46:00Z</cp:lastPrinted>
  <dcterms:created xsi:type="dcterms:W3CDTF">2024-10-01T07:19:00Z</dcterms:created>
  <dcterms:modified xsi:type="dcterms:W3CDTF">2025-10-19T07:46:00Z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GrammarlyDocumentId">
    <vt:lpwstr>eb2a644603a64f32d350b14b0c6ba3c469144b434c47103949340cb1029dda36</vt:lpwstr>
  </property>
</Properties>
</file>